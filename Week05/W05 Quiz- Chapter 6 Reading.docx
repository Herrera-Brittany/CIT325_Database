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7B91" w14:textId="77917D7D" w:rsidR="00FC190B" w:rsidRDefault="002B6479">
      <w:pPr>
        <w:pStyle w:val="Heading1"/>
      </w:pPr>
      <w:r>
        <w:t>CIT 325 W05</w:t>
      </w:r>
      <w:r w:rsidR="00C0245E">
        <w:t xml:space="preserve"> Quiz – Chapter </w:t>
      </w:r>
      <w:r>
        <w:t>6</w:t>
      </w:r>
      <w:r w:rsidR="00C0245E">
        <w:t xml:space="preserve"> Reading</w:t>
      </w:r>
    </w:p>
    <w:p w14:paraId="39CABC2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Database 8i forward provides how many types of collections (choose those that apply)?</w:t>
      </w:r>
    </w:p>
    <w:p w14:paraId="31A0CA3C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788E5686" w14:textId="77777777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07B1DC4" w14:textId="4392FA04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EXISTS method is implemented as a procedure.</w:t>
      </w:r>
    </w:p>
    <w:p w14:paraId="33B7BBC3" w14:textId="2AAAE6DB" w:rsidR="00A3128F" w:rsidRPr="00D32A66" w:rsidRDefault="00A3128F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FF387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45A142E7" w14:textId="77777777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16D4588" w14:textId="079A4DA4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values can be an index in an associative array (choose all that apply)?</w:t>
      </w:r>
    </w:p>
    <w:p w14:paraId="781133DA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Positive Integer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Integer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String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Negative Integer</w:t>
      </w:r>
    </w:p>
    <w:p w14:paraId="46FF38A7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collection exceptions (chose all that apply)?</w:t>
      </w:r>
    </w:p>
    <w:p w14:paraId="482D4A0A" w14:textId="7178F561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COLLECTION_IS_NULL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SUBSCRIPT_OUTSIDE_LIMIT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SUBSCRIPT_BEYOND_COUNT</w:t>
      </w:r>
    </w:p>
    <w:p w14:paraId="486A839F" w14:textId="77777777" w:rsidR="00D318E3" w:rsidRPr="00D32A66" w:rsidRDefault="00D318E3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C7E46A4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array is a collection of a fixed number of elements that share the same data type.</w:t>
      </w:r>
    </w:p>
    <w:p w14:paraId="6368AF5C" w14:textId="39484E7E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25F8088C" w14:textId="77777777" w:rsidR="00D318E3" w:rsidRPr="00D32A66" w:rsidRDefault="00D318E3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1C359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functions (choose all that apply)?</w:t>
      </w:r>
    </w:p>
    <w:p w14:paraId="4F409B2D" w14:textId="098A9687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COUNT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LAST</w:t>
      </w:r>
    </w:p>
    <w:p w14:paraId="24BD6F12" w14:textId="77777777" w:rsidR="004A0175" w:rsidRPr="00D32A66" w:rsidRDefault="004A0175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C8DE57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implement Oracle SQL collection data types in SQL or PL/SQL.</w:t>
      </w:r>
    </w:p>
    <w:p w14:paraId="6AA8D115" w14:textId="125AC319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3EFB3EBB" w14:textId="77777777" w:rsidR="004A0175" w:rsidRPr="00D32A66" w:rsidRDefault="004A0175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969FE2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use a negative, positive, or null number as the index value of an associative array.</w:t>
      </w:r>
    </w:p>
    <w:p w14:paraId="2247EABF" w14:textId="3F579BE2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1F040C1D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C056D4A" w14:textId="2CE58535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</w:t>
      </w:r>
      <w:r w:rsidR="004A0175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n’t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functions (choose all that apply)?</w:t>
      </w:r>
    </w:p>
    <w:p w14:paraId="373E89CC" w14:textId="2A2E9E11" w:rsidR="00D32A66" w:rsidRDefault="004A0175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</w:p>
    <w:p w14:paraId="5972C977" w14:textId="5845DF91" w:rsidR="004A0175" w:rsidRDefault="004A0175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TRIM</w:t>
      </w:r>
    </w:p>
    <w:p w14:paraId="54E3B9B1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5392FBF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list is a collection of any number of elements that share the same data type.</w:t>
      </w:r>
    </w:p>
    <w:p w14:paraId="2DE9AE05" w14:textId="4E01BD67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33CBEC6A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C5C490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Oracle Collection API's COUNT method is implemented as a function.</w:t>
      </w:r>
    </w:p>
    <w:p w14:paraId="5612C4D8" w14:textId="313969BD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029A393A" w14:textId="71921712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C8C05CE" w14:textId="72C76867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FD3CF0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916681D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table data type states (chose all that apply)?</w:t>
      </w:r>
    </w:p>
    <w:p w14:paraId="5BA4EB9D" w14:textId="7951744C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44E7778D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0EFC00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SQL collection of a scalar data type is a user-defined type (UDT).</w:t>
      </w:r>
    </w:p>
    <w:p w14:paraId="017FE064" w14:textId="77777777" w:rsidR="00D32A66" w:rsidRDefault="00D32A66" w:rsidP="00D32A66">
      <w:pPr>
        <w:shd w:val="clear" w:color="auto" w:fill="FFFFFF"/>
        <w:tabs>
          <w:tab w:val="left" w:pos="601"/>
        </w:tabs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68A685C9" w14:textId="4B29110C" w:rsidR="00D32A66" w:rsidRPr="00D32A66" w:rsidRDefault="00D32A66" w:rsidP="00D32A66">
      <w:pPr>
        <w:shd w:val="clear" w:color="auto" w:fill="FFFFFF"/>
        <w:tabs>
          <w:tab w:val="left" w:pos="601"/>
        </w:tabs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</w:p>
    <w:p w14:paraId="57676787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procedures (choose all that apply)?</w:t>
      </w:r>
    </w:p>
    <w:p w14:paraId="34FB9B62" w14:textId="067BCB94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TRIM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</w:t>
      </w:r>
    </w:p>
    <w:p w14:paraId="563D9CCB" w14:textId="77777777" w:rsidR="006A296A" w:rsidRPr="00D32A66" w:rsidRDefault="006A296A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84C350" w14:textId="1FA51F9A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SELECT 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column_value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AS "Character"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FROM </w:t>
      </w:r>
      <w:proofErr w:type="gram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TABLE(</w:t>
      </w:r>
      <w:proofErr w:type="gram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something('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One','Two','Three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'))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14:paraId="07459D32" w14:textId="21D00671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4493D3AD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4AC456F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aren't functions (choose all that apply)?</w:t>
      </w:r>
    </w:p>
    <w:p w14:paraId="2FF064A1" w14:textId="762C62C8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TRIM</w:t>
      </w:r>
    </w:p>
    <w:p w14:paraId="1FD68D64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4513BE5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 that hold other collections are multilevel collections.</w:t>
      </w:r>
    </w:p>
    <w:p w14:paraId="2B739E01" w14:textId="04FAFD30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2BCFD555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D814FBA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LIMIT method (choose all that apply)?</w:t>
      </w:r>
    </w:p>
    <w:p w14:paraId="34DC515C" w14:textId="5F37EEE0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collections that use scalar data types as their base data types</w:t>
      </w:r>
    </w:p>
    <w:p w14:paraId="7FD3EEC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32A1882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implement Oracle SQL collection data types in SQL or PL/SQL.</w:t>
      </w:r>
    </w:p>
    <w:p w14:paraId="00FADDCA" w14:textId="007C1540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3347DA58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1B4875" w14:textId="444B08C8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SELECT 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column_value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AS "Character"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FROM </w:t>
      </w:r>
      <w:proofErr w:type="gram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TABLE(</w:t>
      </w:r>
      <w:proofErr w:type="gram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something('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One','Two','Three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'))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14:paraId="38B77236" w14:textId="0D9CB361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4F9A5818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0A553C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SQL collection of a scalar data type is a user-defined type (UDT).</w:t>
      </w:r>
    </w:p>
    <w:p w14:paraId="118BC679" w14:textId="6F3271F9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7D4B54D0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A49C708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functions (choose all that apply)?</w:t>
      </w:r>
    </w:p>
    <w:p w14:paraId="3B6544CA" w14:textId="4B796E5C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COUNT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LAST</w:t>
      </w:r>
    </w:p>
    <w:p w14:paraId="0C8B9225" w14:textId="77777777" w:rsidR="00594992" w:rsidRPr="00D32A66" w:rsidRDefault="00594992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0CCCC7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aren't functions (choose all that apply)?</w:t>
      </w:r>
    </w:p>
    <w:p w14:paraId="0118CE81" w14:textId="1CBA0B53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TRIM</w:t>
      </w:r>
    </w:p>
    <w:p w14:paraId="2851215B" w14:textId="77777777" w:rsidR="00594992" w:rsidRPr="00D32A66" w:rsidRDefault="00594992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FB6E708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PL/SQL index-by tables differ from the </w:t>
      </w:r>
      <w:proofErr w:type="spellStart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table object types in which key ways (choose those that apply)?</w:t>
      </w:r>
    </w:p>
    <w:p w14:paraId="16C9F248" w14:textId="61725D4C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Initialization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Base data types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Assignment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Index</w:t>
      </w:r>
    </w:p>
    <w:p w14:paraId="7B720DDD" w14:textId="77777777" w:rsidR="00594992" w:rsidRPr="00D32A66" w:rsidRDefault="00594992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C606100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COUNT method is implemented as a function.</w:t>
      </w:r>
    </w:p>
    <w:p w14:paraId="78761EF7" w14:textId="618ACEA5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2526776B" w14:textId="77777777" w:rsidR="00594992" w:rsidRPr="00D32A66" w:rsidRDefault="00594992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8EE9B5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 that hold other collections are multilevel collections.</w:t>
      </w:r>
    </w:p>
    <w:p w14:paraId="13A8A7E3" w14:textId="1D3C5395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2E5F344D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83D6EDB" w14:textId="1D4FA790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</w:t>
      </w:r>
      <w:r w:rsidR="00721A8D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hat term describes a collection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that holds one or more other collections?</w:t>
      </w:r>
    </w:p>
    <w:p w14:paraId="77D294A8" w14:textId="6869A848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Multilevel</w:t>
      </w:r>
    </w:p>
    <w:p w14:paraId="0D850344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9DEDB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While it is simpler to work with an associative array of scalar data types, collections with both scalar and composite data type are symmetrical collections.</w:t>
      </w:r>
    </w:p>
    <w:p w14:paraId="19B5428D" w14:textId="569065D8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14:paraId="7C9FE5B5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9C6D01F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procedures (choose all that apply)?</w:t>
      </w:r>
    </w:p>
    <w:p w14:paraId="3B2B183E" w14:textId="3869CB64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</w:t>
      </w: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TRIM</w:t>
      </w:r>
    </w:p>
    <w:p w14:paraId="4DAC911F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F4DDA56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EXTEND method is implemented as a procedure.</w:t>
      </w:r>
    </w:p>
    <w:p w14:paraId="68BE10F2" w14:textId="70482B46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1BB1148B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9D0FEB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COUNT method is implemented as a function.</w:t>
      </w:r>
    </w:p>
    <w:p w14:paraId="4A789BD0" w14:textId="736DD290" w:rsid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14:paraId="5733D5BF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FFE548E" w14:textId="77777777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PRIOR method (choose all that apply)?</w:t>
      </w:r>
    </w:p>
    <w:p w14:paraId="2AFE84D5" w14:textId="15946262" w:rsidR="00D32A66" w:rsidRPr="00D32A66" w:rsidRDefault="00D32A66" w:rsidP="00D32A6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Table collections that use scalar data types as their base data types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="00E51D01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A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ssociative arrays that use composite data types as their base data types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proofErr w:type="spellStart"/>
      <w:r w:rsidR="00E51D01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V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array</w:t>
      </w:r>
      <w:proofErr w:type="spellEnd"/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 collections that use scalar data types as their base data types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lastRenderedPageBreak/>
        <w:t>Table collections that use composite data types as their base data types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="00315E2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A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ssociative arrays that use </w:t>
      </w:r>
      <w:r w:rsidR="00D318E3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scalar data types as their base</w:t>
      </w:r>
      <w:r w:rsidRPr="00D32A66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 data types</w:t>
      </w:r>
    </w:p>
    <w:p w14:paraId="742C35BD" w14:textId="0F521DFB" w:rsidR="00FC190B" w:rsidRDefault="00FC190B" w:rsidP="00DF3B95">
      <w:pPr>
        <w:shd w:val="clear" w:color="auto" w:fill="FFFFFF"/>
        <w:spacing w:after="0" w:line="240" w:lineRule="auto"/>
        <w:textAlignment w:val="top"/>
      </w:pPr>
    </w:p>
    <w:p w14:paraId="05BBC3C5" w14:textId="77777777" w:rsidR="00D32A66" w:rsidRPr="00D32A66" w:rsidRDefault="00D32A66" w:rsidP="00D32A6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proofErr w:type="spellStart"/>
      <w:r w:rsidRPr="00D32A66">
        <w:rPr>
          <w:rFonts w:ascii="Helvetica Neue" w:eastAsia="Times New Roman" w:hAnsi="Helvetica Neue" w:cs="Times New Roman"/>
          <w:color w:val="2D3B45"/>
          <w:sz w:val="24"/>
          <w:szCs w:val="24"/>
          <w:shd w:val="clear" w:color="auto" w:fill="FFFFFF"/>
          <w:lang w:eastAsia="en-US"/>
        </w:rPr>
        <w:t>Varray</w:t>
      </w:r>
      <w:proofErr w:type="spellEnd"/>
      <w:r w:rsidRPr="00D32A66">
        <w:rPr>
          <w:rFonts w:ascii="Helvetica Neue" w:eastAsia="Times New Roman" w:hAnsi="Helvetica Neue" w:cs="Times New Roman"/>
          <w:color w:val="2D3B45"/>
          <w:sz w:val="24"/>
          <w:szCs w:val="24"/>
          <w:shd w:val="clear" w:color="auto" w:fill="FFFFFF"/>
          <w:lang w:eastAsia="en-US"/>
        </w:rPr>
        <w:t xml:space="preserve"> collections are single-dimensional structures that have a maximum number of elements.</w:t>
      </w:r>
    </w:p>
    <w:p w14:paraId="4968BCA7" w14:textId="463ECA88" w:rsidR="00D32A66" w:rsidRDefault="00D32A66" w:rsidP="00DF3B95">
      <w:pPr>
        <w:shd w:val="clear" w:color="auto" w:fill="FFFFFF"/>
        <w:spacing w:after="0" w:line="240" w:lineRule="auto"/>
        <w:textAlignment w:val="top"/>
      </w:pPr>
      <w:r>
        <w:t>T</w:t>
      </w:r>
    </w:p>
    <w:p w14:paraId="71EC8D6F" w14:textId="27A01A2B" w:rsidR="002C5F6E" w:rsidRDefault="002C5F6E" w:rsidP="00DF3B95">
      <w:pPr>
        <w:shd w:val="clear" w:color="auto" w:fill="FFFFFF"/>
        <w:spacing w:after="0" w:line="240" w:lineRule="auto"/>
        <w:textAlignment w:val="top"/>
      </w:pPr>
      <w:r>
        <w:t>-----------------------------------------------------------------------------------------------------</w:t>
      </w:r>
    </w:p>
    <w:p w14:paraId="724B881F" w14:textId="77777777" w:rsidR="002C5F6E" w:rsidRDefault="002C5F6E" w:rsidP="00DF3B95">
      <w:pPr>
        <w:shd w:val="clear" w:color="auto" w:fill="FFFFFF"/>
        <w:spacing w:after="0" w:line="240" w:lineRule="auto"/>
        <w:textAlignment w:val="top"/>
      </w:pPr>
    </w:p>
    <w:p w14:paraId="16A517F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types of SQL statements (choose all that apply)?</w:t>
      </w:r>
    </w:p>
    <w:p w14:paraId="5695D2C5" w14:textId="4418AC8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Control Language (DCL)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Manipulation Language (DML)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Transaction Control Language (TCL)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Definition Language (DDL)</w:t>
      </w:r>
    </w:p>
    <w:p w14:paraId="019F86C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CC3C08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the mid-1990s, developers described PL/SQL 2.x programming as a "black art".</w:t>
      </w:r>
    </w:p>
    <w:p w14:paraId="0CBF047F" w14:textId="6001F13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590511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1C27B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stands for Structured Query Language.</w:t>
      </w:r>
    </w:p>
    <w:p w14:paraId="2E2D994A" w14:textId="4C83601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70ABE9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5E69A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replaces SQL.</w:t>
      </w:r>
    </w:p>
    <w:p w14:paraId="0F06EC61" w14:textId="223F0F2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834687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A7032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Definition Language (DDL) statements (choose all that apply)?</w:t>
      </w:r>
    </w:p>
    <w:p w14:paraId="7D2FE42C" w14:textId="3D9954C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ALTER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DROP</w:t>
      </w:r>
    </w:p>
    <w:p w14:paraId="3E56608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1516E5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developed with which of the following modeling concepts (choose all that apply)?</w:t>
      </w:r>
    </w:p>
    <w:p w14:paraId="1C039B5D" w14:textId="7A0F1F4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 management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static data typing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modularity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or concurrent processing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structured programming</w:t>
      </w:r>
    </w:p>
    <w:p w14:paraId="312EC0D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6BED6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concept of a Relational Database Management System is simple.</w:t>
      </w:r>
    </w:p>
    <w:p w14:paraId="347EEE6B" w14:textId="12C2467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216A6F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48D579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architecture of a database has only one input interface.</w:t>
      </w:r>
    </w:p>
    <w:p w14:paraId="3D65F1BB" w14:textId="69A8521D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9631F36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AF75D6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also provides you with a UI, known as SQL*Plus, and it writes draft files to a buffer file named which of the following?</w:t>
      </w:r>
    </w:p>
    <w:p w14:paraId="4EC7741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afiedt.buf</w:t>
      </w:r>
      <w:proofErr w:type="spellEnd"/>
    </w:p>
    <w:p w14:paraId="54BE56B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isn't an Oracle DML statement (choose all that apply)?</w:t>
      </w:r>
    </w:p>
    <w:p w14:paraId="2512D1E7" w14:textId="6AB1646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REPLACE</w:t>
      </w:r>
    </w:p>
    <w:p w14:paraId="3265EB7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0B4FB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and remains an innovative imperative programming language that supports both event-driven and object-oriented programming.</w:t>
      </w:r>
    </w:p>
    <w:p w14:paraId="72FD7C7C" w14:textId="26BAA58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16D7FDD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19DA7E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Manipulation Language (DML) statements (choose all that apply)?</w:t>
      </w:r>
    </w:p>
    <w:p w14:paraId="183FBA6A" w14:textId="40CF2E3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INSERT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UPDATE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SELECT</w:t>
      </w:r>
    </w:p>
    <w:p w14:paraId="672D6B5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FDF386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term object-relational model is interchangeable with the term extended-relational model, but Oracle prefers the former term over the latter.</w:t>
      </w:r>
    </w:p>
    <w:p w14:paraId="11834F67" w14:textId="547AF31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BCDA6E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589CFF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pseudo types can you use to inherit from strongly typed variables (choose all that apply)?</w:t>
      </w:r>
    </w:p>
    <w:p w14:paraId="42FC6E15" w14:textId="6B89DAE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rowtype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%ROWTYPE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%type</w:t>
      </w:r>
    </w:p>
    <w:p w14:paraId="22A036C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917E16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Metadata is nothing more than a bunch of tables that define what you can store, manipulate, and access in a database.</w:t>
      </w:r>
    </w:p>
    <w:p w14:paraId="542E70ED" w14:textId="776215D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8EC664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4AF0566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rule, you use the CHAR and NCHAR data types for most strings because you don't want to allocate unnecessary space for fixed length strings.</w:t>
      </w:r>
    </w:p>
    <w:p w14:paraId="196ED09B" w14:textId="701D23E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8F690B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B4586C6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use anonymous block programs in scripts or nested inside other named program units.</w:t>
      </w:r>
    </w:p>
    <w:p w14:paraId="45504A2C" w14:textId="161B4B0D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01AE18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43A579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composite variables (choose all that apply)?</w:t>
      </w:r>
    </w:p>
    <w:p w14:paraId="3D3E50DC" w14:textId="124ACD8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array data 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structure data 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</w:p>
    <w:p w14:paraId="5ABBE44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AB0D31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declaration block starts with the DECLARE keyword and ends with the BEGIN keyword for anonymous blocks.</w:t>
      </w:r>
    </w:p>
    <w:p w14:paraId="0C9E60DD" w14:textId="753133A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B97B94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2F6B36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the default date masks (choose all that apply)?</w:t>
      </w:r>
    </w:p>
    <w:p w14:paraId="3D4D94AB" w14:textId="7143623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DD-MON-RR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DD-MON-YYYY</w:t>
      </w:r>
    </w:p>
    <w:p w14:paraId="411C09A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4D2F9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scalar variables (choose all that apply)?</w:t>
      </w:r>
    </w:p>
    <w:p w14:paraId="0026F0E0" w14:textId="6BAA7F7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NUMBER data 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TIMESTAMP data type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VACHAR2 data type</w:t>
      </w:r>
    </w:p>
    <w:p w14:paraId="06E8DC7D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0F3660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Procedures mimic methods that don't return a value.</w:t>
      </w:r>
    </w:p>
    <w:p w14:paraId="449D7A7A" w14:textId="2E5F5C6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B68058D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870661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declaration block does which of the following (choose all that apply)?</w:t>
      </w:r>
    </w:p>
    <w:p w14:paraId="3B08B2E1" w14:textId="00A9C5E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Declare variables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functions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object types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record types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constants</w:t>
      </w:r>
    </w:p>
    <w:p w14:paraId="0C1A9E1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C3429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supports two types of programs: anonymous (or unnamed) block programs and named block programs.</w:t>
      </w:r>
    </w:p>
    <w:p w14:paraId="78DFA247" w14:textId="742FAA6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3A912C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66179C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types that are dynamically sized strings (choose all that apply)?</w:t>
      </w:r>
    </w:p>
    <w:p w14:paraId="548A78A0" w14:textId="684297B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VARCHAR2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NVARCHAR2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</w:t>
      </w:r>
    </w:p>
    <w:p w14:paraId="5DC21FA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F42731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Schema-level subroutines can't access calling scope blocks because they are independently defined blocks.</w:t>
      </w:r>
    </w:p>
    <w:p w14:paraId="1345C81F" w14:textId="7B44B53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5E8C24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71AF86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opens a multiple line comment (choose all that applies)?</w:t>
      </w:r>
    </w:p>
    <w:p w14:paraId="60B912AF" w14:textId="1D71890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/*</w:t>
      </w:r>
    </w:p>
    <w:p w14:paraId="27A3126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0EC07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DATE data type is the base type for dates, times, and intervals.</w:t>
      </w:r>
    </w:p>
    <w:p w14:paraId="4BFB00A8" w14:textId="36060E7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165367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754FBE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collections can exist for scalar data types or SQL UDT elements.</w:t>
      </w:r>
    </w:p>
    <w:p w14:paraId="1251BD91" w14:textId="42E7EB5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63B6C1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E230E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keywords are used in an anonymous block program (choose all that apply)?</w:t>
      </w:r>
    </w:p>
    <w:p w14:paraId="547BD85A" w14:textId="40ADF31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End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Quit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</w:t>
      </w:r>
    </w:p>
    <w:p w14:paraId="6C53793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E27CFE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 xml:space="preserve">Functions return a value and may be used as the right operand in a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right-to-left variable assignments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14:paraId="485EED1D" w14:textId="595D43B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9FB812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CBB4D7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Named blocks support which of the following (choose all that apply)?</w:t>
      </w:r>
    </w:p>
    <w:p w14:paraId="3897EFED" w14:textId="7096551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 blocks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Exception handling blocks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Execution blocks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Functions</w:t>
      </w:r>
    </w:p>
    <w:p w14:paraId="524B155E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DC305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as mandatory block structures in Pl/SQL (choose all that apply)?</w:t>
      </w:r>
    </w:p>
    <w:p w14:paraId="153739E6" w14:textId="257F920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Execution block</w:t>
      </w:r>
    </w:p>
    <w:p w14:paraId="2A1249C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2B4DA3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composite generalized data types (choose all that apply)?</w:t>
      </w:r>
    </w:p>
    <w:p w14:paraId="6F232EAA" w14:textId="1AA4F6F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Records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</w:p>
    <w:p w14:paraId="45A41B6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C217B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NVARCHAR2 data type is a Unicode equivalent to the VARCHAR2 data type.</w:t>
      </w:r>
    </w:p>
    <w:p w14:paraId="381382F2" w14:textId="43BB3F6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17CA3E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F9346B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size a CHAR data type with a value up to 32,767 bytes in length.</w:t>
      </w:r>
    </w:p>
    <w:p w14:paraId="300DD625" w14:textId="25A9431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9809A1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DDD0B3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BINARY_INTEGER data type is identical to PLS_INTEGER and stores integer numbers from -2,147,483,648 to 2,147,483,647 as 32 bits or 4 bytes.</w:t>
      </w:r>
    </w:p>
    <w:p w14:paraId="44049C57" w14:textId="05A4083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0DBC30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FEEA18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EXCEPTION keyword starts the exception block and the QUIT keyword terminates the program unit.</w:t>
      </w:r>
    </w:p>
    <w:p w14:paraId="00B69AEC" w14:textId="09D6B5D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D0AFD6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862071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assignment operator(s) (choose all that apply)?</w:t>
      </w:r>
    </w:p>
    <w:p w14:paraId="63B77990" w14:textId="79A941C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:=</w:t>
      </w:r>
    </w:p>
    <w:p w14:paraId="6D4C9B0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0BF7E2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Boolean values (choose all that apply)?</w:t>
      </w:r>
    </w:p>
    <w:p w14:paraId="1D567249" w14:textId="2EE48B8D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TRUE</w:t>
      </w:r>
    </w:p>
    <w:p w14:paraId="10CA6DA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86B1A2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enter single- or multiple-line comments in PL/SQL.</w:t>
      </w:r>
    </w:p>
    <w:p w14:paraId="5FD66C5B" w14:textId="40DC5EF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133899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07CF6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subtypes of the DATE data type (choose all that apply)?</w:t>
      </w:r>
    </w:p>
    <w:p w14:paraId="06AB7A6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TIMESTAMP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TIMESTAMP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WITH LOCAL TIME ZONE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TIMESTAMP WITH TIME ZONE</w:t>
      </w:r>
    </w:p>
    <w:p w14:paraId="7B849EA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considered to be a lexical unit (choose all that apply)?</w:t>
      </w:r>
    </w:p>
    <w:p w14:paraId="29C784ED" w14:textId="11321C4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literals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delimiters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identifiers</w:t>
      </w:r>
    </w:p>
    <w:p w14:paraId="4A72BE8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432F2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 is a data type that points to an external file, which limits its maximum size to 2 GB.</w:t>
      </w:r>
    </w:p>
    <w:p w14:paraId="3A7571DE" w14:textId="2F03535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DA15A2B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69E250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Literal values are represented by identifiers.</w:t>
      </w:r>
    </w:p>
    <w:p w14:paraId="3BFFF734" w14:textId="220CFF7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7B2060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5BB686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math operator(s) (choose all that apply)?</w:t>
      </w:r>
    </w:p>
    <w:p w14:paraId="61A1CB9A" w14:textId="339ED79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-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+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/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**</w:t>
      </w:r>
    </w:p>
    <w:p w14:paraId="6FC0D46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0CC10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hold only one thing, such as a number, string, or date.</w:t>
      </w:r>
    </w:p>
    <w:p w14:paraId="5F5589C6" w14:textId="53A06CF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C8251D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F934A2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comparison operator(s) (choose all that apply)?</w:t>
      </w:r>
    </w:p>
    <w:p w14:paraId="00913A47" w14:textId="3E8BACA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&lt;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&gt;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&lt;=</w:t>
      </w:r>
    </w:p>
    <w:p w14:paraId="0F6C72CB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E75639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is the maximum size of a VARCHAR2 data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type.</w:t>
      </w:r>
      <w:proofErr w:type="gramEnd"/>
    </w:p>
    <w:p w14:paraId="5879D791" w14:textId="4E7C989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32,767</w:t>
      </w:r>
    </w:p>
    <w:p w14:paraId="1CF666D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54FC0D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most common example of a delimiter is the character string delimiter.</w:t>
      </w:r>
    </w:p>
    <w:p w14:paraId="6FA52EC0" w14:textId="33D52B3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3E7AB4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EFF5C4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internally stored data types (choose all that apply)?</w:t>
      </w:r>
    </w:p>
    <w:p w14:paraId="15832805" w14:textId="39A2BBE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</w:p>
    <w:p w14:paraId="330E6E9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3A30BB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if-then-else-then-else statement is a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statements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14:paraId="0104C19A" w14:textId="4BB59E7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18D7F5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E83CFD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NVL statement lets you reduce three-valued logic problems to two-valued logic in conditional statements.</w:t>
      </w:r>
    </w:p>
    <w:p w14:paraId="11C8587A" w14:textId="7C5A2DD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A9CEAF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DF6ED3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selector is a variable, function, or expression that the CASE statement attempts to match in WHEN blocks.</w:t>
      </w:r>
    </w:p>
    <w:p w14:paraId="14F8261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EDA62A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statements let you skip the balance of the current iteration in a loop (choose all that apply)?</w:t>
      </w:r>
    </w:p>
    <w:p w14:paraId="6B0764C7" w14:textId="60EEF48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GOTO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CONTINUE</w:t>
      </w:r>
    </w:p>
    <w:p w14:paraId="4A28918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5B2046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$$PLSQL_TYPE returns an integer for the current line number in the PL/SQL block.</w:t>
      </w:r>
    </w:p>
    <w:p w14:paraId="695FC2A6" w14:textId="1162B1E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124F623B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9BB555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returns an integer for the current line number in the PL/SQL block (choose all that apply)?</w:t>
      </w:r>
    </w:p>
    <w:p w14:paraId="42C5A7D2" w14:textId="0A78223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$$PLSQL_LINE</w:t>
      </w:r>
    </w:p>
    <w:p w14:paraId="3DC554F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C40C7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loop structures in PL/SQL (choose all that apply)?</w:t>
      </w:r>
    </w:p>
    <w:p w14:paraId="031FF227" w14:textId="5659A8C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FOR loop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simple loop</w:t>
      </w:r>
    </w:p>
    <w:p w14:paraId="48ABB4D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AADD414" w14:textId="00808A08" w:rsidR="00CF636D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conditional statements in programming languages (choose all the apply)?</w:t>
      </w:r>
    </w:p>
    <w:p w14:paraId="49122ED0" w14:textId="5E3C160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 fall through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without fall through</w:t>
      </w:r>
    </w:p>
    <w:p w14:paraId="422591BD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99ACB4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conditional compilation statements returns an empty string for an anonymous block and the uppercase name of the function or procedure (choose all that apply)?</w:t>
      </w:r>
    </w:p>
    <w:p w14:paraId="227594AD" w14:textId="4264FB2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$$PLSQL_UNIT</w:t>
      </w:r>
    </w:p>
    <w:p w14:paraId="37032FE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3D56C9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Multiple-branching statements without fall-through are if-then-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elsif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-then-else statements, and with fall-through they are CASE statements.</w:t>
      </w:r>
    </w:p>
    <w:p w14:paraId="7DB2C798" w14:textId="3654CF6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EA4C6A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EA0190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cursor attributes (choose all that apply)?</w:t>
      </w:r>
    </w:p>
    <w:p w14:paraId="6EEC7F99" w14:textId="10508D2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%ROWCOUNT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%FOUND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%NOTFOUND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%ISOPEN</w:t>
      </w:r>
    </w:p>
    <w:p w14:paraId="7D42DBE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1E805E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 branching statements return which of the following affirmative outcomes (choose all that apply)?</w:t>
      </w:r>
    </w:p>
    <w:p w14:paraId="3D37F398" w14:textId="08FB914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FALSE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3602030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688E54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CONTINUE statement differs from the GOTO statement because it doesn't direct the program flow to a label.</w:t>
      </w:r>
    </w:p>
    <w:p w14:paraId="6CD114E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C1BFDF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$$PLSQL_OWNER returns the database user who owns the current program unit, and it is a new predefined inquiry directive with Oracle Database 12c.</w:t>
      </w:r>
    </w:p>
    <w:p w14:paraId="48EBE0E6" w14:textId="063AE50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C71344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1FB96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guard-on-entry loop (choose all that apply)?</w:t>
      </w:r>
    </w:p>
    <w:p w14:paraId="0818D38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</w:p>
    <w:p w14:paraId="3B77A87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SELECT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column_value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AS "Character"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FROM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TABLE(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something('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One','Two','Three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'))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14:paraId="78872044" w14:textId="3DF06A5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14:paraId="4B2CEC9D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2EDC9A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table data type states (chose all that apply)?</w:t>
      </w:r>
    </w:p>
    <w:p w14:paraId="275D52A6" w14:textId="157E2EC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24D5902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387B7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collections are single-dimensional structures that have a maximum number of elements.</w:t>
      </w:r>
    </w:p>
    <w:p w14:paraId="0BE4E01E" w14:textId="3007749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911AC7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676A39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EXISTS method is implemented as a procedure.</w:t>
      </w:r>
    </w:p>
    <w:p w14:paraId="706F60CD" w14:textId="261112C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809A70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BE17D1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use a negative, positive, or null number as the index value of an associative array.</w:t>
      </w:r>
    </w:p>
    <w:p w14:paraId="14892630" w14:textId="25593F0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6BD41C6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C8ACDE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implement Oracle SQL collection data types in SQL or PL/SQL.</w:t>
      </w:r>
    </w:p>
    <w:p w14:paraId="24095E20" w14:textId="435276F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DAB53D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66CB16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LIMIT method (choose all that apply)?</w:t>
      </w:r>
    </w:p>
    <w:p w14:paraId="62DE12E8" w14:textId="40BB9AE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collections that use scalar data types as their base data types</w:t>
      </w:r>
    </w:p>
    <w:p w14:paraId="78331E5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C88365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functions (choose all that apply)?</w:t>
      </w:r>
    </w:p>
    <w:p w14:paraId="109A265D" w14:textId="5C1F917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COUNT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LAST</w:t>
      </w:r>
    </w:p>
    <w:p w14:paraId="421CACB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4BE877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COUNT method is implemented as a function.</w:t>
      </w:r>
    </w:p>
    <w:p w14:paraId="1C5EC2BC" w14:textId="6119E50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975335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A61611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differences between schema object types and record types (choose all that apply)?</w:t>
      </w:r>
    </w:p>
    <w:p w14:paraId="04D785EE" w14:textId="6040322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Scope access points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Initialization requirements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Base types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Index values</w:t>
      </w:r>
    </w:p>
    <w:p w14:paraId="19CFF06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B39C09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list is a collection of any number of elements that share the same data type.</w:t>
      </w:r>
    </w:p>
    <w:p w14:paraId="519F6056" w14:textId="5947A0F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BF84C3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A3FB58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 the overloaded versions of the Oracle Collection API EXTEND method (choose all that apply)?</w:t>
      </w:r>
    </w:p>
    <w:p w14:paraId="29231624" w14:textId="6F901A2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Extend one element at a time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at a time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copy of another elements value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null value</w:t>
      </w:r>
    </w:p>
    <w:p w14:paraId="0647BA3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2153BB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DELETE method is implemented as a function.</w:t>
      </w:r>
    </w:p>
    <w:p w14:paraId="43A0D71D" w14:textId="08BF691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22F1EB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C69422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 that hold other collections are multilevel collections.</w:t>
      </w:r>
    </w:p>
    <w:p w14:paraId="3D1B00F2" w14:textId="54B98B3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D1EED8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0021A6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EXTEND method is implemented as a procedure.</w:t>
      </w:r>
    </w:p>
    <w:p w14:paraId="3017C010" w14:textId="568A925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1D1C955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A2FE8BA" w14:textId="5B6FB5F6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</w:t>
      </w:r>
      <w:r w:rsidR="00CF636D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hat term describes a collection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that holds one or more other collections?</w:t>
      </w:r>
    </w:p>
    <w:p w14:paraId="3AFFE2EA" w14:textId="54C672F0" w:rsid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</w:t>
      </w:r>
      <w:r w:rsidR="002C5F6E"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ultilevel</w:t>
      </w:r>
    </w:p>
    <w:p w14:paraId="2CE08CB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5B0FF7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Errors raised in the execution block are thrown to the local exception block where they are caught and managed.</w:t>
      </w:r>
    </w:p>
    <w:p w14:paraId="7244D3D0" w14:textId="5C344F8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DDCE9C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57EC82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There's no compile-time exception when you to assign a four-character string literal to a two-character variable.</w:t>
      </w:r>
    </w:p>
    <w:p w14:paraId="7BD04D50" w14:textId="7F01666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3C2B24B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132E02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use the SQLERRM function to return error codes over the SQLCODE function.</w:t>
      </w:r>
    </w:p>
    <w:p w14:paraId="17CE6687" w14:textId="0F3ED3A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84B1AA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440168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built-in exception management functions (choose all that apply)?</w:t>
      </w:r>
    </w:p>
    <w:p w14:paraId="09ACCA9E" w14:textId="744AD9E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NO_VALUE_NEEDED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LOGIN_ERROR</w:t>
      </w:r>
    </w:p>
    <w:p w14:paraId="76964D5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E5C68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types of errors that exist in PL/SQL (choose all that apply)?</w:t>
      </w:r>
    </w:p>
    <w:p w14:paraId="3DFEB6B6" w14:textId="7F227F2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Compilation errors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Run-time errors</w:t>
      </w:r>
    </w:p>
    <w:p w14:paraId="69763A4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FB4336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PL/SQL exception stack is a last-in, first-out (LIFO) data structure.</w:t>
      </w:r>
    </w:p>
    <w:p w14:paraId="6F2463E8" w14:textId="77A616D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39C75BF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219C0B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let you declare a user-defined exception (choose all that apply)?</w:t>
      </w:r>
    </w:p>
    <w:p w14:paraId="11038CBE" w14:textId="30212579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Declare an EXCEPTION variable and map it to a standard Oracle exception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an EXCEPTION variable in the declaration block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 run-time exception by using the RAISE_APPLICATION_ERROR function</w:t>
      </w:r>
    </w:p>
    <w:p w14:paraId="02A752A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3B217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14:paraId="077F1D1C" w14:textId="681A6CE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14:paraId="58D1393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28C76F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functions or procedures in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utl_call_stack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14:paraId="51BCB99F" w14:textId="6D8C7BD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backtrace_depth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backtrace_line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backtrace_unit</w:t>
      </w:r>
      <w:proofErr w:type="spellEnd"/>
    </w:p>
    <w:p w14:paraId="417711C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29E51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Two types of PL/SQL errors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exists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 those that happen at compilation time (also known as syntax errors or compile-time errors) and those that happen at run-time (also known as semantic errors).</w:t>
      </w:r>
    </w:p>
    <w:p w14:paraId="7245DB59" w14:textId="0FF1440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5CB806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CFCD02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is a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precompiler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instruction (choose all that apply)?</w:t>
      </w:r>
    </w:p>
    <w:p w14:paraId="09CB4F74" w14:textId="5B09002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PRAGMA</w:t>
      </w:r>
    </w:p>
    <w:p w14:paraId="035795C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7B3C76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SQLERRM built-in function returns both error codes and messages.</w:t>
      </w:r>
    </w:p>
    <w:p w14:paraId="26F62924" w14:textId="5219192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7E6D9A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C9518A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functions and procedures belong to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utl_call_stack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14:paraId="0EE09372" w14:textId="5E39293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current_edition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error_depth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format_error_backtrace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error_number</w:t>
      </w:r>
      <w:proofErr w:type="spellEnd"/>
    </w:p>
    <w:p w14:paraId="11801037" w14:textId="78FABD8F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88533C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14:paraId="092088C7" w14:textId="4646FDE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14:paraId="2C87509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2BFD3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thrown in the declaration or exception block are handled by local exception blocks.</w:t>
      </w:r>
    </w:p>
    <w:p w14:paraId="729D9598" w14:textId="5E2AE01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2DE366D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280E30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occur after the program is parsed and literal values are assigned to local variables.</w:t>
      </w:r>
    </w:p>
    <w:p w14:paraId="4592524B" w14:textId="07EC039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452A36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96BDD6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packages let you manage the execution stack (choose all that apply)?</w:t>
      </w:r>
    </w:p>
    <w:p w14:paraId="5A1A010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utility_call_stack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</w:p>
    <w:p w14:paraId="32A5408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 xml:space="preserve">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provides you with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format_error_backtrace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function, which generates a stack trace.</w:t>
      </w:r>
    </w:p>
    <w:p w14:paraId="08A87719" w14:textId="71528CD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6F0F9D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EDB29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pass-by-value procedure (choose all that apply)?</w:t>
      </w:r>
    </w:p>
    <w:p w14:paraId="56E8AFF5" w14:textId="65AD140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3BE549F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B31BD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PIPELINED clause lets you build functions that return SQL result sets.</w:t>
      </w:r>
    </w:p>
    <w:p w14:paraId="6D3F54FA" w14:textId="6653A69A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322B574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1ABE72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always implement DML statements inside PL/SQL procedures.</w:t>
      </w:r>
    </w:p>
    <w:p w14:paraId="2AD02946" w14:textId="43C0503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3D2B09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ECC354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Inside a function, which type of parameter prevents you assigning it new value (choose all that apply)?</w:t>
      </w:r>
    </w:p>
    <w:p w14:paraId="4B25A0C4" w14:textId="04CC68F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30E2BD3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D95583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 formal parameters are read only when passed by the default IN-mode of operation.</w:t>
      </w:r>
    </w:p>
    <w:p w14:paraId="65662E17" w14:textId="0581D4C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0CBA78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0308C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NOCOPY hint doesn't override the copy rule when which of the following occurs (choose all that apply)?</w:t>
      </w:r>
    </w:p>
    <w:p w14:paraId="3B74FE75" w14:textId="7FE802AB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actual parameter is NOT NULL constrained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constrained by scale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an implicitly defined record structure</w:t>
      </w:r>
    </w:p>
    <w:p w14:paraId="02BB65A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252968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Subroutines are procedures when they don't return output except through those returned by a pass-by-reference value.</w:t>
      </w:r>
    </w:p>
    <w:p w14:paraId="0564E86D" w14:textId="6A37007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5B18F44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B353FF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the default parameter mode in a pass-by-reference procedure (choose all that apply)?</w:t>
      </w:r>
    </w:p>
    <w:p w14:paraId="14E4B510" w14:textId="6760109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14:paraId="6B6A92E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502ECB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Inside a function, which type of parameter lets you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assigning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it new value (choose all that apply)?</w:t>
      </w:r>
    </w:p>
    <w:p w14:paraId="7C403ABD" w14:textId="7291A9E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OUT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OUT</w:t>
      </w:r>
      <w:proofErr w:type="spellEnd"/>
    </w:p>
    <w:p w14:paraId="592F55E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71A541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functions run in the context of the calling program unit and they can't contain a commit or rollback.</w:t>
      </w:r>
    </w:p>
    <w:p w14:paraId="58186100" w14:textId="07FEB90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20C6FD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A4E1FC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Final control of whether the NOCOPY hint passes a copy or a reference to the parameter rests with Oracle's PL/SQL engine.</w:t>
      </w:r>
    </w:p>
    <w:p w14:paraId="62251863" w14:textId="422C984D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3DB971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256FAC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Functions and procedures are named in which of the following (choose all that apply)?</w:t>
      </w:r>
    </w:p>
    <w:p w14:paraId="6B39EDED" w14:textId="5A40346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declaration blocks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Schemas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Packages</w:t>
      </w:r>
    </w:p>
    <w:p w14:paraId="6C266412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869922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types of notation (choose all that apply)?</w:t>
      </w:r>
    </w:p>
    <w:p w14:paraId="75181810" w14:textId="17DA09E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mixed notation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named notation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positional notation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exclusionary notation</w:t>
      </w:r>
    </w:p>
    <w:p w14:paraId="22BA335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860055D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pass-by-reference procedure (choose all that apply)?</w:t>
      </w:r>
    </w:p>
    <w:p w14:paraId="56BA9BD2" w14:textId="5C505D5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OUT</w:t>
      </w:r>
      <w:proofErr w:type="spellEnd"/>
    </w:p>
    <w:p w14:paraId="12195FB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FF8BBB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override the default behavior of schema-level procedures.</w:t>
      </w:r>
    </w:p>
    <w:p w14:paraId="1446B2C1" w14:textId="7279E78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9B38C5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74443F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procedures run in their own context and they must contain a commit or rollback when they perform a DML.</w:t>
      </w:r>
    </w:p>
    <w:p w14:paraId="10F0613B" w14:textId="081BDA4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F915BC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0CEC9B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creation options for functions (choose all that apply)?</w:t>
      </w:r>
    </w:p>
    <w:p w14:paraId="481D0436" w14:textId="767B1C3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RESULT_CACHE clause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PARALLEL_ENABLE clause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DETERMINISTIC clause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PIPELINED clause</w:t>
      </w:r>
    </w:p>
    <w:p w14:paraId="6BF7316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C37755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PL/SQL data types (choose all that apply)?</w:t>
      </w:r>
    </w:p>
    <w:p w14:paraId="169D6FC3" w14:textId="052FA70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 variables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shared cursors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system reference cursors</w:t>
      </w:r>
    </w:p>
    <w:p w14:paraId="102739DE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0D5478F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see the details of a package specification in which of the following administrative views (choose all that apply)?</w:t>
      </w:r>
    </w:p>
    <w:p w14:paraId="012709E0" w14:textId="4BE3C553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ALL_SOURCE</w:t>
      </w:r>
    </w:p>
    <w:p w14:paraId="7C15EC8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B2907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Singleton design pattern lets you construct many instances of an object.</w:t>
      </w:r>
    </w:p>
    <w:p w14:paraId="4A5C367D" w14:textId="701FB5A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B89CEB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EA32CE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Overloading means that you create more than one function or procedure with the same identifier (or component name) but different signatures.</w:t>
      </w:r>
    </w:p>
    <w:p w14:paraId="64FD9AEA" w14:textId="40CC421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7710064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02CE16A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 reusable packages can be called from a SELECT statement.</w:t>
      </w:r>
    </w:p>
    <w:p w14:paraId="04D09A9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51C863A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package body implements everything defined in the public package specification, and may implement which of the following (choose all that may apply)?</w:t>
      </w:r>
    </w:p>
    <w:p w14:paraId="0FA41015" w14:textId="3CCDCC27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Procedures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Variables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PL/SQL Record Types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Cursors</w:t>
      </w:r>
    </w:p>
    <w:p w14:paraId="3E1DBF79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409A64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CREATE OR REPLACE DDL command replaces a package specification only when there's a change between the original package specification and the new package specification.</w:t>
      </w:r>
    </w:p>
    <w:p w14:paraId="213C0766" w14:textId="16474D7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87487A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6F48A3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Where can you call a function defined in a serially reusable package (choose all that apply)?</w:t>
      </w:r>
    </w:p>
    <w:p w14:paraId="3E67B96C" w14:textId="39850A4E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PL/SQL named block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PL/SQL anonymous block</w:t>
      </w:r>
    </w:p>
    <w:p w14:paraId="3FE916B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C4142B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Packages are SERIALLY_REUSABLE by default.</w:t>
      </w:r>
    </w:p>
    <w:p w14:paraId="5EA9688E" w14:textId="6C1A710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4D6E287A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41CF604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possible function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types (choose all that apply)?</w:t>
      </w:r>
    </w:p>
    <w:p w14:paraId="0616B68C" w14:textId="1613A691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Pipelined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enabled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Deterministic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Result cache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Autonomous transaction</w:t>
      </w:r>
    </w:p>
    <w:p w14:paraId="0AE9BEC7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065CA1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system user, you can see package specification variables by querying which of the following views (choose all that apply)?</w:t>
      </w:r>
    </w:p>
    <w:p w14:paraId="4C0694CB" w14:textId="2EFB8CAB" w:rsidR="002C5F6E" w:rsidRDefault="002C5F6E" w:rsidP="00CF636D">
      <w:pPr>
        <w:shd w:val="clear" w:color="auto" w:fill="FFFFFF"/>
        <w:tabs>
          <w:tab w:val="left" w:pos="2191"/>
        </w:tabs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DBA_SOURCE</w:t>
      </w:r>
      <w:r w:rsidR="00CF636D">
        <w:rPr>
          <w:rFonts w:ascii="Arial" w:eastAsia="Times New Roman" w:hAnsi="Arial" w:cs="Arial"/>
          <w:color w:val="455358"/>
          <w:sz w:val="24"/>
          <w:szCs w:val="24"/>
          <w:lang w:eastAsia="en-US"/>
        </w:rPr>
        <w:tab/>
      </w:r>
    </w:p>
    <w:p w14:paraId="03505776" w14:textId="77777777" w:rsidR="00CF636D" w:rsidRPr="002C5F6E" w:rsidRDefault="00CF636D" w:rsidP="00CF636D">
      <w:pPr>
        <w:shd w:val="clear" w:color="auto" w:fill="FFFFFF"/>
        <w:tabs>
          <w:tab w:val="left" w:pos="2191"/>
        </w:tabs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38711A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Public parts are defined in the package specification. Private parts are declared and implemented only in the package body.</w:t>
      </w:r>
    </w:p>
    <w:p w14:paraId="5FBE0332" w14:textId="3C380D7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D68EED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178D7DD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ACCESSIBLE BY clause lets you create multiple copies of the same package in the database at the same time.</w:t>
      </w:r>
    </w:p>
    <w:p w14:paraId="2A21716E" w14:textId="4D9F747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943C23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009580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functions can you implement in a package body (choose all that apply)?</w:t>
      </w:r>
    </w:p>
    <w:p w14:paraId="618236C4" w14:textId="377E684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public function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private function</w:t>
      </w:r>
    </w:p>
    <w:p w14:paraId="07747EB0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B7BE89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let you define a package exception (choose all that apply)?</w:t>
      </w:r>
    </w:p>
    <w:p w14:paraId="3B96346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EXCEPTION_INIT</w:t>
      </w:r>
    </w:p>
    <w:p w14:paraId="0C654DE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You can declare dynamic data types by anchoring them to a row or column declaration.</w:t>
      </w:r>
    </w:p>
    <w:p w14:paraId="256B5644" w14:textId="1B2CCD34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20C8FE4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1D9280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instructions can apply to whole packages (choose all that apply)?</w:t>
      </w:r>
    </w:p>
    <w:p w14:paraId="22E1464C" w14:textId="59CF16EC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SERIALLY_REUSABLE</w:t>
      </w:r>
    </w:p>
    <w:p w14:paraId="78AF399E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7529C7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interfere with the timestamp method of validation (choose all that apply)?</w:t>
      </w:r>
    </w:p>
    <w:p w14:paraId="77494650" w14:textId="7542531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 zones of servers</w:t>
      </w:r>
    </w:p>
    <w:p w14:paraId="0C7A7A64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11B570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states for a LOB column (choose all that apply)?</w:t>
      </w:r>
    </w:p>
    <w:p w14:paraId="20E6C45F" w14:textId="51B60A7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14:paraId="4FBD7E8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082AA8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BLOB_DEDUPLICATE_REGION type is a record composed of six fields.</w:t>
      </w:r>
    </w:p>
    <w:p w14:paraId="64594712" w14:textId="33AB08E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43828C25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00867C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CLOB, NCLOB, and BLOB data types are not object types.</w:t>
      </w:r>
    </w:p>
    <w:p w14:paraId="6D827996" w14:textId="024740AF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28939DE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17F5B1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CLOB data type (choose all that apply)?</w:t>
      </w:r>
    </w:p>
    <w:p w14:paraId="4DD654E6" w14:textId="657DA748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physically stored in the database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rely on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db_block_size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value</w:t>
      </w:r>
    </w:p>
    <w:p w14:paraId="2087576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283E9B3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manipulation methods are a collection of functions and procedures that allow you to read, write, and alter the content of LOBs.</w:t>
      </w:r>
    </w:p>
    <w:p w14:paraId="09A95252" w14:textId="033021D2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88E393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3FC7C28B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An external file must be read as which of the following data types by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package's open procedure (choose all that apply)?</w:t>
      </w:r>
    </w:p>
    <w:p w14:paraId="6D7F3585" w14:textId="33371C6D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</w:t>
      </w:r>
    </w:p>
    <w:p w14:paraId="644A59B6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4352627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BFILE (binary file) data type works the same as its counterpart BLOB, CLOB, and NCLOB data types.</w:t>
      </w:r>
    </w:p>
    <w:p w14:paraId="4605834E" w14:textId="13608C5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79F48453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5C8B18B5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methods lets you create an </w:t>
      </w:r>
      <w:proofErr w:type="gram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memory</w:t>
      </w:r>
      <w:proofErr w:type="gram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instance of a CLOB (choose all that apply)?</w:t>
      </w:r>
    </w:p>
    <w:p w14:paraId="5F3FBBA2" w14:textId="01FA1C86" w:rsid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</w:t>
      </w:r>
      <w:r w:rsidR="002C5F6E"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reatetemporary</w:t>
      </w:r>
      <w:proofErr w:type="spellEnd"/>
    </w:p>
    <w:p w14:paraId="795FABB8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B0E1490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provides all the tools required to load large objects directly when they exceed the byte stream limitations of SQL or PL/SQL.</w:t>
      </w:r>
    </w:p>
    <w:p w14:paraId="5637A291" w14:textId="7325049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6E2CF7E1" w14:textId="4E2E7556" w:rsidR="00CF636D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67585528" w14:textId="42C7D578" w:rsidR="00CF636D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75532B1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F646EBE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data types support secure files (choose all that apply)?</w:t>
      </w:r>
    </w:p>
    <w:p w14:paraId="3AF92F3D" w14:textId="6A865876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</w:p>
    <w:p w14:paraId="3EFC8E7E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04960431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Inserting a string longer than 32,767 bytes directly into an uninitialized CLOB, NCLOB, or BLOB column isn't supported by the INSERT or UPDATE statement.</w:t>
      </w:r>
    </w:p>
    <w:p w14:paraId="0A2B74CA" w14:textId="79F359A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14:paraId="07C257DF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402C2A9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 SQL, which of the following are alternatives to call to a pass-by-reference procedure since SQL can't work with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manipulation procedures (choose all that apply)?</w:t>
      </w:r>
    </w:p>
    <w:p w14:paraId="7969FDED" w14:textId="45B1CC85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D3639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You can assign an </w:t>
      </w:r>
      <w:proofErr w:type="spellStart"/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empty_clob</w:t>
      </w:r>
      <w:proofErr w:type="spellEnd"/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 constructor function call in the VALUES clause of an INSERT statement or as a column value of a SELECT-list in an INSERT statement.</w:t>
      </w:r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an initialized CLOB data type through a pass-by-value PL/SQL function or PL/SQL function wrapper of a C-callable program in the VALUES clause.</w:t>
      </w:r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2C5F6E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 string literal that is less than 32,767 bytes in length in the VALUES clause of an INSERT statement or as a column value of a SELECT-list in an INSERT statement.</w:t>
      </w:r>
    </w:p>
    <w:p w14:paraId="50FFE13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23F539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LOBs can hold up to a maximum of 2 to 98 terabytes, depending on how you configure your databases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db_block_size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parameter.</w:t>
      </w:r>
    </w:p>
    <w:p w14:paraId="02770102" w14:textId="03708940" w:rsid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F4E168C" w14:textId="77777777" w:rsidR="00CF636D" w:rsidRPr="002C5F6E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2A6E56E9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call the delete procedure to erase a chunk of a BLOB, a CLOB, or an NCLOB data type.</w:t>
      </w:r>
    </w:p>
    <w:p w14:paraId="796B5CAE" w14:textId="77777777" w:rsidR="00CF636D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14:paraId="02F2E4D7" w14:textId="77777777" w:rsidR="00CF636D" w:rsidRDefault="00CF636D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14:paraId="7FFC76E3" w14:textId="26CF8A21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bookmarkStart w:id="0" w:name="_GoBack"/>
      <w:bookmarkEnd w:id="0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</w:t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functions and procedures are manipulation methods (choose all that apply)?</w:t>
      </w:r>
    </w:p>
    <w:p w14:paraId="1369D4E2" w14:textId="77777777" w:rsidR="002C5F6E" w:rsidRPr="002C5F6E" w:rsidRDefault="002C5F6E" w:rsidP="002C5F6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converttoclob</w:t>
      </w:r>
      <w:proofErr w:type="spellEnd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append</w:t>
      </w:r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2C5F6E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fragment_replace</w:t>
      </w:r>
      <w:proofErr w:type="spellEnd"/>
    </w:p>
    <w:p w14:paraId="21AB3F7C" w14:textId="77777777" w:rsidR="002C5F6E" w:rsidRDefault="002C5F6E" w:rsidP="00DF3B95">
      <w:pPr>
        <w:shd w:val="clear" w:color="auto" w:fill="FFFFFF"/>
        <w:spacing w:after="0" w:line="240" w:lineRule="auto"/>
        <w:textAlignment w:val="top"/>
      </w:pPr>
    </w:p>
    <w:sectPr w:rsidR="002C5F6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B65C" w14:textId="77777777" w:rsidR="008218B6" w:rsidRDefault="008218B6">
      <w:r>
        <w:separator/>
      </w:r>
    </w:p>
    <w:p w14:paraId="05EAB8F3" w14:textId="77777777" w:rsidR="008218B6" w:rsidRDefault="008218B6"/>
  </w:endnote>
  <w:endnote w:type="continuationSeparator" w:id="0">
    <w:p w14:paraId="7B49D79D" w14:textId="77777777" w:rsidR="008218B6" w:rsidRDefault="008218B6">
      <w:r>
        <w:continuationSeparator/>
      </w:r>
    </w:p>
    <w:p w14:paraId="5AE19366" w14:textId="77777777" w:rsidR="008218B6" w:rsidRDefault="00821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10D58" w14:textId="77777777" w:rsidR="002C5F6E" w:rsidRDefault="002C5F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B534F" w14:textId="77777777" w:rsidR="008218B6" w:rsidRDefault="008218B6">
      <w:r>
        <w:separator/>
      </w:r>
    </w:p>
    <w:p w14:paraId="0347BB4B" w14:textId="77777777" w:rsidR="008218B6" w:rsidRDefault="008218B6"/>
  </w:footnote>
  <w:footnote w:type="continuationSeparator" w:id="0">
    <w:p w14:paraId="0FA1B973" w14:textId="77777777" w:rsidR="008218B6" w:rsidRDefault="008218B6">
      <w:r>
        <w:continuationSeparator/>
      </w:r>
    </w:p>
    <w:p w14:paraId="4A543BEE" w14:textId="77777777" w:rsidR="008218B6" w:rsidRDefault="008218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D"/>
    <w:rsid w:val="002B6479"/>
    <w:rsid w:val="002C5F6E"/>
    <w:rsid w:val="00315E26"/>
    <w:rsid w:val="00417480"/>
    <w:rsid w:val="004A0175"/>
    <w:rsid w:val="00594992"/>
    <w:rsid w:val="006A296A"/>
    <w:rsid w:val="00721A8D"/>
    <w:rsid w:val="007258D6"/>
    <w:rsid w:val="007A0286"/>
    <w:rsid w:val="008218B6"/>
    <w:rsid w:val="0084343D"/>
    <w:rsid w:val="00A3128F"/>
    <w:rsid w:val="00C0245E"/>
    <w:rsid w:val="00CF636D"/>
    <w:rsid w:val="00D318E3"/>
    <w:rsid w:val="00D32A66"/>
    <w:rsid w:val="00DF3B95"/>
    <w:rsid w:val="00E51D01"/>
    <w:rsid w:val="00FC190B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15EB"/>
  <w15:chartTrackingRefBased/>
  <w15:docId w15:val="{24D897C4-C4C3-FD4A-9DE3-2219FABE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rmtext">
    <w:name w:val="termtext"/>
    <w:basedOn w:val="DefaultParagraphFont"/>
    <w:rsid w:val="00DF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6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9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5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9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2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6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8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2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0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6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9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5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99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2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8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0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1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4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8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9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1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0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4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2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5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9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5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0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5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7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9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2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3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9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4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3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8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5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0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5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2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09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2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5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6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16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5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9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5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71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0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1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0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7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3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8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2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5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9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1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7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2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3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3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0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3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9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4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7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7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5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1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6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4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0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3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2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3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5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1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6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7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8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1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9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3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8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4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4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6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5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6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9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8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1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7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1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5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3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7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0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2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5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0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32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7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70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3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0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9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6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8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2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3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1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0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79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4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4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9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9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6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77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1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3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1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88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1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7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1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9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36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0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26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3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4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15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7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8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5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2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0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5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4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4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0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9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97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3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9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4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76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5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0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4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0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4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8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2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8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1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8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52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0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1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8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3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4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2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11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0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7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9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4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0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2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35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5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23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04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9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0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27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2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0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1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7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7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5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5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1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0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5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1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8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3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5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0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1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5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5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8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7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{3FC9C0FF-7A29-8E41-B3BB-73C041FE14FB}tf10002086.dotx</Template>
  <TotalTime>40</TotalTime>
  <Pages>17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Todd, Hiram</cp:lastModifiedBy>
  <cp:revision>10</cp:revision>
  <dcterms:created xsi:type="dcterms:W3CDTF">2018-10-16T18:14:00Z</dcterms:created>
  <dcterms:modified xsi:type="dcterms:W3CDTF">2018-10-16T20:06:00Z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