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CD22F" w14:textId="4DC0E3AA" w:rsidR="00CF791B" w:rsidRDefault="00C432BB">
      <w:pPr>
        <w:pStyle w:val="Heading1"/>
      </w:pPr>
      <w:r>
        <w:t>CIT 325</w:t>
      </w:r>
      <w:r w:rsidR="00D41DF6">
        <w:t xml:space="preserve"> - </w:t>
      </w:r>
      <w:r w:rsidR="00653B0B">
        <w:t>W03 Office Hours Notes</w:t>
      </w:r>
    </w:p>
    <w:p w14:paraId="1FC820FB" w14:textId="77777777" w:rsidR="00CF791B" w:rsidRDefault="00653B0B" w:rsidP="00653B0B">
      <w:pPr>
        <w:pStyle w:val="ListBullet"/>
      </w:pPr>
      <w:r>
        <w:t>Bro. Hinckley’s pseudo code:</w:t>
      </w:r>
    </w:p>
    <w:p w14:paraId="5BA5F0BC" w14:textId="77777777" w:rsidR="00653B0B" w:rsidRDefault="00653B0B" w:rsidP="00653B0B">
      <w:pPr>
        <w:pStyle w:val="ListBullet"/>
        <w:numPr>
          <w:ilvl w:val="1"/>
          <w:numId w:val="3"/>
        </w:numPr>
      </w:pPr>
      <w:r>
        <w:t>DECLARE</w:t>
      </w:r>
    </w:p>
    <w:p w14:paraId="081134F1" w14:textId="77777777" w:rsidR="00653B0B" w:rsidRDefault="00653B0B" w:rsidP="00653B0B">
      <w:pPr>
        <w:pStyle w:val="ListBullet"/>
        <w:numPr>
          <w:ilvl w:val="0"/>
          <w:numId w:val="0"/>
        </w:numPr>
        <w:tabs>
          <w:tab w:val="left" w:pos="6549"/>
        </w:tabs>
        <w:ind w:left="2592" w:hanging="432"/>
      </w:pPr>
      <w:r>
        <w:t xml:space="preserve">TYPE </w:t>
      </w:r>
      <w:proofErr w:type="spellStart"/>
      <w:r>
        <w:t>three_type</w:t>
      </w:r>
      <w:proofErr w:type="spellEnd"/>
      <w:r>
        <w:t xml:space="preserve"> IS RECORD</w:t>
      </w:r>
    </w:p>
    <w:p w14:paraId="1728B075" w14:textId="77777777" w:rsidR="00653B0B" w:rsidRDefault="00653B0B" w:rsidP="00653B0B">
      <w:pPr>
        <w:pStyle w:val="ListBullet"/>
        <w:numPr>
          <w:ilvl w:val="0"/>
          <w:numId w:val="0"/>
        </w:numPr>
        <w:tabs>
          <w:tab w:val="left" w:pos="6549"/>
        </w:tabs>
        <w:ind w:left="2592" w:hanging="432"/>
      </w:pPr>
      <w:r>
        <w:t>(</w:t>
      </w:r>
      <w:proofErr w:type="spellStart"/>
      <w:r>
        <w:t>xnum</w:t>
      </w:r>
      <w:proofErr w:type="spellEnd"/>
      <w:r>
        <w:t xml:space="preserve"> number,</w:t>
      </w:r>
    </w:p>
    <w:p w14:paraId="0F06471B" w14:textId="77777777" w:rsidR="00653B0B" w:rsidRDefault="00653B0B" w:rsidP="00653B0B">
      <w:pPr>
        <w:pStyle w:val="ListBullet"/>
        <w:numPr>
          <w:ilvl w:val="0"/>
          <w:numId w:val="0"/>
        </w:numPr>
        <w:tabs>
          <w:tab w:val="left" w:pos="6549"/>
        </w:tabs>
        <w:ind w:left="2592" w:hanging="432"/>
      </w:pPr>
    </w:p>
    <w:p w14:paraId="7EE29F09" w14:textId="77777777" w:rsidR="00653B0B" w:rsidRDefault="00653B0B" w:rsidP="00653B0B">
      <w:pPr>
        <w:pStyle w:val="ListBullet"/>
        <w:numPr>
          <w:ilvl w:val="0"/>
          <w:numId w:val="0"/>
        </w:numPr>
        <w:tabs>
          <w:tab w:val="left" w:pos="6549"/>
        </w:tabs>
        <w:ind w:left="2592" w:hanging="432"/>
      </w:pPr>
      <w:r>
        <w:t>)</w:t>
      </w:r>
    </w:p>
    <w:p w14:paraId="56FC205E" w14:textId="77777777" w:rsidR="00653B0B" w:rsidRDefault="00653B0B" w:rsidP="00653B0B">
      <w:pPr>
        <w:pStyle w:val="ListBullet"/>
        <w:numPr>
          <w:ilvl w:val="0"/>
          <w:numId w:val="0"/>
        </w:numPr>
        <w:tabs>
          <w:tab w:val="left" w:pos="6549"/>
        </w:tabs>
        <w:ind w:left="2592" w:hanging="432"/>
      </w:pPr>
      <w:proofErr w:type="spellStart"/>
      <w:r>
        <w:t>Lv_three_type</w:t>
      </w:r>
      <w:proofErr w:type="spellEnd"/>
      <w:r>
        <w:t xml:space="preserve">    </w:t>
      </w:r>
      <w:proofErr w:type="spellStart"/>
      <w:r>
        <w:t>three_type</w:t>
      </w:r>
      <w:proofErr w:type="spellEnd"/>
      <w:r>
        <w:t>;</w:t>
      </w:r>
    </w:p>
    <w:p w14:paraId="217298FB" w14:textId="77777777" w:rsidR="00653B0B" w:rsidRDefault="00653B0B" w:rsidP="00653B0B">
      <w:pPr>
        <w:pStyle w:val="ListBullet"/>
        <w:numPr>
          <w:ilvl w:val="0"/>
          <w:numId w:val="0"/>
        </w:numPr>
        <w:tabs>
          <w:tab w:val="left" w:pos="6549"/>
        </w:tabs>
        <w:ind w:left="2592" w:hanging="432"/>
      </w:pPr>
      <w:r>
        <w:t xml:space="preserve">Lv_input_1          </w:t>
      </w:r>
      <w:r w:rsidR="00361856">
        <w:t>VARCHAR</w:t>
      </w:r>
      <w:r>
        <w:t>2(100);</w:t>
      </w:r>
    </w:p>
    <w:p w14:paraId="44639F10" w14:textId="77777777" w:rsidR="00653B0B" w:rsidRDefault="00653B0B" w:rsidP="00653B0B">
      <w:pPr>
        <w:pStyle w:val="ListBullet"/>
        <w:numPr>
          <w:ilvl w:val="0"/>
          <w:numId w:val="0"/>
        </w:numPr>
        <w:tabs>
          <w:tab w:val="left" w:pos="6549"/>
        </w:tabs>
        <w:ind w:left="2592" w:hanging="432"/>
      </w:pPr>
      <w:r>
        <w:t>Lv_input_2</w:t>
      </w:r>
    </w:p>
    <w:p w14:paraId="3CDA0666" w14:textId="77777777" w:rsidR="00653B0B" w:rsidRDefault="00653B0B" w:rsidP="00653B0B">
      <w:pPr>
        <w:pStyle w:val="ListBullet"/>
        <w:numPr>
          <w:ilvl w:val="0"/>
          <w:numId w:val="0"/>
        </w:numPr>
        <w:tabs>
          <w:tab w:val="left" w:pos="6549"/>
        </w:tabs>
        <w:ind w:left="2592" w:hanging="432"/>
      </w:pPr>
      <w:r>
        <w:t>Lv_input_3</w:t>
      </w:r>
    </w:p>
    <w:p w14:paraId="13344BE0" w14:textId="77777777" w:rsidR="00653B0B" w:rsidRDefault="00653B0B" w:rsidP="00653B0B">
      <w:pPr>
        <w:pStyle w:val="ListBullet"/>
        <w:numPr>
          <w:ilvl w:val="0"/>
          <w:numId w:val="0"/>
        </w:numPr>
        <w:tabs>
          <w:tab w:val="left" w:pos="6549"/>
        </w:tabs>
        <w:ind w:left="2592" w:hanging="432"/>
      </w:pPr>
    </w:p>
    <w:p w14:paraId="584F9B87" w14:textId="77777777" w:rsidR="00653B0B" w:rsidRDefault="00653B0B" w:rsidP="00653B0B">
      <w:pPr>
        <w:pStyle w:val="ListBullet"/>
        <w:numPr>
          <w:ilvl w:val="0"/>
          <w:numId w:val="0"/>
        </w:numPr>
        <w:tabs>
          <w:tab w:val="left" w:pos="6549"/>
        </w:tabs>
        <w:ind w:left="2592" w:hanging="432"/>
      </w:pPr>
      <w:r>
        <w:t xml:space="preserve">TYPE list IS TABLE OF </w:t>
      </w:r>
      <w:r w:rsidR="00361856">
        <w:t>VARCHAR2</w:t>
      </w:r>
      <w:r>
        <w:t>(100);</w:t>
      </w:r>
    </w:p>
    <w:p w14:paraId="010E6B01" w14:textId="77777777" w:rsidR="00361856" w:rsidRDefault="00361856" w:rsidP="00653B0B">
      <w:pPr>
        <w:pStyle w:val="ListBullet"/>
        <w:numPr>
          <w:ilvl w:val="0"/>
          <w:numId w:val="0"/>
        </w:numPr>
        <w:tabs>
          <w:tab w:val="left" w:pos="6549"/>
        </w:tabs>
        <w:ind w:left="2592" w:hanging="432"/>
      </w:pPr>
      <w:proofErr w:type="spellStart"/>
      <w:r>
        <w:t>Lv_input</w:t>
      </w:r>
      <w:proofErr w:type="spellEnd"/>
      <w:r>
        <w:t xml:space="preserve"> list;</w:t>
      </w:r>
    </w:p>
    <w:p w14:paraId="212BBA7D" w14:textId="77777777" w:rsidR="00361856" w:rsidRDefault="00361856" w:rsidP="00653B0B">
      <w:pPr>
        <w:pStyle w:val="ListBullet"/>
        <w:numPr>
          <w:ilvl w:val="0"/>
          <w:numId w:val="0"/>
        </w:numPr>
        <w:tabs>
          <w:tab w:val="left" w:pos="6549"/>
        </w:tabs>
        <w:ind w:left="2592" w:hanging="432"/>
      </w:pPr>
    </w:p>
    <w:p w14:paraId="259E1EEF" w14:textId="77777777" w:rsidR="00361856" w:rsidRDefault="00361856" w:rsidP="00653B0B">
      <w:pPr>
        <w:pStyle w:val="ListBullet"/>
        <w:numPr>
          <w:ilvl w:val="0"/>
          <w:numId w:val="0"/>
        </w:numPr>
        <w:tabs>
          <w:tab w:val="left" w:pos="6549"/>
        </w:tabs>
        <w:ind w:left="2592" w:hanging="432"/>
      </w:pPr>
      <w:r>
        <w:t>BEGIN</w:t>
      </w:r>
    </w:p>
    <w:p w14:paraId="3E158DC7" w14:textId="77777777" w:rsidR="00361856" w:rsidRDefault="00361856" w:rsidP="00653B0B">
      <w:pPr>
        <w:pStyle w:val="ListBullet"/>
        <w:numPr>
          <w:ilvl w:val="0"/>
          <w:numId w:val="0"/>
        </w:numPr>
        <w:tabs>
          <w:tab w:val="left" w:pos="6549"/>
        </w:tabs>
        <w:ind w:left="2592" w:hanging="432"/>
      </w:pPr>
      <w:r>
        <w:tab/>
        <w:t>Lv_input_</w:t>
      </w:r>
      <w:proofErr w:type="gramStart"/>
      <w:r>
        <w:t>1 :</w:t>
      </w:r>
      <w:proofErr w:type="gramEnd"/>
      <w:r>
        <w:t>= ‘&amp;1”;</w:t>
      </w:r>
    </w:p>
    <w:p w14:paraId="5BECF068" w14:textId="77777777" w:rsidR="00361856" w:rsidRDefault="00361856" w:rsidP="00653B0B">
      <w:pPr>
        <w:pStyle w:val="ListBullet"/>
        <w:numPr>
          <w:ilvl w:val="0"/>
          <w:numId w:val="0"/>
        </w:numPr>
        <w:tabs>
          <w:tab w:val="left" w:pos="6549"/>
        </w:tabs>
        <w:ind w:left="2592" w:hanging="432"/>
      </w:pPr>
      <w:r>
        <w:tab/>
        <w:t>lv-</w:t>
      </w:r>
      <w:proofErr w:type="gramStart"/>
      <w:r>
        <w:t>input :</w:t>
      </w:r>
      <w:proofErr w:type="gramEnd"/>
      <w:r>
        <w:t>= list(lv_input1, lv_input_2, lv_input_3, );</w:t>
      </w:r>
    </w:p>
    <w:p w14:paraId="2BCFB786" w14:textId="77777777" w:rsidR="00361856" w:rsidRDefault="00361856" w:rsidP="00653B0B">
      <w:pPr>
        <w:pStyle w:val="ListBullet"/>
        <w:numPr>
          <w:ilvl w:val="0"/>
          <w:numId w:val="0"/>
        </w:numPr>
        <w:tabs>
          <w:tab w:val="left" w:pos="6549"/>
        </w:tabs>
        <w:ind w:left="2592" w:hanging="432"/>
      </w:pPr>
      <w:r>
        <w:tab/>
        <w:t>FOR LOOP</w:t>
      </w:r>
    </w:p>
    <w:p w14:paraId="5AC05F2D" w14:textId="77777777" w:rsidR="00361856" w:rsidRDefault="00361856" w:rsidP="00653B0B">
      <w:pPr>
        <w:pStyle w:val="ListBullet"/>
        <w:numPr>
          <w:ilvl w:val="0"/>
          <w:numId w:val="0"/>
        </w:numPr>
        <w:tabs>
          <w:tab w:val="left" w:pos="6549"/>
        </w:tabs>
        <w:ind w:left="2592" w:hanging="432"/>
      </w:pPr>
      <w:r>
        <w:tab/>
        <w:t xml:space="preserve">   IF digit</w:t>
      </w:r>
    </w:p>
    <w:p w14:paraId="211036D6" w14:textId="77777777" w:rsidR="00361856" w:rsidRDefault="00361856" w:rsidP="00653B0B">
      <w:pPr>
        <w:pStyle w:val="ListBullet"/>
        <w:numPr>
          <w:ilvl w:val="0"/>
          <w:numId w:val="0"/>
        </w:numPr>
        <w:tabs>
          <w:tab w:val="left" w:pos="6549"/>
        </w:tabs>
        <w:ind w:left="2592" w:hanging="432"/>
      </w:pPr>
      <w:r>
        <w:tab/>
        <w:t xml:space="preserve">     </w:t>
      </w:r>
      <w:proofErr w:type="spellStart"/>
      <w:r>
        <w:t>Kv_three_</w:t>
      </w:r>
      <w:proofErr w:type="gramStart"/>
      <w:r>
        <w:t>type.xnum</w:t>
      </w:r>
      <w:proofErr w:type="spellEnd"/>
      <w:proofErr w:type="gramEnd"/>
      <w:r>
        <w:t xml:space="preserve"> := </w:t>
      </w:r>
      <w:proofErr w:type="spellStart"/>
      <w:r>
        <w:t>lv_input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6148264" w14:textId="77777777" w:rsidR="00361856" w:rsidRDefault="00361856" w:rsidP="00653B0B">
      <w:pPr>
        <w:pStyle w:val="ListBullet"/>
        <w:numPr>
          <w:ilvl w:val="0"/>
          <w:numId w:val="0"/>
        </w:numPr>
        <w:tabs>
          <w:tab w:val="left" w:pos="6549"/>
        </w:tabs>
        <w:ind w:left="2592" w:hanging="432"/>
      </w:pPr>
      <w:r>
        <w:t xml:space="preserve">            </w:t>
      </w:r>
      <w:proofErr w:type="spellStart"/>
      <w:r>
        <w:t>Elseif</w:t>
      </w:r>
      <w:proofErr w:type="spellEnd"/>
    </w:p>
    <w:p w14:paraId="5BDAF737" w14:textId="77777777" w:rsidR="00361856" w:rsidRDefault="00361856" w:rsidP="00653B0B">
      <w:pPr>
        <w:pStyle w:val="ListBullet"/>
        <w:numPr>
          <w:ilvl w:val="0"/>
          <w:numId w:val="0"/>
        </w:numPr>
        <w:tabs>
          <w:tab w:val="left" w:pos="6549"/>
        </w:tabs>
        <w:ind w:left="2592" w:hanging="432"/>
      </w:pPr>
      <w:r>
        <w:tab/>
        <w:t xml:space="preserve">         </w:t>
      </w:r>
      <w:proofErr w:type="spellStart"/>
      <w:r>
        <w:t>Alnum</w:t>
      </w:r>
      <w:proofErr w:type="spellEnd"/>
    </w:p>
    <w:p w14:paraId="7A4ADE5B" w14:textId="77777777" w:rsidR="00361856" w:rsidRDefault="00361856" w:rsidP="00653B0B">
      <w:pPr>
        <w:pStyle w:val="ListBullet"/>
        <w:numPr>
          <w:ilvl w:val="0"/>
          <w:numId w:val="0"/>
        </w:numPr>
        <w:tabs>
          <w:tab w:val="left" w:pos="6549"/>
        </w:tabs>
        <w:ind w:left="2592" w:hanging="432"/>
      </w:pPr>
      <w:r>
        <w:lastRenderedPageBreak/>
        <w:t xml:space="preserve">         </w:t>
      </w:r>
      <w:proofErr w:type="spellStart"/>
      <w:r>
        <w:t>Elseif</w:t>
      </w:r>
      <w:proofErr w:type="spellEnd"/>
      <w:r>
        <w:t xml:space="preserve"> </w:t>
      </w:r>
    </w:p>
    <w:p w14:paraId="2541400C" w14:textId="77777777" w:rsidR="00361856" w:rsidRDefault="00361856" w:rsidP="00653B0B">
      <w:pPr>
        <w:pStyle w:val="ListBullet"/>
        <w:numPr>
          <w:ilvl w:val="0"/>
          <w:numId w:val="0"/>
        </w:numPr>
        <w:tabs>
          <w:tab w:val="left" w:pos="6549"/>
        </w:tabs>
        <w:ind w:left="2592" w:hanging="432"/>
      </w:pPr>
      <w:r>
        <w:tab/>
        <w:t xml:space="preserve">    Date </w:t>
      </w:r>
      <w:proofErr w:type="spellStart"/>
      <w:r>
        <w:t>verify_date</w:t>
      </w:r>
      <w:proofErr w:type="spellEnd"/>
    </w:p>
    <w:p w14:paraId="5342D0EB" w14:textId="77777777" w:rsidR="00361856" w:rsidRDefault="00361856" w:rsidP="00653B0B">
      <w:pPr>
        <w:pStyle w:val="ListBullet"/>
        <w:numPr>
          <w:ilvl w:val="0"/>
          <w:numId w:val="0"/>
        </w:numPr>
        <w:tabs>
          <w:tab w:val="left" w:pos="6549"/>
        </w:tabs>
        <w:ind w:left="2592" w:hanging="432"/>
      </w:pPr>
      <w:r>
        <w:t>End loop;</w:t>
      </w:r>
    </w:p>
    <w:p w14:paraId="4555A8ED" w14:textId="77777777" w:rsidR="00361856" w:rsidRDefault="00361856" w:rsidP="00653B0B">
      <w:pPr>
        <w:pStyle w:val="ListBullet"/>
        <w:numPr>
          <w:ilvl w:val="0"/>
          <w:numId w:val="0"/>
        </w:numPr>
        <w:tabs>
          <w:tab w:val="left" w:pos="6549"/>
        </w:tabs>
        <w:ind w:left="2592" w:hanging="432"/>
      </w:pPr>
      <w:proofErr w:type="spellStart"/>
      <w:r>
        <w:t>Dbms_output</w:t>
      </w:r>
      <w:proofErr w:type="spellEnd"/>
    </w:p>
    <w:p w14:paraId="023E78F9" w14:textId="77777777" w:rsidR="00653B0B" w:rsidRDefault="00653B0B" w:rsidP="00361856">
      <w:pPr>
        <w:pStyle w:val="ListBullet"/>
        <w:numPr>
          <w:ilvl w:val="0"/>
          <w:numId w:val="0"/>
        </w:numPr>
        <w:tabs>
          <w:tab w:val="left" w:pos="6549"/>
        </w:tabs>
        <w:ind w:left="432" w:hanging="432"/>
      </w:pPr>
    </w:p>
    <w:p w14:paraId="31B39903" w14:textId="77777777" w:rsidR="00361856" w:rsidRDefault="00361856" w:rsidP="00361856">
      <w:pPr>
        <w:pStyle w:val="ListBullet"/>
        <w:numPr>
          <w:ilvl w:val="0"/>
          <w:numId w:val="0"/>
        </w:numPr>
        <w:tabs>
          <w:tab w:val="left" w:pos="6549"/>
        </w:tabs>
        <w:ind w:left="432" w:hanging="432"/>
      </w:pPr>
      <w:r>
        <w:rPr>
          <w:noProof/>
        </w:rPr>
        <w:drawing>
          <wp:inline distT="0" distB="0" distL="0" distR="0" wp14:anchorId="4663EB09" wp14:editId="023C994E">
            <wp:extent cx="3760967" cy="5780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ion capture 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560" cy="57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1D68B" w14:textId="77777777" w:rsidR="00361856" w:rsidRDefault="00361856" w:rsidP="00361856">
      <w:pPr>
        <w:pStyle w:val="ListBullet"/>
        <w:numPr>
          <w:ilvl w:val="0"/>
          <w:numId w:val="0"/>
        </w:numPr>
        <w:tabs>
          <w:tab w:val="left" w:pos="6549"/>
        </w:tabs>
        <w:ind w:left="432" w:hanging="432"/>
      </w:pPr>
      <w:r>
        <w:rPr>
          <w:noProof/>
        </w:rPr>
        <w:lastRenderedPageBreak/>
        <w:drawing>
          <wp:inline distT="0" distB="0" distL="0" distR="0" wp14:anchorId="69D2016D" wp14:editId="388DA65D">
            <wp:extent cx="3872285" cy="5580313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on capture 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873" cy="562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B9063CB" w14:textId="77777777" w:rsidR="00361856" w:rsidRDefault="00361856" w:rsidP="00361856">
      <w:pPr>
        <w:pStyle w:val="ListBullet"/>
        <w:numPr>
          <w:ilvl w:val="0"/>
          <w:numId w:val="0"/>
        </w:numPr>
        <w:tabs>
          <w:tab w:val="left" w:pos="6549"/>
        </w:tabs>
        <w:ind w:left="432" w:hanging="432"/>
      </w:pPr>
    </w:p>
    <w:p w14:paraId="5D513FA8" w14:textId="77777777" w:rsidR="00653B0B" w:rsidRDefault="00D809F0" w:rsidP="00653B0B">
      <w:pPr>
        <w:pStyle w:val="ListBullet"/>
      </w:pPr>
      <w:r>
        <w:t xml:space="preserve">As </w:t>
      </w:r>
      <w:r w:rsidR="00295DAD">
        <w:t xml:space="preserve">for the presentation, we need only choose a topic or a theme in this week’s reading and present it in either PP with voice over or not, a Word document, or whatever we want as long as it has content. </w:t>
      </w:r>
    </w:p>
    <w:p w14:paraId="1103F2DD" w14:textId="77777777" w:rsidR="00295DAD" w:rsidRDefault="00295DAD" w:rsidP="00295DAD">
      <w:pPr>
        <w:pStyle w:val="ListBullet"/>
        <w:numPr>
          <w:ilvl w:val="1"/>
          <w:numId w:val="3"/>
        </w:numPr>
      </w:pPr>
      <w:r>
        <w:t>3 to 5 minutes max.</w:t>
      </w:r>
    </w:p>
    <w:p w14:paraId="1EF372D8" w14:textId="7D591029" w:rsidR="00653B0B" w:rsidRDefault="00295DAD" w:rsidP="002A2D4C">
      <w:pPr>
        <w:pStyle w:val="ListBullet"/>
        <w:numPr>
          <w:ilvl w:val="1"/>
          <w:numId w:val="3"/>
        </w:numPr>
      </w:pPr>
      <w:r>
        <w:t>Keep it simple,</w:t>
      </w:r>
    </w:p>
    <w:p w14:paraId="7C899D49" w14:textId="75852271" w:rsidR="00CF791B" w:rsidRDefault="00CF791B">
      <w:pPr>
        <w:pStyle w:val="Heading2"/>
      </w:pPr>
    </w:p>
    <w:sectPr w:rsidR="00CF791B">
      <w:footerReference w:type="default" r:id="rId9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7A1D9F" w14:textId="77777777" w:rsidR="00DE61D4" w:rsidRDefault="00DE61D4">
      <w:r>
        <w:separator/>
      </w:r>
    </w:p>
    <w:p w14:paraId="15CF06A6" w14:textId="77777777" w:rsidR="00DE61D4" w:rsidRDefault="00DE61D4"/>
  </w:endnote>
  <w:endnote w:type="continuationSeparator" w:id="0">
    <w:p w14:paraId="7FB363C3" w14:textId="77777777" w:rsidR="00DE61D4" w:rsidRDefault="00DE61D4">
      <w:r>
        <w:continuationSeparator/>
      </w:r>
    </w:p>
    <w:p w14:paraId="20071AD7" w14:textId="77777777" w:rsidR="00DE61D4" w:rsidRDefault="00DE61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B9FA83" w14:textId="77777777" w:rsidR="00CF791B" w:rsidRDefault="00246A5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6893B0" w14:textId="77777777" w:rsidR="00DE61D4" w:rsidRDefault="00DE61D4">
      <w:r>
        <w:separator/>
      </w:r>
    </w:p>
    <w:p w14:paraId="79F6972F" w14:textId="77777777" w:rsidR="00DE61D4" w:rsidRDefault="00DE61D4"/>
  </w:footnote>
  <w:footnote w:type="continuationSeparator" w:id="0">
    <w:p w14:paraId="616FC243" w14:textId="77777777" w:rsidR="00DE61D4" w:rsidRDefault="00DE61D4">
      <w:r>
        <w:continuationSeparator/>
      </w:r>
    </w:p>
    <w:p w14:paraId="177C7D47" w14:textId="77777777" w:rsidR="00DE61D4" w:rsidRDefault="00DE61D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107"/>
    <w:rsid w:val="00246A55"/>
    <w:rsid w:val="00295DAD"/>
    <w:rsid w:val="002A2D4C"/>
    <w:rsid w:val="00361856"/>
    <w:rsid w:val="00653B0B"/>
    <w:rsid w:val="008A74D9"/>
    <w:rsid w:val="009F67BB"/>
    <w:rsid w:val="00BC0107"/>
    <w:rsid w:val="00C432BB"/>
    <w:rsid w:val="00CF791B"/>
    <w:rsid w:val="00D41DF6"/>
    <w:rsid w:val="00D809F0"/>
    <w:rsid w:val="00DE61D4"/>
    <w:rsid w:val="00F8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F36DD"/>
  <w15:chartTrackingRefBased/>
  <w15:docId w15:val="{FB5B1F61-785F-354B-976F-600FECF50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iramtodd/Library/Containers/com.microsoft.Word/Data/Library/Application%20Support/Microsoft/Office/16.0/DTS/en-US%7bE9B8168F-7CE6-124A-903B-FEB1A1CA57A6%7d/%7b3FC9C0FF-7A29-8E41-B3BB-73C041FE14FB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39</TotalTime>
  <Pages>3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AND B</dc:creator>
  <cp:keywords/>
  <dc:description/>
  <cp:lastModifiedBy>H AND B</cp:lastModifiedBy>
  <cp:revision>7</cp:revision>
  <dcterms:created xsi:type="dcterms:W3CDTF">2018-10-03T03:18:00Z</dcterms:created>
  <dcterms:modified xsi:type="dcterms:W3CDTF">2018-10-04T03:10:00Z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