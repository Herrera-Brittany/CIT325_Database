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CF25DF" w14:textId="77777777" w:rsidR="00922217" w:rsidRDefault="00502498">
      <w:pPr>
        <w:pStyle w:val="Heading1"/>
      </w:pPr>
      <w:r>
        <w:t>CIT 325 Week 3 Notes</w:t>
      </w:r>
    </w:p>
    <w:p w14:paraId="01EC9230" w14:textId="77777777" w:rsidR="00502498" w:rsidRDefault="00502498" w:rsidP="00502498">
      <w:pPr>
        <w:pStyle w:val="ListBullet"/>
      </w:pPr>
      <w:r>
        <w:t>Introduction</w:t>
      </w:r>
    </w:p>
    <w:p w14:paraId="6BB0FB6D" w14:textId="77777777" w:rsidR="00922217" w:rsidRDefault="00502498" w:rsidP="00E9081E">
      <w:pPr>
        <w:pStyle w:val="ListBullet"/>
        <w:numPr>
          <w:ilvl w:val="1"/>
          <w:numId w:val="1"/>
        </w:numPr>
      </w:pPr>
      <w:r>
        <w:t>As I have mentioned before, PL/SQL is a valuable addition to your resume.</w:t>
      </w:r>
    </w:p>
    <w:p w14:paraId="7FAA6315" w14:textId="77777777" w:rsidR="00502498" w:rsidRDefault="00502498" w:rsidP="00E9081E">
      <w:pPr>
        <w:pStyle w:val="ListBullet"/>
        <w:numPr>
          <w:ilvl w:val="2"/>
          <w:numId w:val="1"/>
        </w:numPr>
      </w:pPr>
      <w:r>
        <w:t>Lets make certain you are comfortable with using this tool by the end of the semester</w:t>
      </w:r>
    </w:p>
    <w:p w14:paraId="46A80F58" w14:textId="77777777" w:rsidR="00502498" w:rsidRDefault="00502498" w:rsidP="00E9081E">
      <w:pPr>
        <w:pStyle w:val="ListBullet"/>
        <w:numPr>
          <w:ilvl w:val="2"/>
          <w:numId w:val="1"/>
        </w:numPr>
      </w:pPr>
      <w:r>
        <w:t>You won’t be an expert; that takes experience</w:t>
      </w:r>
    </w:p>
    <w:p w14:paraId="38618068" w14:textId="77777777" w:rsidR="00502498" w:rsidRDefault="00502498" w:rsidP="00E9081E">
      <w:pPr>
        <w:pStyle w:val="ListBullet"/>
        <w:numPr>
          <w:ilvl w:val="2"/>
          <w:numId w:val="1"/>
        </w:numPr>
      </w:pPr>
      <w:r>
        <w:t>But we do want to build a solid foundation</w:t>
      </w:r>
    </w:p>
    <w:p w14:paraId="0F87DCAB" w14:textId="77777777" w:rsidR="00502498" w:rsidRDefault="00502498" w:rsidP="00502498">
      <w:pPr>
        <w:pStyle w:val="ListBullet"/>
      </w:pPr>
      <w:r>
        <w:t>Expectations This Week</w:t>
      </w:r>
    </w:p>
    <w:p w14:paraId="6A293927" w14:textId="77777777" w:rsidR="00502498" w:rsidRDefault="00502498" w:rsidP="00E9081E">
      <w:pPr>
        <w:pStyle w:val="ListBullet"/>
        <w:numPr>
          <w:ilvl w:val="1"/>
          <w:numId w:val="1"/>
        </w:numPr>
      </w:pPr>
      <w:r>
        <w:t>In your reading this week (chapter 4), you will learn about lexical units</w:t>
      </w:r>
    </w:p>
    <w:p w14:paraId="4A826D60" w14:textId="77777777" w:rsidR="00502498" w:rsidRDefault="00502498" w:rsidP="00E9081E">
      <w:pPr>
        <w:pStyle w:val="ListBullet"/>
        <w:numPr>
          <w:ilvl w:val="2"/>
          <w:numId w:val="1"/>
        </w:numPr>
      </w:pPr>
      <w:r>
        <w:t>Don’t let the terminology throw you</w:t>
      </w:r>
    </w:p>
    <w:p w14:paraId="08AADE69" w14:textId="77777777" w:rsidR="00502498" w:rsidRDefault="00502498" w:rsidP="00E9081E">
      <w:pPr>
        <w:pStyle w:val="ListBullet"/>
        <w:numPr>
          <w:ilvl w:val="2"/>
          <w:numId w:val="1"/>
        </w:numPr>
      </w:pPr>
      <w:r>
        <w:t>Lexical is simply a fancy name for a string of characters</w:t>
      </w:r>
    </w:p>
    <w:p w14:paraId="1E231027" w14:textId="77777777" w:rsidR="00502498" w:rsidRDefault="00502498" w:rsidP="00E9081E">
      <w:pPr>
        <w:pStyle w:val="ListBullet"/>
        <w:numPr>
          <w:ilvl w:val="1"/>
          <w:numId w:val="1"/>
        </w:numPr>
      </w:pPr>
      <w:r>
        <w:t>You will then look at scaler and composite variables</w:t>
      </w:r>
    </w:p>
    <w:p w14:paraId="422F6FE0" w14:textId="77777777" w:rsidR="00502498" w:rsidRDefault="00502498" w:rsidP="00E9081E">
      <w:pPr>
        <w:pStyle w:val="ListBullet"/>
        <w:numPr>
          <w:ilvl w:val="2"/>
          <w:numId w:val="1"/>
        </w:numPr>
      </w:pPr>
      <w:r>
        <w:t>Scaler variables hold a single piece of information</w:t>
      </w:r>
    </w:p>
    <w:p w14:paraId="30E3B7B2" w14:textId="77777777" w:rsidR="00502498" w:rsidRDefault="00502498" w:rsidP="00E9081E">
      <w:pPr>
        <w:pStyle w:val="ListBullet"/>
        <w:numPr>
          <w:ilvl w:val="3"/>
          <w:numId w:val="1"/>
        </w:numPr>
      </w:pPr>
      <w:r>
        <w:t>A name, a birth date, a city, etc.</w:t>
      </w:r>
    </w:p>
    <w:p w14:paraId="2B0B00E8" w14:textId="77777777" w:rsidR="00502498" w:rsidRDefault="00502498" w:rsidP="00E9081E">
      <w:pPr>
        <w:pStyle w:val="ListBullet"/>
        <w:numPr>
          <w:ilvl w:val="2"/>
          <w:numId w:val="1"/>
        </w:numPr>
      </w:pPr>
      <w:r>
        <w:t>Composite variables hold multiple pieces of information</w:t>
      </w:r>
    </w:p>
    <w:p w14:paraId="602E8491" w14:textId="77777777" w:rsidR="00502498" w:rsidRDefault="00502498" w:rsidP="00E9081E">
      <w:pPr>
        <w:pStyle w:val="ListBullet"/>
        <w:numPr>
          <w:ilvl w:val="3"/>
          <w:numId w:val="1"/>
        </w:numPr>
      </w:pPr>
      <w:r>
        <w:t>An address consisting of address, city, state, postal code, country</w:t>
      </w:r>
    </w:p>
    <w:p w14:paraId="73A0A908" w14:textId="77777777" w:rsidR="00502498" w:rsidRDefault="00502498" w:rsidP="00E9081E">
      <w:pPr>
        <w:pStyle w:val="ListBullet"/>
        <w:numPr>
          <w:ilvl w:val="3"/>
          <w:numId w:val="1"/>
        </w:numPr>
      </w:pPr>
      <w:r>
        <w:t>Similar to a struct in the C language</w:t>
      </w:r>
    </w:p>
    <w:p w14:paraId="7581897F" w14:textId="77777777" w:rsidR="008E759A" w:rsidRDefault="008E759A" w:rsidP="00E9081E">
      <w:pPr>
        <w:pStyle w:val="ListBullet"/>
        <w:numPr>
          <w:ilvl w:val="2"/>
          <w:numId w:val="1"/>
        </w:numPr>
      </w:pPr>
      <w:r>
        <w:t>Next, work with your team mate on your presentation</w:t>
      </w:r>
    </w:p>
    <w:p w14:paraId="0584B511" w14:textId="77777777" w:rsidR="008E759A" w:rsidRDefault="008E759A" w:rsidP="00E9081E">
      <w:pPr>
        <w:pStyle w:val="ListBullet"/>
        <w:numPr>
          <w:ilvl w:val="3"/>
          <w:numId w:val="1"/>
        </w:numPr>
      </w:pPr>
      <w:r>
        <w:t>Pick a single key concept from your chapter 4 reading</w:t>
      </w:r>
    </w:p>
    <w:p w14:paraId="4F22FE41" w14:textId="77777777" w:rsidR="008E759A" w:rsidRDefault="008E759A" w:rsidP="00E9081E">
      <w:pPr>
        <w:pStyle w:val="ListBullet"/>
        <w:numPr>
          <w:ilvl w:val="3"/>
          <w:numId w:val="1"/>
        </w:numPr>
      </w:pPr>
      <w:r>
        <w:t>Keep the presentation focused</w:t>
      </w:r>
    </w:p>
    <w:p w14:paraId="0C80DC7B" w14:textId="77777777" w:rsidR="008E759A" w:rsidRDefault="008E759A" w:rsidP="00E9081E">
      <w:pPr>
        <w:pStyle w:val="ListBullet"/>
        <w:numPr>
          <w:ilvl w:val="3"/>
          <w:numId w:val="1"/>
        </w:numPr>
      </w:pPr>
      <w:r>
        <w:lastRenderedPageBreak/>
        <w:t>Don’t try to cover too much; remember it should only be 3-5 minutes in length</w:t>
      </w:r>
    </w:p>
    <w:p w14:paraId="46971E7E" w14:textId="77777777" w:rsidR="008E759A" w:rsidRDefault="008E759A" w:rsidP="00E9081E">
      <w:pPr>
        <w:pStyle w:val="ListBullet"/>
        <w:numPr>
          <w:ilvl w:val="3"/>
          <w:numId w:val="1"/>
        </w:numPr>
      </w:pPr>
      <w:r>
        <w:t>Please make certain that this is a team effort</w:t>
      </w:r>
    </w:p>
    <w:p w14:paraId="2E79B060" w14:textId="77777777" w:rsidR="008E759A" w:rsidRDefault="008E759A" w:rsidP="00E9081E">
      <w:pPr>
        <w:pStyle w:val="ListBullet"/>
        <w:numPr>
          <w:ilvl w:val="2"/>
          <w:numId w:val="1"/>
        </w:numPr>
      </w:pPr>
      <w:r>
        <w:t>Watch the due dates</w:t>
      </w:r>
    </w:p>
    <w:p w14:paraId="0D701C3C" w14:textId="77777777" w:rsidR="008E759A" w:rsidRDefault="008E759A" w:rsidP="00E9081E">
      <w:pPr>
        <w:pStyle w:val="ListBullet"/>
        <w:numPr>
          <w:ilvl w:val="3"/>
          <w:numId w:val="1"/>
        </w:numPr>
      </w:pPr>
      <w:r>
        <w:t>The presentation is due Wednesday at 11pm</w:t>
      </w:r>
    </w:p>
    <w:p w14:paraId="20F7D69B" w14:textId="77777777" w:rsidR="008E759A" w:rsidRDefault="008E759A" w:rsidP="00E9081E">
      <w:pPr>
        <w:pStyle w:val="ListBullet"/>
        <w:numPr>
          <w:ilvl w:val="2"/>
          <w:numId w:val="1"/>
        </w:numPr>
      </w:pPr>
      <w:r>
        <w:t>In the lab, you will write an anonymous block using a record type variable which is simply a composite variable</w:t>
      </w:r>
    </w:p>
    <w:p w14:paraId="5EF0C39C" w14:textId="77777777" w:rsidR="008E759A" w:rsidRDefault="008E759A" w:rsidP="00E9081E">
      <w:pPr>
        <w:pStyle w:val="ListBullet"/>
        <w:numPr>
          <w:ilvl w:val="2"/>
          <w:numId w:val="1"/>
        </w:numPr>
      </w:pPr>
      <w:r>
        <w:t>Click on “Lab 03” for the detailed instructions</w:t>
      </w:r>
    </w:p>
    <w:p w14:paraId="558D2691" w14:textId="77777777" w:rsidR="008E759A" w:rsidRDefault="008E759A" w:rsidP="00E9081E">
      <w:pPr>
        <w:pStyle w:val="ListBullet"/>
        <w:numPr>
          <w:ilvl w:val="2"/>
          <w:numId w:val="1"/>
        </w:numPr>
      </w:pPr>
      <w:r>
        <w:t>As before, you will have some instructional material giving you examples of what you will be doing in the lab</w:t>
      </w:r>
    </w:p>
    <w:p w14:paraId="230D5BEC" w14:textId="77777777" w:rsidR="008E759A" w:rsidRDefault="008E759A" w:rsidP="00E9081E">
      <w:pPr>
        <w:pStyle w:val="ListBullet"/>
        <w:numPr>
          <w:ilvl w:val="2"/>
          <w:numId w:val="1"/>
        </w:numPr>
      </w:pPr>
      <w:r>
        <w:t>This is followed by the detailed lab instructions and the test case</w:t>
      </w:r>
    </w:p>
    <w:p w14:paraId="528C3F01" w14:textId="77777777" w:rsidR="008E759A" w:rsidRDefault="008E759A" w:rsidP="00E9081E">
      <w:pPr>
        <w:pStyle w:val="ListBullet"/>
        <w:numPr>
          <w:ilvl w:val="3"/>
          <w:numId w:val="1"/>
        </w:numPr>
      </w:pPr>
      <w:r>
        <w:t>One step at a time and you will be successful</w:t>
      </w:r>
    </w:p>
    <w:p w14:paraId="6959F422" w14:textId="77777777" w:rsidR="008E759A" w:rsidRDefault="008E759A" w:rsidP="00E9081E">
      <w:pPr>
        <w:pStyle w:val="ListBullet"/>
        <w:numPr>
          <w:ilvl w:val="2"/>
          <w:numId w:val="1"/>
        </w:numPr>
      </w:pPr>
      <w:r>
        <w:t>Do not wait until Saturday night to start the lab</w:t>
      </w:r>
    </w:p>
    <w:p w14:paraId="3AF7B656" w14:textId="77777777" w:rsidR="008E759A" w:rsidRDefault="008E759A" w:rsidP="00E9081E">
      <w:pPr>
        <w:pStyle w:val="ListBullet"/>
        <w:numPr>
          <w:ilvl w:val="3"/>
          <w:numId w:val="1"/>
        </w:numPr>
      </w:pPr>
      <w:r>
        <w:t>That is a guaranteed formula for failure</w:t>
      </w:r>
    </w:p>
    <w:p w14:paraId="4C1ACFFE" w14:textId="77777777" w:rsidR="008E759A" w:rsidRDefault="008E759A" w:rsidP="00E9081E">
      <w:pPr>
        <w:pStyle w:val="ListBullet"/>
        <w:numPr>
          <w:ilvl w:val="3"/>
          <w:numId w:val="1"/>
        </w:numPr>
      </w:pPr>
      <w:r>
        <w:t>If you need help, I may not be available</w:t>
      </w:r>
    </w:p>
    <w:p w14:paraId="3BAA1971" w14:textId="77777777" w:rsidR="008E759A" w:rsidRDefault="008E759A" w:rsidP="00E9081E">
      <w:pPr>
        <w:pStyle w:val="ListBullet"/>
        <w:numPr>
          <w:ilvl w:val="3"/>
          <w:numId w:val="1"/>
        </w:numPr>
      </w:pPr>
      <w:r>
        <w:t>Start as early in the week as possible</w:t>
      </w:r>
    </w:p>
    <w:p w14:paraId="079ED98C" w14:textId="77777777" w:rsidR="008E759A" w:rsidRDefault="008E759A" w:rsidP="00E9081E">
      <w:pPr>
        <w:pStyle w:val="ListBullet"/>
        <w:numPr>
          <w:ilvl w:val="2"/>
          <w:numId w:val="1"/>
        </w:numPr>
      </w:pPr>
      <w:r>
        <w:t xml:space="preserve">As always, post to the discussion board first and give your fellow students the opportunity </w:t>
      </w:r>
      <w:r w:rsidR="0005382E">
        <w:t>to help</w:t>
      </w:r>
    </w:p>
    <w:p w14:paraId="740C8CFF" w14:textId="77777777" w:rsidR="0005382E" w:rsidRDefault="0005382E" w:rsidP="00E9081E">
      <w:pPr>
        <w:pStyle w:val="ListBullet"/>
        <w:numPr>
          <w:ilvl w:val="2"/>
          <w:numId w:val="1"/>
        </w:numPr>
      </w:pPr>
      <w:r>
        <w:t>Watch the discussion boards and please help where you can</w:t>
      </w:r>
    </w:p>
    <w:p w14:paraId="208A1B3C" w14:textId="77777777" w:rsidR="0005382E" w:rsidRDefault="0005382E" w:rsidP="00E9081E">
      <w:pPr>
        <w:pStyle w:val="ListBullet"/>
        <w:numPr>
          <w:ilvl w:val="2"/>
          <w:numId w:val="1"/>
        </w:numPr>
      </w:pPr>
      <w:r>
        <w:t>TEAHC ONE ANOTHER</w:t>
      </w:r>
    </w:p>
    <w:p w14:paraId="6D43855E" w14:textId="77777777" w:rsidR="0005382E" w:rsidRDefault="0005382E" w:rsidP="00E9081E">
      <w:pPr>
        <w:pStyle w:val="ListBullet"/>
        <w:numPr>
          <w:ilvl w:val="2"/>
          <w:numId w:val="1"/>
        </w:numPr>
      </w:pPr>
      <w:r>
        <w:t>Also, watch the Questions, Conversations, and Devotional Discussions</w:t>
      </w:r>
    </w:p>
    <w:p w14:paraId="5260464E" w14:textId="77777777" w:rsidR="0005382E" w:rsidRDefault="0005382E" w:rsidP="00E9081E">
      <w:pPr>
        <w:pStyle w:val="ListBullet"/>
        <w:numPr>
          <w:ilvl w:val="3"/>
          <w:numId w:val="1"/>
        </w:numPr>
      </w:pPr>
      <w:r>
        <w:t>A lot of information and requests for help from your fellow students gets posted there</w:t>
      </w:r>
    </w:p>
    <w:p w14:paraId="5276128D" w14:textId="77777777" w:rsidR="0005382E" w:rsidRDefault="0005382E" w:rsidP="00E9081E">
      <w:pPr>
        <w:pStyle w:val="ListBullet"/>
        <w:numPr>
          <w:ilvl w:val="2"/>
          <w:numId w:val="1"/>
        </w:numPr>
      </w:pPr>
      <w:r>
        <w:lastRenderedPageBreak/>
        <w:t>Finally, don’t forget the quiz based on the reading assignment</w:t>
      </w:r>
    </w:p>
    <w:p w14:paraId="16B27A80" w14:textId="77777777" w:rsidR="0074056B" w:rsidRDefault="0074056B" w:rsidP="00E9081E">
      <w:pPr>
        <w:pStyle w:val="ListBullet"/>
        <w:numPr>
          <w:ilvl w:val="2"/>
          <w:numId w:val="1"/>
        </w:numPr>
      </w:pPr>
      <w:r>
        <w:t>As you have time, I invite you to read Ether 1, 2</w:t>
      </w:r>
    </w:p>
    <w:p w14:paraId="58123AB8" w14:textId="77777777" w:rsidR="0074056B" w:rsidRDefault="0074056B" w:rsidP="00E9081E">
      <w:pPr>
        <w:pStyle w:val="ListBullet"/>
        <w:numPr>
          <w:ilvl w:val="2"/>
          <w:numId w:val="1"/>
        </w:numPr>
      </w:pPr>
      <w:r>
        <w:t>You will read about Mahonri Moriancumer, the bother of Jared</w:t>
      </w:r>
    </w:p>
    <w:p w14:paraId="4E6383DA" w14:textId="77777777" w:rsidR="0074056B" w:rsidRDefault="0074056B" w:rsidP="00E9081E">
      <w:pPr>
        <w:pStyle w:val="ListBullet"/>
        <w:numPr>
          <w:ilvl w:val="2"/>
          <w:numId w:val="1"/>
        </w:numPr>
      </w:pPr>
      <w:r>
        <w:t>He is one of my heroes in the Book of Mormon</w:t>
      </w:r>
    </w:p>
    <w:p w14:paraId="5AC62852" w14:textId="77777777" w:rsidR="0074056B" w:rsidRDefault="0074056B" w:rsidP="00E9081E">
      <w:pPr>
        <w:pStyle w:val="ListBullet"/>
        <w:numPr>
          <w:ilvl w:val="2"/>
          <w:numId w:val="1"/>
        </w:numPr>
      </w:pPr>
      <w:r>
        <w:t>He lived through some very challenging times</w:t>
      </w:r>
    </w:p>
    <w:p w14:paraId="7F05C1BA" w14:textId="77777777" w:rsidR="0074056B" w:rsidRDefault="0074056B" w:rsidP="00E9081E">
      <w:pPr>
        <w:pStyle w:val="ListBullet"/>
        <w:numPr>
          <w:ilvl w:val="2"/>
          <w:numId w:val="1"/>
        </w:numPr>
      </w:pPr>
      <w:r>
        <w:t>In ether 2:16, the Lord told him to go forward</w:t>
      </w:r>
    </w:p>
    <w:p w14:paraId="1AE60B03" w14:textId="77777777" w:rsidR="0074056B" w:rsidRDefault="0074056B" w:rsidP="00E9081E">
      <w:pPr>
        <w:pStyle w:val="ListBullet"/>
        <w:numPr>
          <w:ilvl w:val="2"/>
          <w:numId w:val="1"/>
        </w:numPr>
      </w:pPr>
      <w:r>
        <w:t>Without hesitation, he “did go to work”</w:t>
      </w:r>
    </w:p>
    <w:p w14:paraId="0641311C" w14:textId="77777777" w:rsidR="0074056B" w:rsidRDefault="0074056B" w:rsidP="00E9081E">
      <w:pPr>
        <w:pStyle w:val="ListBullet"/>
        <w:numPr>
          <w:ilvl w:val="2"/>
          <w:numId w:val="1"/>
        </w:numPr>
      </w:pPr>
      <w:r>
        <w:t>What a great example for each of us</w:t>
      </w:r>
    </w:p>
    <w:p w14:paraId="0E05A96F" w14:textId="77777777" w:rsidR="0074056B" w:rsidRDefault="0074056B" w:rsidP="00E9081E">
      <w:pPr>
        <w:pStyle w:val="ListBullet"/>
        <w:numPr>
          <w:ilvl w:val="3"/>
          <w:numId w:val="1"/>
        </w:numPr>
      </w:pPr>
      <w:r>
        <w:t>Without hesitation, he “did go to work”</w:t>
      </w:r>
    </w:p>
    <w:p w14:paraId="0A41CBE3" w14:textId="77777777" w:rsidR="0074056B" w:rsidRDefault="0074056B" w:rsidP="0074056B">
      <w:pPr>
        <w:pStyle w:val="ListBullet"/>
      </w:pPr>
      <w:r>
        <w:t xml:space="preserve">Final Thoughts </w:t>
      </w:r>
    </w:p>
    <w:p w14:paraId="19377EA9" w14:textId="77777777" w:rsidR="0074056B" w:rsidRDefault="0074056B" w:rsidP="00E9081E">
      <w:pPr>
        <w:pStyle w:val="ListBullet"/>
        <w:numPr>
          <w:ilvl w:val="2"/>
          <w:numId w:val="1"/>
        </w:numPr>
      </w:pPr>
      <w:r>
        <w:t>For our benefit now and ultimately for the benefit of the Kingdom, without hesitation, go to work</w:t>
      </w:r>
    </w:p>
    <w:p w14:paraId="0102DFE8" w14:textId="77777777" w:rsidR="0074056B" w:rsidRDefault="0074056B" w:rsidP="00E9081E">
      <w:pPr>
        <w:pStyle w:val="ListBullet"/>
        <w:numPr>
          <w:ilvl w:val="2"/>
          <w:numId w:val="1"/>
        </w:numPr>
      </w:pPr>
      <w:r>
        <w:t>In all that we do, now and in the future, let us become living examples of the Savior</w:t>
      </w:r>
    </w:p>
    <w:p w14:paraId="665477D5" w14:textId="77777777" w:rsidR="0074056B" w:rsidRDefault="0074056B" w:rsidP="00E9081E">
      <w:pPr>
        <w:pStyle w:val="ListBullet"/>
        <w:numPr>
          <w:ilvl w:val="3"/>
          <w:numId w:val="1"/>
        </w:numPr>
      </w:pPr>
      <w:r>
        <w:t>In our educational environment and our church and personal lives</w:t>
      </w:r>
    </w:p>
    <w:p w14:paraId="51861B31" w14:textId="77777777" w:rsidR="0074056B" w:rsidRDefault="0074056B" w:rsidP="00E9081E">
      <w:pPr>
        <w:pStyle w:val="ListBullet"/>
        <w:numPr>
          <w:ilvl w:val="2"/>
          <w:numId w:val="1"/>
        </w:numPr>
      </w:pPr>
      <w:r>
        <w:t>Let’s follow the example of Mahonri Moriancumer and “go to work”</w:t>
      </w:r>
    </w:p>
    <w:p w14:paraId="20CE12ED" w14:textId="77777777" w:rsidR="00502498" w:rsidRDefault="00502498" w:rsidP="002B7952">
      <w:pPr>
        <w:pStyle w:val="ListBullet"/>
        <w:numPr>
          <w:ilvl w:val="0"/>
          <w:numId w:val="0"/>
        </w:numPr>
        <w:ind w:left="432" w:hanging="432"/>
      </w:pPr>
    </w:p>
    <w:p w14:paraId="6A6C9AAF" w14:textId="77777777" w:rsidR="002B7952" w:rsidRDefault="002B7952" w:rsidP="002B7952">
      <w:pPr>
        <w:pStyle w:val="ListBullet"/>
        <w:numPr>
          <w:ilvl w:val="0"/>
          <w:numId w:val="0"/>
        </w:numPr>
        <w:ind w:left="432" w:hanging="432"/>
      </w:pPr>
    </w:p>
    <w:p w14:paraId="63771E5D" w14:textId="77777777" w:rsidR="002B7952" w:rsidRDefault="002B7952" w:rsidP="002B7952">
      <w:pPr>
        <w:pStyle w:val="ListBullet"/>
        <w:numPr>
          <w:ilvl w:val="0"/>
          <w:numId w:val="0"/>
        </w:numPr>
        <w:ind w:left="432" w:hanging="432"/>
      </w:pPr>
    </w:p>
    <w:p w14:paraId="6BD4BA1D" w14:textId="77777777" w:rsidR="002B7952" w:rsidRDefault="002B7952" w:rsidP="002B7952">
      <w:pPr>
        <w:pStyle w:val="ListBullet"/>
        <w:numPr>
          <w:ilvl w:val="0"/>
          <w:numId w:val="0"/>
        </w:numPr>
        <w:ind w:left="432" w:hanging="432"/>
      </w:pPr>
    </w:p>
    <w:p w14:paraId="5AF4CCB1" w14:textId="77777777" w:rsidR="002B7952" w:rsidRDefault="002B7952" w:rsidP="002B7952">
      <w:pPr>
        <w:pStyle w:val="ListBullet"/>
        <w:numPr>
          <w:ilvl w:val="0"/>
          <w:numId w:val="0"/>
        </w:numPr>
        <w:ind w:left="432" w:hanging="432"/>
      </w:pPr>
    </w:p>
    <w:p w14:paraId="7C5D7A57" w14:textId="77777777" w:rsidR="002B7952" w:rsidRDefault="002B7952" w:rsidP="002B7952">
      <w:pPr>
        <w:pStyle w:val="ListBullet"/>
        <w:numPr>
          <w:ilvl w:val="0"/>
          <w:numId w:val="0"/>
        </w:numPr>
        <w:ind w:left="432" w:hanging="432"/>
      </w:pPr>
    </w:p>
    <w:p w14:paraId="292B45DB" w14:textId="77777777" w:rsidR="002B7952" w:rsidRDefault="002B7952" w:rsidP="002B7952">
      <w:pPr>
        <w:pStyle w:val="ListBullet"/>
        <w:numPr>
          <w:ilvl w:val="0"/>
          <w:numId w:val="0"/>
        </w:numPr>
        <w:ind w:left="432" w:hanging="432"/>
      </w:pPr>
    </w:p>
    <w:p w14:paraId="63B6F42F" w14:textId="77777777" w:rsidR="002B7952" w:rsidRPr="002B7952" w:rsidRDefault="002B7952" w:rsidP="00E9081E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lastRenderedPageBreak/>
        <w:t>Which of the following are types of SQL statements (choose all that apply)?</w:t>
      </w:r>
    </w:p>
    <w:p w14:paraId="7CC2A8FB" w14:textId="77777777" w:rsidR="002B7952" w:rsidRDefault="002B7952" w:rsidP="00E9081E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Data Control Language (DCL)</w:t>
      </w: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Data Manipulation Language (DML)</w:t>
      </w: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Transaction Control Language (TCL)</w:t>
      </w: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Data Definition Language (DDL)</w:t>
      </w:r>
    </w:p>
    <w:p w14:paraId="03AC6B76" w14:textId="77777777" w:rsidR="002B7952" w:rsidRPr="002B7952" w:rsidRDefault="002B7952" w:rsidP="002B795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7283E968" w14:textId="77777777" w:rsidR="002B7952" w:rsidRDefault="002B7952" w:rsidP="00E9081E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In the mid-1990s, developers described PL/SQL 2.x programming as a "black art".</w:t>
      </w:r>
    </w:p>
    <w:p w14:paraId="3CA4A823" w14:textId="77777777" w:rsidR="002B7952" w:rsidRDefault="002B7952" w:rsidP="00E9081E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True</w:t>
      </w:r>
    </w:p>
    <w:p w14:paraId="76814D49" w14:textId="77777777" w:rsidR="002B7952" w:rsidRPr="002B7952" w:rsidRDefault="002B7952" w:rsidP="002B795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409CECA1" w14:textId="77777777" w:rsidR="002B7952" w:rsidRDefault="002B7952" w:rsidP="00E9081E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SQL stands for Structured Query Language.</w:t>
      </w:r>
    </w:p>
    <w:p w14:paraId="3994A872" w14:textId="77777777" w:rsidR="002B7952" w:rsidRDefault="002B7952" w:rsidP="00E9081E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True</w:t>
      </w:r>
    </w:p>
    <w:p w14:paraId="7E15C19C" w14:textId="77777777" w:rsidR="002B7952" w:rsidRPr="002B7952" w:rsidRDefault="002B7952" w:rsidP="002B795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0893C396" w14:textId="77777777" w:rsidR="002B7952" w:rsidRDefault="002B7952" w:rsidP="00E9081E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PL/SQL replaces SQL.</w:t>
      </w:r>
    </w:p>
    <w:p w14:paraId="34224BBA" w14:textId="27C2FAA1" w:rsidR="002B7952" w:rsidRDefault="002B7952" w:rsidP="00E9081E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False</w:t>
      </w:r>
    </w:p>
    <w:p w14:paraId="0783492D" w14:textId="77777777" w:rsidR="002B7952" w:rsidRDefault="002B7952" w:rsidP="002B795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3BBA4E1E" w14:textId="77777777" w:rsidR="002B7952" w:rsidRDefault="002B7952" w:rsidP="00E9081E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Which of the following are Data Definition Language (DDL) statements (choose all that apply)?</w:t>
      </w:r>
    </w:p>
    <w:p w14:paraId="35FDB01B" w14:textId="7553BB19" w:rsidR="002B7952" w:rsidRPr="002B7952" w:rsidRDefault="002B7952" w:rsidP="00E9081E">
      <w:pPr>
        <w:pStyle w:val="ListParagraph"/>
        <w:numPr>
          <w:ilvl w:val="1"/>
          <w:numId w:val="5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ALTER</w:t>
      </w: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CREATE</w:t>
      </w: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DROP</w:t>
      </w:r>
    </w:p>
    <w:p w14:paraId="283DA4FF" w14:textId="77777777" w:rsidR="002B7952" w:rsidRDefault="002B7952" w:rsidP="002B795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5CF2D769" w14:textId="77777777" w:rsidR="0049516A" w:rsidRDefault="002B7952" w:rsidP="00E9081E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PL/SQL was developed with which of the following modeling concepts (choose all that apply)?</w:t>
      </w:r>
    </w:p>
    <w:p w14:paraId="720FAB58" w14:textId="6B3EAF68" w:rsidR="002B7952" w:rsidRDefault="002B7952" w:rsidP="00E9081E">
      <w:pPr>
        <w:pStyle w:val="ListParagraph"/>
        <w:numPr>
          <w:ilvl w:val="1"/>
          <w:numId w:val="5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49516A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exception management</w:t>
      </w:r>
      <w:r w:rsidRPr="0049516A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static data typing</w:t>
      </w:r>
      <w:r w:rsidRPr="0049516A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modularity</w:t>
      </w:r>
      <w:r w:rsidRPr="0049516A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parallel or concurrent processing</w:t>
      </w:r>
      <w:r w:rsidRPr="0049516A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structured programming</w:t>
      </w:r>
    </w:p>
    <w:p w14:paraId="08EC0118" w14:textId="77777777" w:rsidR="0049516A" w:rsidRPr="0049516A" w:rsidRDefault="0049516A" w:rsidP="0049516A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1E587AEA" w14:textId="77777777" w:rsidR="0049516A" w:rsidRDefault="002B7952" w:rsidP="00E9081E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49516A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The concept of a Relational Database Management System is simple.</w:t>
      </w:r>
    </w:p>
    <w:p w14:paraId="59EB37D6" w14:textId="77777777" w:rsidR="0049516A" w:rsidRDefault="002B7952" w:rsidP="00E9081E">
      <w:pPr>
        <w:pStyle w:val="ListParagraph"/>
        <w:numPr>
          <w:ilvl w:val="1"/>
          <w:numId w:val="6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49516A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False</w:t>
      </w:r>
    </w:p>
    <w:p w14:paraId="20021FA5" w14:textId="77777777" w:rsidR="0049516A" w:rsidRPr="0049516A" w:rsidRDefault="0049516A" w:rsidP="0049516A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5BBBA120" w14:textId="77777777" w:rsidR="0049516A" w:rsidRDefault="002B7952" w:rsidP="00E9081E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49516A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The architecture of a database has only one input interface.</w:t>
      </w:r>
    </w:p>
    <w:p w14:paraId="6513CA1E" w14:textId="77777777" w:rsidR="0049516A" w:rsidRDefault="002B7952" w:rsidP="00E9081E">
      <w:pPr>
        <w:pStyle w:val="ListParagraph"/>
        <w:numPr>
          <w:ilvl w:val="1"/>
          <w:numId w:val="6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49516A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True</w:t>
      </w:r>
    </w:p>
    <w:p w14:paraId="09D38E06" w14:textId="77777777" w:rsidR="0049516A" w:rsidRPr="0049516A" w:rsidRDefault="0049516A" w:rsidP="0049516A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686CD192" w14:textId="77777777" w:rsidR="0049516A" w:rsidRDefault="002B7952" w:rsidP="00E9081E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49516A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Oracle also provides you with a UI, known as SQL*Plus, and it writes draft files to a buffer file named which of the following?</w:t>
      </w:r>
    </w:p>
    <w:p w14:paraId="2FD9C87D" w14:textId="31B0B943" w:rsidR="002B7952" w:rsidRDefault="002B7952" w:rsidP="00E9081E">
      <w:pPr>
        <w:pStyle w:val="ListParagraph"/>
        <w:numPr>
          <w:ilvl w:val="1"/>
          <w:numId w:val="7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49516A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afiedt.buf</w:t>
      </w:r>
    </w:p>
    <w:p w14:paraId="63C01668" w14:textId="77777777" w:rsidR="0049516A" w:rsidRPr="0049516A" w:rsidRDefault="0049516A" w:rsidP="0049516A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393256E1" w14:textId="77777777" w:rsidR="0049516A" w:rsidRDefault="002B7952" w:rsidP="00E9081E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49516A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Which of the following isn't an Oracle DML statement (choose all that apply)?</w:t>
      </w:r>
    </w:p>
    <w:p w14:paraId="352056C8" w14:textId="5B3BDB0A" w:rsidR="002B7952" w:rsidRDefault="002B7952" w:rsidP="00E9081E">
      <w:pPr>
        <w:pStyle w:val="ListParagraph"/>
        <w:numPr>
          <w:ilvl w:val="1"/>
          <w:numId w:val="7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49516A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COMMENT</w:t>
      </w:r>
      <w:r w:rsidRPr="0049516A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REPLACE</w:t>
      </w:r>
    </w:p>
    <w:p w14:paraId="224EFEA7" w14:textId="77777777" w:rsidR="0049516A" w:rsidRPr="0049516A" w:rsidRDefault="0049516A" w:rsidP="0049516A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512A45A3" w14:textId="77777777" w:rsidR="0049516A" w:rsidRDefault="002B7952" w:rsidP="00E9081E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49516A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PL/SQL was and remains an innovative imperative programming language that supports both event-driven and object-oriented programming.</w:t>
      </w:r>
    </w:p>
    <w:p w14:paraId="12742411" w14:textId="5DBE62C4" w:rsidR="002B7952" w:rsidRPr="0049516A" w:rsidRDefault="002B7952" w:rsidP="00E9081E">
      <w:pPr>
        <w:pStyle w:val="ListParagraph"/>
        <w:numPr>
          <w:ilvl w:val="1"/>
          <w:numId w:val="8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49516A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True</w:t>
      </w:r>
    </w:p>
    <w:p w14:paraId="56D508EB" w14:textId="77777777" w:rsidR="0049516A" w:rsidRDefault="002B7952" w:rsidP="00E9081E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49516A">
        <w:rPr>
          <w:rFonts w:ascii="Arial" w:eastAsia="Times New Roman" w:hAnsi="Arial" w:cs="Arial"/>
          <w:color w:val="455358"/>
          <w:sz w:val="24"/>
          <w:szCs w:val="24"/>
          <w:lang w:eastAsia="en-US"/>
        </w:rPr>
        <w:lastRenderedPageBreak/>
        <w:t>Which of the following are Data Manipulation Language (DML) statements (choose all that apply)?</w:t>
      </w:r>
    </w:p>
    <w:p w14:paraId="49A02CEB" w14:textId="45C3F29E" w:rsidR="002B7952" w:rsidRDefault="002B7952" w:rsidP="00E9081E">
      <w:pPr>
        <w:pStyle w:val="ListParagraph"/>
        <w:numPr>
          <w:ilvl w:val="1"/>
          <w:numId w:val="8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49516A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DELETE</w:t>
      </w:r>
      <w:r w:rsidRPr="0049516A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INSERT</w:t>
      </w:r>
      <w:r w:rsidRPr="0049516A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UPDATE</w:t>
      </w:r>
      <w:r w:rsidRPr="0049516A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SELECT</w:t>
      </w:r>
    </w:p>
    <w:p w14:paraId="093F69AC" w14:textId="77777777" w:rsidR="0049516A" w:rsidRPr="0049516A" w:rsidRDefault="0049516A" w:rsidP="0049516A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23F832C0" w14:textId="77777777" w:rsidR="0049516A" w:rsidRDefault="002B7952" w:rsidP="00E9081E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49516A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The term object-relational model is interchangeable with the term extended-relational model, but Oracle prefers the former term over the latter.</w:t>
      </w:r>
    </w:p>
    <w:p w14:paraId="02D97093" w14:textId="03BFA939" w:rsidR="002B7952" w:rsidRDefault="002B7952" w:rsidP="00E9081E">
      <w:pPr>
        <w:pStyle w:val="ListParagraph"/>
        <w:numPr>
          <w:ilvl w:val="1"/>
          <w:numId w:val="9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49516A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True</w:t>
      </w:r>
    </w:p>
    <w:p w14:paraId="6ACBAF65" w14:textId="77777777" w:rsidR="0049516A" w:rsidRPr="0049516A" w:rsidRDefault="0049516A" w:rsidP="0049516A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6011C2E2" w14:textId="77777777" w:rsidR="0049516A" w:rsidRDefault="002B7952" w:rsidP="00E9081E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49516A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Which pseudo types can you use to inherit from strongly typed variables (choose all that apply)?</w:t>
      </w:r>
    </w:p>
    <w:p w14:paraId="7460996F" w14:textId="246E2F78" w:rsidR="002B7952" w:rsidRDefault="002B7952" w:rsidP="00E9081E">
      <w:pPr>
        <w:pStyle w:val="ListParagraph"/>
        <w:numPr>
          <w:ilvl w:val="1"/>
          <w:numId w:val="9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49516A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%TYPE</w:t>
      </w:r>
      <w:r w:rsidRPr="0049516A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%rowtype</w:t>
      </w:r>
      <w:r w:rsidRPr="0049516A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%ROWTYPE</w:t>
      </w:r>
      <w:r w:rsidRPr="0049516A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%type</w:t>
      </w:r>
    </w:p>
    <w:p w14:paraId="321FE07E" w14:textId="77777777" w:rsidR="0049516A" w:rsidRDefault="0049516A" w:rsidP="0049516A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3CDE5AB7" w14:textId="77777777" w:rsidR="0049516A" w:rsidRPr="0049516A" w:rsidRDefault="0049516A" w:rsidP="0049516A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5E36EE48" w14:textId="77777777" w:rsidR="0049516A" w:rsidRDefault="002B7952" w:rsidP="00E9081E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49516A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Metadata is nothing more than a bunch of tables that define what you can store, manipulate, and access in a database.</w:t>
      </w:r>
    </w:p>
    <w:p w14:paraId="30C41E8D" w14:textId="7C602382" w:rsidR="002B7952" w:rsidRDefault="002B7952" w:rsidP="00E9081E">
      <w:pPr>
        <w:pStyle w:val="ListParagraph"/>
        <w:numPr>
          <w:ilvl w:val="1"/>
          <w:numId w:val="10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49516A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True</w:t>
      </w:r>
    </w:p>
    <w:p w14:paraId="0F3F2CE3" w14:textId="77777777" w:rsidR="0049516A" w:rsidRPr="0049516A" w:rsidRDefault="0049516A" w:rsidP="0049516A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49B021BD" w14:textId="77777777" w:rsidR="0049516A" w:rsidRDefault="002B7952" w:rsidP="00E9081E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49516A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As a rule, you use the CHAR and NCHAR data types for most strings because you don't want to allocate unnecessary space for fixed length strings.</w:t>
      </w:r>
    </w:p>
    <w:p w14:paraId="783B0F70" w14:textId="050B19B1" w:rsidR="002B7952" w:rsidRDefault="002B7952" w:rsidP="00E9081E">
      <w:pPr>
        <w:pStyle w:val="ListParagraph"/>
        <w:numPr>
          <w:ilvl w:val="1"/>
          <w:numId w:val="10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49516A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False</w:t>
      </w:r>
    </w:p>
    <w:p w14:paraId="15E56076" w14:textId="77777777" w:rsidR="0049516A" w:rsidRPr="0049516A" w:rsidRDefault="0049516A" w:rsidP="0049516A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66272FFF" w14:textId="77777777" w:rsidR="0049516A" w:rsidRDefault="002B7952" w:rsidP="00E9081E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49516A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You can't use anonymous block programs in scripts or nested inside other named program units.</w:t>
      </w:r>
    </w:p>
    <w:p w14:paraId="10FD38C5" w14:textId="08693D1B" w:rsidR="002B7952" w:rsidRDefault="002B7952" w:rsidP="00E9081E">
      <w:pPr>
        <w:pStyle w:val="ListParagraph"/>
        <w:numPr>
          <w:ilvl w:val="1"/>
          <w:numId w:val="11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49516A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False</w:t>
      </w:r>
    </w:p>
    <w:p w14:paraId="4859E4C3" w14:textId="77777777" w:rsidR="0049516A" w:rsidRPr="0049516A" w:rsidRDefault="0049516A" w:rsidP="0049516A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578D26C0" w14:textId="77777777" w:rsidR="0049516A" w:rsidRDefault="002B7952" w:rsidP="00E9081E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49516A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Which of the following are considered composite variables (choose all that apply)?</w:t>
      </w:r>
    </w:p>
    <w:p w14:paraId="4FBEFC43" w14:textId="5D147B39" w:rsidR="002B7952" w:rsidRDefault="002B7952" w:rsidP="00E9081E">
      <w:pPr>
        <w:pStyle w:val="ListParagraph"/>
        <w:numPr>
          <w:ilvl w:val="1"/>
          <w:numId w:val="11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49516A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Any array data type</w:t>
      </w:r>
      <w:r w:rsidRPr="0049516A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Any structure data type</w:t>
      </w:r>
      <w:r w:rsidRPr="0049516A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Any object data type</w:t>
      </w:r>
      <w:r w:rsidRPr="0049516A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Any object data type</w:t>
      </w:r>
    </w:p>
    <w:p w14:paraId="75C833FD" w14:textId="77777777" w:rsidR="0049516A" w:rsidRPr="0049516A" w:rsidRDefault="0049516A" w:rsidP="0049516A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2C220793" w14:textId="77777777" w:rsidR="0049516A" w:rsidRDefault="002B7952" w:rsidP="00E9081E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49516A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The declaration block starts with the DECLARE keyword and ends with the BEGIN keyword for anonymous blocks.</w:t>
      </w:r>
    </w:p>
    <w:p w14:paraId="794505FE" w14:textId="308961AE" w:rsidR="002B7952" w:rsidRDefault="002B7952" w:rsidP="00E9081E">
      <w:pPr>
        <w:pStyle w:val="ListParagraph"/>
        <w:numPr>
          <w:ilvl w:val="1"/>
          <w:numId w:val="12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49516A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True</w:t>
      </w:r>
    </w:p>
    <w:p w14:paraId="21750A6F" w14:textId="77777777" w:rsidR="0049516A" w:rsidRPr="0049516A" w:rsidRDefault="0049516A" w:rsidP="0049516A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7417B739" w14:textId="77777777" w:rsidR="0049516A" w:rsidRDefault="002B7952" w:rsidP="00E9081E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49516A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Which of the following are the default date masks (choose all that apply)?</w:t>
      </w:r>
    </w:p>
    <w:p w14:paraId="76052D0D" w14:textId="4CDD05D5" w:rsidR="002B7952" w:rsidRDefault="002B7952" w:rsidP="00E9081E">
      <w:pPr>
        <w:pStyle w:val="ListParagraph"/>
        <w:numPr>
          <w:ilvl w:val="1"/>
          <w:numId w:val="12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49516A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DD-MON-RR</w:t>
      </w:r>
      <w:r w:rsidRPr="0049516A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DD-MON-YYYY</w:t>
      </w:r>
    </w:p>
    <w:p w14:paraId="5635AD98" w14:textId="77777777" w:rsidR="0049516A" w:rsidRDefault="0049516A" w:rsidP="0049516A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4D7E63E8" w14:textId="77777777" w:rsidR="0049516A" w:rsidRDefault="0049516A" w:rsidP="0049516A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04CB8803" w14:textId="77777777" w:rsidR="0049516A" w:rsidRPr="0049516A" w:rsidRDefault="0049516A" w:rsidP="0049516A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0CAEEF26" w14:textId="77777777" w:rsidR="0049516A" w:rsidRDefault="002B7952" w:rsidP="00E9081E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49516A">
        <w:rPr>
          <w:rFonts w:ascii="Arial" w:eastAsia="Times New Roman" w:hAnsi="Arial" w:cs="Arial"/>
          <w:color w:val="455358"/>
          <w:sz w:val="24"/>
          <w:szCs w:val="24"/>
          <w:lang w:eastAsia="en-US"/>
        </w:rPr>
        <w:lastRenderedPageBreak/>
        <w:t>Which of the following are considered scalar variables (choose all that apply)?</w:t>
      </w:r>
    </w:p>
    <w:p w14:paraId="338F1A68" w14:textId="2E192E77" w:rsidR="002B7952" w:rsidRDefault="002B7952" w:rsidP="00E9081E">
      <w:pPr>
        <w:pStyle w:val="ListParagraph"/>
        <w:numPr>
          <w:ilvl w:val="1"/>
          <w:numId w:val="13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49516A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The NUMBER data type</w:t>
      </w:r>
      <w:r w:rsidRPr="0049516A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The TIMESTAMP data type</w:t>
      </w:r>
      <w:r w:rsidRPr="0049516A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The VACHAR2 data type</w:t>
      </w:r>
    </w:p>
    <w:p w14:paraId="171864C6" w14:textId="77777777" w:rsidR="0049516A" w:rsidRPr="0049516A" w:rsidRDefault="0049516A" w:rsidP="0049516A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1E36A1D1" w14:textId="77777777" w:rsidR="0049516A" w:rsidRDefault="002B7952" w:rsidP="00E9081E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49516A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Procedures mimic methods that don't return a value.</w:t>
      </w:r>
    </w:p>
    <w:p w14:paraId="302DB43A" w14:textId="30EA8433" w:rsidR="002B7952" w:rsidRDefault="002B7952" w:rsidP="00E9081E">
      <w:pPr>
        <w:pStyle w:val="ListParagraph"/>
        <w:numPr>
          <w:ilvl w:val="1"/>
          <w:numId w:val="13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49516A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True</w:t>
      </w:r>
    </w:p>
    <w:p w14:paraId="2FDE77FD" w14:textId="77777777" w:rsidR="0049516A" w:rsidRPr="0049516A" w:rsidRDefault="0049516A" w:rsidP="0049516A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08945722" w14:textId="77777777" w:rsidR="0049516A" w:rsidRDefault="002B7952" w:rsidP="00E9081E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49516A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A declaration block does which of the following (choose all that apply)?</w:t>
      </w:r>
    </w:p>
    <w:p w14:paraId="7E823DA3" w14:textId="3DDF6B2C" w:rsidR="002B7952" w:rsidRDefault="002B7952" w:rsidP="00E9081E">
      <w:pPr>
        <w:pStyle w:val="ListParagraph"/>
        <w:numPr>
          <w:ilvl w:val="1"/>
          <w:numId w:val="14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49516A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Declare variables</w:t>
      </w:r>
      <w:r w:rsidRPr="0049516A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Declare functions</w:t>
      </w:r>
      <w:r w:rsidRPr="0049516A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Declare object types</w:t>
      </w:r>
      <w:r w:rsidRPr="0049516A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Declare record types</w:t>
      </w:r>
      <w:r w:rsidRPr="0049516A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Declare constants</w:t>
      </w:r>
    </w:p>
    <w:p w14:paraId="3F1F5D30" w14:textId="77777777" w:rsidR="0049516A" w:rsidRPr="0049516A" w:rsidRDefault="0049516A" w:rsidP="0049516A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40FE08A8" w14:textId="77777777" w:rsidR="0049516A" w:rsidRDefault="002B7952" w:rsidP="00E9081E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49516A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PL/SQL supports two types of programs: anonymous (or unnamed) block programs and named block programs.</w:t>
      </w:r>
    </w:p>
    <w:p w14:paraId="0408FA61" w14:textId="6C9EEBB9" w:rsidR="002B7952" w:rsidRDefault="002B7952" w:rsidP="00E9081E">
      <w:pPr>
        <w:pStyle w:val="ListParagraph"/>
        <w:numPr>
          <w:ilvl w:val="1"/>
          <w:numId w:val="14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49516A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True</w:t>
      </w:r>
    </w:p>
    <w:p w14:paraId="27C5F81E" w14:textId="77777777" w:rsidR="0049516A" w:rsidRDefault="0049516A" w:rsidP="0049516A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197D423A" w14:textId="77777777" w:rsidR="0049516A" w:rsidRPr="0049516A" w:rsidRDefault="0049516A" w:rsidP="0049516A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5770D92A" w14:textId="77777777" w:rsidR="0049516A" w:rsidRDefault="002B7952" w:rsidP="00E9081E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49516A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Which of the following are data types that are dynamically sized strings (choose all that apply)?</w:t>
      </w:r>
    </w:p>
    <w:p w14:paraId="4F2084D6" w14:textId="1F4814EC" w:rsidR="002B7952" w:rsidRDefault="002B7952" w:rsidP="00E9081E">
      <w:pPr>
        <w:pStyle w:val="ListParagraph"/>
        <w:numPr>
          <w:ilvl w:val="1"/>
          <w:numId w:val="15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49516A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VARCHAR2</w:t>
      </w:r>
      <w:r w:rsidRPr="0049516A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NVARCHAR2</w:t>
      </w:r>
      <w:r w:rsidRPr="0049516A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VARCHAR</w:t>
      </w:r>
    </w:p>
    <w:p w14:paraId="518F7B75" w14:textId="77777777" w:rsidR="0049516A" w:rsidRDefault="0049516A" w:rsidP="0049516A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6AECC3BC" w14:textId="77777777" w:rsidR="0049516A" w:rsidRPr="0049516A" w:rsidRDefault="0049516A" w:rsidP="0049516A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12B18BCF" w14:textId="77777777" w:rsidR="0049516A" w:rsidRDefault="002B7952" w:rsidP="00E9081E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49516A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Schema-level subroutines can't access calling scope blocks because they are independently defined blocks.</w:t>
      </w:r>
    </w:p>
    <w:p w14:paraId="426F1305" w14:textId="404D4AB5" w:rsidR="002B7952" w:rsidRDefault="002B7952" w:rsidP="00E9081E">
      <w:pPr>
        <w:pStyle w:val="ListParagraph"/>
        <w:numPr>
          <w:ilvl w:val="1"/>
          <w:numId w:val="15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49516A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True</w:t>
      </w:r>
    </w:p>
    <w:p w14:paraId="7037D8AB" w14:textId="77777777" w:rsidR="0049516A" w:rsidRDefault="0049516A" w:rsidP="0049516A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00228B70" w14:textId="77777777" w:rsidR="0049516A" w:rsidRPr="0049516A" w:rsidRDefault="0049516A" w:rsidP="0049516A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62E1F645" w14:textId="77777777" w:rsidR="0049516A" w:rsidRDefault="002B7952" w:rsidP="00E9081E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49516A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Which of the following opens a multiple line comment (choose all that applies)?</w:t>
      </w:r>
    </w:p>
    <w:p w14:paraId="27222EA2" w14:textId="77777777" w:rsidR="0049516A" w:rsidRDefault="002B7952" w:rsidP="00E9081E">
      <w:pPr>
        <w:pStyle w:val="ListParagraph"/>
        <w:numPr>
          <w:ilvl w:val="1"/>
          <w:numId w:val="16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49516A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/*</w:t>
      </w:r>
    </w:p>
    <w:p w14:paraId="02107340" w14:textId="77777777" w:rsidR="0049516A" w:rsidRPr="0049516A" w:rsidRDefault="0049516A" w:rsidP="0049516A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79AE4E1B" w14:textId="77777777" w:rsidR="0049516A" w:rsidRDefault="002B7952" w:rsidP="00E9081E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49516A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The DATE data type is the base type for dates, times, and intervals.</w:t>
      </w:r>
    </w:p>
    <w:p w14:paraId="5917B856" w14:textId="2EF76B74" w:rsidR="002B7952" w:rsidRDefault="002B7952" w:rsidP="00E9081E">
      <w:pPr>
        <w:pStyle w:val="ListParagraph"/>
        <w:numPr>
          <w:ilvl w:val="1"/>
          <w:numId w:val="16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49516A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True</w:t>
      </w:r>
    </w:p>
    <w:p w14:paraId="64E20E8A" w14:textId="77777777" w:rsidR="0049516A" w:rsidRPr="0049516A" w:rsidRDefault="0049516A" w:rsidP="0049516A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0126F558" w14:textId="77777777" w:rsidR="0049516A" w:rsidRDefault="002B7952" w:rsidP="00E9081E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49516A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SQL collections can exist for scalar data types or SQL UDT elements.</w:t>
      </w:r>
    </w:p>
    <w:p w14:paraId="05CF22B5" w14:textId="4E9EDC34" w:rsidR="002B7952" w:rsidRDefault="002B7952" w:rsidP="00E9081E">
      <w:pPr>
        <w:pStyle w:val="ListParagraph"/>
        <w:numPr>
          <w:ilvl w:val="1"/>
          <w:numId w:val="17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49516A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True</w:t>
      </w:r>
    </w:p>
    <w:p w14:paraId="3F728950" w14:textId="77777777" w:rsidR="0049516A" w:rsidRPr="0049516A" w:rsidRDefault="0049516A" w:rsidP="0049516A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5AEA0CC3" w14:textId="77777777" w:rsidR="0049516A" w:rsidRDefault="002B7952" w:rsidP="00E9081E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49516A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Which keywords are used in an anonymous block program (choose all that apply)?</w:t>
      </w:r>
    </w:p>
    <w:p w14:paraId="3BE5BEBE" w14:textId="5FF88010" w:rsidR="002B7952" w:rsidRDefault="002B7952" w:rsidP="00E9081E">
      <w:pPr>
        <w:pStyle w:val="ListParagraph"/>
        <w:numPr>
          <w:ilvl w:val="1"/>
          <w:numId w:val="17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49516A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End</w:t>
      </w:r>
      <w:r w:rsidRPr="0049516A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Quit</w:t>
      </w:r>
      <w:r w:rsidRPr="0049516A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Declare</w:t>
      </w:r>
    </w:p>
    <w:p w14:paraId="5B55BCE1" w14:textId="77777777" w:rsidR="0049516A" w:rsidRPr="0049516A" w:rsidRDefault="0049516A" w:rsidP="0049516A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6186BAB4" w14:textId="4380219A" w:rsidR="0049516A" w:rsidRDefault="002B7952" w:rsidP="00E9081E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49516A">
        <w:rPr>
          <w:rFonts w:ascii="Arial" w:eastAsia="Times New Roman" w:hAnsi="Arial" w:cs="Arial"/>
          <w:color w:val="455358"/>
          <w:sz w:val="24"/>
          <w:szCs w:val="24"/>
          <w:lang w:eastAsia="en-US"/>
        </w:rPr>
        <w:lastRenderedPageBreak/>
        <w:t xml:space="preserve">Functions return a value and may be used as the right operand in a </w:t>
      </w:r>
      <w:r w:rsidR="0049516A" w:rsidRPr="0049516A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right-to-left variable assignment</w:t>
      </w:r>
      <w:r w:rsidRPr="0049516A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.</w:t>
      </w:r>
    </w:p>
    <w:p w14:paraId="03245B07" w14:textId="08B57AE3" w:rsidR="002B7952" w:rsidRDefault="002B7952" w:rsidP="00E9081E">
      <w:pPr>
        <w:pStyle w:val="ListParagraph"/>
        <w:numPr>
          <w:ilvl w:val="1"/>
          <w:numId w:val="18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49516A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True</w:t>
      </w:r>
    </w:p>
    <w:p w14:paraId="2595D85B" w14:textId="77777777" w:rsidR="0049516A" w:rsidRPr="0049516A" w:rsidRDefault="0049516A" w:rsidP="0049516A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627403EC" w14:textId="77777777" w:rsidR="0049516A" w:rsidRDefault="002B7952" w:rsidP="00E9081E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49516A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Named blocks support which of the following (choose all that apply)?</w:t>
      </w:r>
    </w:p>
    <w:p w14:paraId="2EB6B3F0" w14:textId="17C76F9F" w:rsidR="002B7952" w:rsidRDefault="002B7952" w:rsidP="00E9081E">
      <w:pPr>
        <w:pStyle w:val="ListParagraph"/>
        <w:numPr>
          <w:ilvl w:val="1"/>
          <w:numId w:val="18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49516A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Declaration blocks</w:t>
      </w:r>
      <w:r w:rsidRPr="0049516A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Exception handling blocks</w:t>
      </w:r>
      <w:r w:rsidRPr="0049516A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Execution blocks</w:t>
      </w:r>
      <w:r w:rsidRPr="0049516A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Functions</w:t>
      </w:r>
    </w:p>
    <w:p w14:paraId="5911D60A" w14:textId="77777777" w:rsidR="0049516A" w:rsidRPr="0049516A" w:rsidRDefault="0049516A" w:rsidP="0049516A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657099CA" w14:textId="77777777" w:rsidR="0049516A" w:rsidRDefault="002B7952" w:rsidP="00E9081E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49516A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Which of the following are considered as mandatory block structures in Pl/SQL (choose all that apply)?</w:t>
      </w:r>
    </w:p>
    <w:p w14:paraId="567AC0F3" w14:textId="2BC8D365" w:rsidR="002B7952" w:rsidRDefault="002B7952" w:rsidP="00E9081E">
      <w:pPr>
        <w:pStyle w:val="ListParagraph"/>
        <w:numPr>
          <w:ilvl w:val="1"/>
          <w:numId w:val="19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49516A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Execution block</w:t>
      </w:r>
    </w:p>
    <w:p w14:paraId="52628A94" w14:textId="77777777" w:rsidR="0049516A" w:rsidRPr="0049516A" w:rsidRDefault="0049516A" w:rsidP="0049516A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368FA9C0" w14:textId="77777777" w:rsidR="0049516A" w:rsidRDefault="002B7952" w:rsidP="00E9081E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49516A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Which of the following are composite generalized data types (choose all that apply)?</w:t>
      </w:r>
    </w:p>
    <w:p w14:paraId="11A2EAE9" w14:textId="40700005" w:rsidR="002B7952" w:rsidRDefault="002B7952" w:rsidP="00E9081E">
      <w:pPr>
        <w:pStyle w:val="ListParagraph"/>
        <w:numPr>
          <w:ilvl w:val="1"/>
          <w:numId w:val="19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49516A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Collections</w:t>
      </w:r>
      <w:r w:rsidRPr="0049516A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Records</w:t>
      </w:r>
      <w:r w:rsidRPr="0049516A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Objects</w:t>
      </w:r>
    </w:p>
    <w:p w14:paraId="23BD8E6B" w14:textId="77777777" w:rsidR="0049516A" w:rsidRPr="0049516A" w:rsidRDefault="0049516A" w:rsidP="0049516A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1767538D" w14:textId="77777777" w:rsidR="0049516A" w:rsidRDefault="002B7952" w:rsidP="00E9081E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49516A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The NVARCHAR2 data type is a Unicode equivalent to the VARCHAR2 data type.</w:t>
      </w:r>
    </w:p>
    <w:p w14:paraId="43F06640" w14:textId="71FCF673" w:rsidR="002B7952" w:rsidRDefault="002B7952" w:rsidP="00E9081E">
      <w:pPr>
        <w:pStyle w:val="ListParagraph"/>
        <w:numPr>
          <w:ilvl w:val="1"/>
          <w:numId w:val="20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49516A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True</w:t>
      </w:r>
    </w:p>
    <w:p w14:paraId="10879CC1" w14:textId="77777777" w:rsidR="0049516A" w:rsidRPr="0049516A" w:rsidRDefault="0049516A" w:rsidP="0049516A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6A0B620F" w14:textId="77777777" w:rsidR="0049516A" w:rsidRDefault="002B7952" w:rsidP="00E9081E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49516A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You can size a CHAR data type with a value up to 32,767 bytes in length.</w:t>
      </w:r>
    </w:p>
    <w:p w14:paraId="34CBFE5D" w14:textId="51BDC994" w:rsidR="002B7952" w:rsidRDefault="002B7952" w:rsidP="00E9081E">
      <w:pPr>
        <w:pStyle w:val="ListParagraph"/>
        <w:numPr>
          <w:ilvl w:val="1"/>
          <w:numId w:val="20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49516A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True</w:t>
      </w:r>
    </w:p>
    <w:p w14:paraId="78EB191D" w14:textId="77777777" w:rsidR="0049516A" w:rsidRPr="0049516A" w:rsidRDefault="0049516A" w:rsidP="0049516A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3E4DFF9F" w14:textId="77777777" w:rsidR="0049516A" w:rsidRDefault="002B7952" w:rsidP="00E9081E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49516A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The BINARY_INTEGER data type is identical to PLS_INTEGER and stores integer numbers from -2,147,483,648 to 2,147,483,647 as 32 bits or 4 bytes.</w:t>
      </w:r>
    </w:p>
    <w:p w14:paraId="7D358C81" w14:textId="51543986" w:rsidR="002B7952" w:rsidRDefault="002B7952" w:rsidP="00E9081E">
      <w:pPr>
        <w:pStyle w:val="ListParagraph"/>
        <w:numPr>
          <w:ilvl w:val="1"/>
          <w:numId w:val="21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49516A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True</w:t>
      </w:r>
    </w:p>
    <w:p w14:paraId="272F9D74" w14:textId="77777777" w:rsidR="0049516A" w:rsidRPr="0049516A" w:rsidRDefault="0049516A" w:rsidP="0049516A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15FAB3F9" w14:textId="77777777" w:rsidR="0049516A" w:rsidRDefault="002B7952" w:rsidP="00E9081E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49516A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The EXCEPTION keyword starts the exception block and the QUIT keyword terminates the program unit.</w:t>
      </w:r>
    </w:p>
    <w:p w14:paraId="0A3B544F" w14:textId="4DD7119A" w:rsidR="002B7952" w:rsidRDefault="002B7952" w:rsidP="00E9081E">
      <w:pPr>
        <w:pStyle w:val="ListParagraph"/>
        <w:numPr>
          <w:ilvl w:val="1"/>
          <w:numId w:val="21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49516A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False</w:t>
      </w:r>
    </w:p>
    <w:p w14:paraId="4ECB18FC" w14:textId="77777777" w:rsidR="0049516A" w:rsidRPr="0049516A" w:rsidRDefault="0049516A" w:rsidP="0049516A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393AF87E" w14:textId="77777777" w:rsidR="0049516A" w:rsidRDefault="002B7952" w:rsidP="00E9081E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49516A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Which of the following is/are assignment operator(s) (choose all that apply)?</w:t>
      </w:r>
    </w:p>
    <w:p w14:paraId="1C34A1F1" w14:textId="265BBD96" w:rsidR="002B7952" w:rsidRDefault="002B7952" w:rsidP="00E9081E">
      <w:pPr>
        <w:pStyle w:val="ListParagraph"/>
        <w:numPr>
          <w:ilvl w:val="1"/>
          <w:numId w:val="22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49516A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:=</w:t>
      </w:r>
    </w:p>
    <w:p w14:paraId="2884E5BB" w14:textId="77777777" w:rsidR="0049516A" w:rsidRPr="0049516A" w:rsidRDefault="0049516A" w:rsidP="0049516A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3B8A1977" w14:textId="77777777" w:rsidR="0049516A" w:rsidRDefault="002B7952" w:rsidP="00E9081E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49516A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Which of the following are Boolean values (choose all that apply)?</w:t>
      </w:r>
    </w:p>
    <w:p w14:paraId="5A19130D" w14:textId="3BFFC651" w:rsidR="002B7952" w:rsidRDefault="002B7952" w:rsidP="00E9081E">
      <w:pPr>
        <w:pStyle w:val="ListParagraph"/>
        <w:numPr>
          <w:ilvl w:val="1"/>
          <w:numId w:val="22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49516A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FALSE</w:t>
      </w:r>
      <w:r w:rsidRPr="0049516A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NULL</w:t>
      </w:r>
      <w:r w:rsidRPr="0049516A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TRUE</w:t>
      </w:r>
    </w:p>
    <w:p w14:paraId="5E67F454" w14:textId="77777777" w:rsidR="0049516A" w:rsidRPr="0049516A" w:rsidRDefault="0049516A" w:rsidP="0049516A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12305248" w14:textId="77777777" w:rsidR="0049516A" w:rsidRDefault="002B7952" w:rsidP="00E9081E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49516A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You can enter single- or multiple-line comments in PL/SQL.</w:t>
      </w:r>
    </w:p>
    <w:p w14:paraId="0FA10B91" w14:textId="62D15BF0" w:rsidR="002B7952" w:rsidRDefault="002B7952" w:rsidP="00E9081E">
      <w:pPr>
        <w:pStyle w:val="ListParagraph"/>
        <w:numPr>
          <w:ilvl w:val="1"/>
          <w:numId w:val="23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49516A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True</w:t>
      </w:r>
    </w:p>
    <w:p w14:paraId="14C0EBFB" w14:textId="77777777" w:rsidR="0049516A" w:rsidRDefault="0049516A" w:rsidP="0049516A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33F552E4" w14:textId="77777777" w:rsidR="0049516A" w:rsidRDefault="0049516A" w:rsidP="0049516A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6579BE2E" w14:textId="77777777" w:rsidR="0049516A" w:rsidRPr="0049516A" w:rsidRDefault="0049516A" w:rsidP="0049516A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75A88533" w14:textId="77777777" w:rsidR="0049516A" w:rsidRDefault="002B7952" w:rsidP="00E9081E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49516A">
        <w:rPr>
          <w:rFonts w:ascii="Arial" w:eastAsia="Times New Roman" w:hAnsi="Arial" w:cs="Arial"/>
          <w:color w:val="455358"/>
          <w:sz w:val="24"/>
          <w:szCs w:val="24"/>
          <w:lang w:eastAsia="en-US"/>
        </w:rPr>
        <w:lastRenderedPageBreak/>
        <w:t>Which of the following are subtypes of the DATE data type (choose all that apply)?</w:t>
      </w:r>
    </w:p>
    <w:p w14:paraId="715CAFA4" w14:textId="5D0AE013" w:rsidR="002B7952" w:rsidRDefault="002B7952" w:rsidP="00E9081E">
      <w:pPr>
        <w:pStyle w:val="ListParagraph"/>
        <w:numPr>
          <w:ilvl w:val="1"/>
          <w:numId w:val="23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49516A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TIMESTAMP</w:t>
      </w:r>
      <w:r w:rsidRPr="0049516A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TIMESTAMP WITH LOCAL TIME ZONE</w:t>
      </w:r>
      <w:r w:rsidRPr="0049516A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TIMESTAMP WITH TIME ZONE</w:t>
      </w:r>
    </w:p>
    <w:p w14:paraId="05431E22" w14:textId="77777777" w:rsidR="0049516A" w:rsidRPr="0049516A" w:rsidRDefault="0049516A" w:rsidP="0049516A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0240CE13" w14:textId="77777777" w:rsidR="00AA5608" w:rsidRDefault="002B7952" w:rsidP="00E9081E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AA5608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Which of the following are considered to be a lexical unit (choose all that apply)?</w:t>
      </w:r>
    </w:p>
    <w:p w14:paraId="0970D171" w14:textId="0B2E5D96" w:rsidR="002B7952" w:rsidRDefault="002B7952" w:rsidP="00E9081E">
      <w:pPr>
        <w:pStyle w:val="ListParagraph"/>
        <w:numPr>
          <w:ilvl w:val="1"/>
          <w:numId w:val="24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AA5608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comments</w:t>
      </w:r>
      <w:r w:rsidRPr="00AA5608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literals</w:t>
      </w:r>
      <w:r w:rsidRPr="00AA5608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delimiters</w:t>
      </w:r>
      <w:r w:rsidRPr="00AA5608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identifiers</w:t>
      </w:r>
    </w:p>
    <w:p w14:paraId="0CC8FD31" w14:textId="77777777" w:rsidR="00AA5608" w:rsidRPr="00AA5608" w:rsidRDefault="00AA5608" w:rsidP="00AA5608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707B5CFC" w14:textId="77777777" w:rsidR="00AA5608" w:rsidRDefault="002B7952" w:rsidP="00E9081E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AA5608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BFILE is a data type that points to an external file, which limits its maximum size to 2 GB.</w:t>
      </w:r>
    </w:p>
    <w:p w14:paraId="7E4D9A26" w14:textId="47AB10E1" w:rsidR="002B7952" w:rsidRDefault="002B7952" w:rsidP="00E9081E">
      <w:pPr>
        <w:pStyle w:val="ListParagraph"/>
        <w:numPr>
          <w:ilvl w:val="1"/>
          <w:numId w:val="24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AA5608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False</w:t>
      </w:r>
    </w:p>
    <w:p w14:paraId="08B35FC8" w14:textId="77777777" w:rsidR="00AA5608" w:rsidRPr="00AA5608" w:rsidRDefault="00AA5608" w:rsidP="00AA5608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2BAF66F9" w14:textId="77777777" w:rsidR="00AA5608" w:rsidRDefault="002B7952" w:rsidP="00E9081E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AA5608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Literal values are represented by identifiers.</w:t>
      </w:r>
    </w:p>
    <w:p w14:paraId="1502F9F5" w14:textId="030E1981" w:rsidR="002B7952" w:rsidRDefault="002B7952" w:rsidP="00E9081E">
      <w:pPr>
        <w:pStyle w:val="ListParagraph"/>
        <w:numPr>
          <w:ilvl w:val="1"/>
          <w:numId w:val="25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AA5608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False</w:t>
      </w:r>
    </w:p>
    <w:p w14:paraId="4EF5226F" w14:textId="77777777" w:rsidR="00AA5608" w:rsidRPr="00AA5608" w:rsidRDefault="00AA5608" w:rsidP="00AA5608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508B2135" w14:textId="77777777" w:rsidR="00AA5608" w:rsidRDefault="002B7952" w:rsidP="00E9081E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AA5608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Which of the following is/are math operator(s) (choose all that apply)?</w:t>
      </w:r>
    </w:p>
    <w:p w14:paraId="4DEA4CF7" w14:textId="0485BF8E" w:rsidR="002B7952" w:rsidRDefault="002B7952" w:rsidP="00E9081E">
      <w:pPr>
        <w:pStyle w:val="ListParagraph"/>
        <w:numPr>
          <w:ilvl w:val="1"/>
          <w:numId w:val="25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AA5608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-</w:t>
      </w:r>
      <w:r w:rsidRPr="00AA5608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+</w:t>
      </w:r>
      <w:r w:rsidRPr="00AA5608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/</w:t>
      </w:r>
      <w:r w:rsidRPr="00AA5608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**</w:t>
      </w:r>
    </w:p>
    <w:p w14:paraId="1A126123" w14:textId="77777777" w:rsidR="00AA5608" w:rsidRPr="00AA5608" w:rsidRDefault="00AA5608" w:rsidP="00AA5608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29903F0D" w14:textId="77777777" w:rsidR="00AA5608" w:rsidRDefault="002B7952" w:rsidP="00E9081E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AA5608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Scalar variables hold only one thing, such as a number, string, or date.</w:t>
      </w:r>
    </w:p>
    <w:p w14:paraId="3E64A49C" w14:textId="1DCF90FE" w:rsidR="002B7952" w:rsidRDefault="002B7952" w:rsidP="00E9081E">
      <w:pPr>
        <w:pStyle w:val="ListParagraph"/>
        <w:numPr>
          <w:ilvl w:val="1"/>
          <w:numId w:val="26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AA5608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True</w:t>
      </w:r>
    </w:p>
    <w:p w14:paraId="3EFA2DC0" w14:textId="77777777" w:rsidR="00AA5608" w:rsidRPr="00AA5608" w:rsidRDefault="00AA5608" w:rsidP="00AA5608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54FFA55E" w14:textId="77777777" w:rsidR="00AA5608" w:rsidRDefault="002B7952" w:rsidP="00E9081E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AA5608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Which of the following is/are comparison operator(s) (choose all that apply)?</w:t>
      </w:r>
    </w:p>
    <w:p w14:paraId="7A9A3051" w14:textId="6E77DE4A" w:rsidR="002B7952" w:rsidRDefault="002B7952" w:rsidP="00E9081E">
      <w:pPr>
        <w:pStyle w:val="ListParagraph"/>
        <w:numPr>
          <w:ilvl w:val="1"/>
          <w:numId w:val="26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AA5608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&lt;</w:t>
      </w:r>
      <w:r w:rsidRPr="00AA5608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&gt;</w:t>
      </w:r>
      <w:r w:rsidRPr="00AA5608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&lt;=</w:t>
      </w:r>
    </w:p>
    <w:p w14:paraId="0797A03E" w14:textId="77777777" w:rsidR="00AA5608" w:rsidRPr="00AA5608" w:rsidRDefault="00AA5608" w:rsidP="00AA5608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7420E1CD" w14:textId="77777777" w:rsidR="00AA5608" w:rsidRDefault="002B7952" w:rsidP="00E9081E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AA5608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Which of the following is the maximum size of a VARCHAR2 data type.</w:t>
      </w:r>
    </w:p>
    <w:p w14:paraId="13B0FF00" w14:textId="2C837C58" w:rsidR="002B7952" w:rsidRDefault="002B7952" w:rsidP="00E9081E">
      <w:pPr>
        <w:pStyle w:val="ListParagraph"/>
        <w:numPr>
          <w:ilvl w:val="1"/>
          <w:numId w:val="27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AA5608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32,767</w:t>
      </w:r>
    </w:p>
    <w:p w14:paraId="35FF35A0" w14:textId="77777777" w:rsidR="00AA5608" w:rsidRPr="00AA5608" w:rsidRDefault="00AA5608" w:rsidP="00AA5608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7B338FC4" w14:textId="77777777" w:rsidR="00AA5608" w:rsidRDefault="002B7952" w:rsidP="00E9081E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AA5608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The most common example of a delimiter is the character string delimiter.</w:t>
      </w:r>
    </w:p>
    <w:p w14:paraId="379FD46E" w14:textId="041F4825" w:rsidR="002B7952" w:rsidRDefault="002B7952" w:rsidP="00E9081E">
      <w:pPr>
        <w:pStyle w:val="ListParagraph"/>
        <w:numPr>
          <w:ilvl w:val="1"/>
          <w:numId w:val="27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AA5608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True</w:t>
      </w:r>
    </w:p>
    <w:p w14:paraId="3F1F6352" w14:textId="77777777" w:rsidR="00AA5608" w:rsidRPr="00AA5608" w:rsidRDefault="00AA5608" w:rsidP="00AA5608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27BA1A25" w14:textId="77777777" w:rsidR="00AA5608" w:rsidRDefault="002B7952" w:rsidP="00E9081E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AA5608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Which of the following are internally stored data types (choose all that apply)?</w:t>
      </w:r>
    </w:p>
    <w:p w14:paraId="244563BF" w14:textId="2989CB38" w:rsidR="002B7952" w:rsidRDefault="002B7952" w:rsidP="00E9081E">
      <w:pPr>
        <w:pStyle w:val="ListParagraph"/>
        <w:numPr>
          <w:ilvl w:val="1"/>
          <w:numId w:val="28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AA5608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CLOB</w:t>
      </w:r>
      <w:r w:rsidRPr="00AA5608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NCLOB</w:t>
      </w:r>
      <w:r w:rsidRPr="00AA5608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BLOB</w:t>
      </w:r>
    </w:p>
    <w:p w14:paraId="06CBF66F" w14:textId="77777777" w:rsidR="00AA5608" w:rsidRPr="00AA5608" w:rsidRDefault="00AA5608" w:rsidP="00AA5608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17D6B931" w14:textId="3B123FE4" w:rsidR="00AA5608" w:rsidRDefault="002B7952" w:rsidP="00E9081E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AA5608">
        <w:rPr>
          <w:rFonts w:ascii="Arial" w:eastAsia="Times New Roman" w:hAnsi="Arial" w:cs="Arial"/>
          <w:color w:val="455358"/>
          <w:sz w:val="24"/>
          <w:szCs w:val="24"/>
          <w:lang w:eastAsia="en-US"/>
        </w:rPr>
        <w:t xml:space="preserve">The if-then-else-then-else statement is a </w:t>
      </w:r>
      <w:r w:rsidR="00AA5608" w:rsidRPr="00AA5608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single-branching statement</w:t>
      </w:r>
      <w:r w:rsidRPr="00AA5608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.</w:t>
      </w:r>
    </w:p>
    <w:p w14:paraId="2F2A7B39" w14:textId="238B46F2" w:rsidR="002B7952" w:rsidRDefault="002B7952" w:rsidP="00E9081E">
      <w:pPr>
        <w:pStyle w:val="ListParagraph"/>
        <w:numPr>
          <w:ilvl w:val="1"/>
          <w:numId w:val="28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AA5608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False</w:t>
      </w:r>
    </w:p>
    <w:p w14:paraId="4629D708" w14:textId="77777777" w:rsidR="00AA5608" w:rsidRPr="00AA5608" w:rsidRDefault="00AA5608" w:rsidP="00AA5608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1741E56D" w14:textId="77777777" w:rsidR="00AA5608" w:rsidRDefault="002B7952" w:rsidP="00E9081E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AA5608">
        <w:rPr>
          <w:rFonts w:ascii="Arial" w:eastAsia="Times New Roman" w:hAnsi="Arial" w:cs="Arial"/>
          <w:color w:val="455358"/>
          <w:sz w:val="24"/>
          <w:szCs w:val="24"/>
          <w:lang w:eastAsia="en-US"/>
        </w:rPr>
        <w:lastRenderedPageBreak/>
        <w:t>The NVL statement lets you reduce three-valued logic problems to two-valued logic in conditional statements.</w:t>
      </w:r>
    </w:p>
    <w:p w14:paraId="46ACAD44" w14:textId="560B428A" w:rsidR="002B7952" w:rsidRDefault="002B7952" w:rsidP="00E9081E">
      <w:pPr>
        <w:pStyle w:val="ListParagraph"/>
        <w:numPr>
          <w:ilvl w:val="1"/>
          <w:numId w:val="29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AA5608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True</w:t>
      </w:r>
    </w:p>
    <w:p w14:paraId="09048DF7" w14:textId="77777777" w:rsidR="00AA5608" w:rsidRPr="00AA5608" w:rsidRDefault="00AA5608" w:rsidP="00AA5608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0EE3B958" w14:textId="77777777" w:rsidR="00AA5608" w:rsidRDefault="002B7952" w:rsidP="00E9081E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AA5608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A selector is a variable, function, or expression that the CASE statement attempts to match in WHEN blocks.</w:t>
      </w:r>
    </w:p>
    <w:p w14:paraId="6C62A4FB" w14:textId="514A1B1B" w:rsidR="002B7952" w:rsidRDefault="002B7952" w:rsidP="00E9081E">
      <w:pPr>
        <w:pStyle w:val="ListParagraph"/>
        <w:numPr>
          <w:ilvl w:val="1"/>
          <w:numId w:val="29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AA5608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True</w:t>
      </w:r>
    </w:p>
    <w:p w14:paraId="22FEAA7F" w14:textId="77777777" w:rsidR="00AA5608" w:rsidRPr="00AA5608" w:rsidRDefault="00AA5608" w:rsidP="00AA5608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4ADDB816" w14:textId="77777777" w:rsidR="00AA5608" w:rsidRDefault="002B7952" w:rsidP="00E9081E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AA5608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Which of the following statements let you skip the balance of the current iteration in a loop (choose all that apply)?</w:t>
      </w:r>
    </w:p>
    <w:p w14:paraId="47C0DB3B" w14:textId="36EC0A45" w:rsidR="002B7952" w:rsidRDefault="002B7952" w:rsidP="00E9081E">
      <w:pPr>
        <w:pStyle w:val="ListParagraph"/>
        <w:numPr>
          <w:ilvl w:val="1"/>
          <w:numId w:val="30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AA5608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GOTO</w:t>
      </w:r>
      <w:r w:rsidRPr="00AA5608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CONTINUE</w:t>
      </w:r>
    </w:p>
    <w:p w14:paraId="1852D096" w14:textId="77777777" w:rsidR="00AA5608" w:rsidRPr="00AA5608" w:rsidRDefault="00AA5608" w:rsidP="00AA5608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7BBAC0DE" w14:textId="77777777" w:rsidR="00AA5608" w:rsidRDefault="002B7952" w:rsidP="00E9081E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AA5608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$$PLSQL_TYPE returns an integer for the current line number in the PL/SQL block.</w:t>
      </w:r>
    </w:p>
    <w:p w14:paraId="4A089031" w14:textId="4685F9B0" w:rsidR="002B7952" w:rsidRDefault="002B7952" w:rsidP="00E9081E">
      <w:pPr>
        <w:pStyle w:val="ListParagraph"/>
        <w:numPr>
          <w:ilvl w:val="1"/>
          <w:numId w:val="30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AA5608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False</w:t>
      </w:r>
    </w:p>
    <w:p w14:paraId="1CC8A44A" w14:textId="77777777" w:rsidR="00AA5608" w:rsidRPr="00AA5608" w:rsidRDefault="00AA5608" w:rsidP="00AA5608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6487CA93" w14:textId="77777777" w:rsidR="00AA5608" w:rsidRDefault="002B7952" w:rsidP="00E9081E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AA5608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Which of the following returns an integer for the current line number in the PL/SQL block (choose all that apply)?</w:t>
      </w:r>
    </w:p>
    <w:p w14:paraId="55990D6D" w14:textId="487366D5" w:rsidR="002B7952" w:rsidRDefault="002B7952" w:rsidP="00E9081E">
      <w:pPr>
        <w:pStyle w:val="ListParagraph"/>
        <w:numPr>
          <w:ilvl w:val="1"/>
          <w:numId w:val="31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AA5608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$$PLSQL_LINE</w:t>
      </w:r>
    </w:p>
    <w:p w14:paraId="0E3CD5C5" w14:textId="77777777" w:rsidR="00AA5608" w:rsidRPr="00AA5608" w:rsidRDefault="00AA5608" w:rsidP="00AA5608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6E347F50" w14:textId="77777777" w:rsidR="00AA5608" w:rsidRDefault="002B7952" w:rsidP="00E9081E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AA5608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Which are valid loop structures in PL/SQL (choose all that apply)?</w:t>
      </w:r>
    </w:p>
    <w:p w14:paraId="34725473" w14:textId="6F05177F" w:rsidR="002B7952" w:rsidRDefault="002B7952" w:rsidP="00E9081E">
      <w:pPr>
        <w:pStyle w:val="ListParagraph"/>
        <w:numPr>
          <w:ilvl w:val="1"/>
          <w:numId w:val="31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AA5608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A WHILE loop</w:t>
      </w:r>
      <w:r w:rsidRPr="00AA5608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A FOR loop</w:t>
      </w:r>
      <w:r w:rsidRPr="00AA5608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A simple loop</w:t>
      </w:r>
    </w:p>
    <w:p w14:paraId="00B68A33" w14:textId="77777777" w:rsidR="00AA5608" w:rsidRPr="00AA5608" w:rsidRDefault="00AA5608" w:rsidP="00AA5608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2052A852" w14:textId="77777777" w:rsidR="00AA5608" w:rsidRDefault="002B7952" w:rsidP="00E9081E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AA5608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Which of the following are conditional statements in programming languages (choose all the apply)?</w:t>
      </w:r>
    </w:p>
    <w:p w14:paraId="2D235DA4" w14:textId="1E1026AF" w:rsidR="002B7952" w:rsidRDefault="002B7952" w:rsidP="00E9081E">
      <w:pPr>
        <w:pStyle w:val="ListParagraph"/>
        <w:numPr>
          <w:ilvl w:val="1"/>
          <w:numId w:val="32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AA5608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single-branching statements</w:t>
      </w:r>
      <w:r w:rsidRPr="00AA5608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multiple-branching statements with fall through</w:t>
      </w:r>
      <w:r w:rsidRPr="00AA5608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multiple-branching statements without fall through</w:t>
      </w:r>
    </w:p>
    <w:p w14:paraId="14D0B30F" w14:textId="77777777" w:rsidR="00AA5608" w:rsidRPr="00AA5608" w:rsidRDefault="00AA5608" w:rsidP="00AA5608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7897FC09" w14:textId="77777777" w:rsidR="00AA5608" w:rsidRDefault="002B7952" w:rsidP="00E9081E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AA5608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Which of the following conditional compilation statements returns an empty string for an anonymous block and the uppercase name of the function or procedure (choose all that apply)?</w:t>
      </w:r>
    </w:p>
    <w:p w14:paraId="74F47CAE" w14:textId="79ACDD74" w:rsidR="002B7952" w:rsidRDefault="002B7952" w:rsidP="00E9081E">
      <w:pPr>
        <w:pStyle w:val="ListParagraph"/>
        <w:numPr>
          <w:ilvl w:val="1"/>
          <w:numId w:val="32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AA5608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$$PLSQL_UNIT</w:t>
      </w:r>
    </w:p>
    <w:p w14:paraId="77B89E01" w14:textId="77777777" w:rsidR="00AA5608" w:rsidRPr="00AA5608" w:rsidRDefault="00AA5608" w:rsidP="00AA5608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48EE06D2" w14:textId="77777777" w:rsidR="00AA5608" w:rsidRDefault="002B7952" w:rsidP="00E9081E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AA5608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Multiple-branching statements without fall-through are if-then-elsif-then-else statements, and with fall-through they are CASE statements.</w:t>
      </w:r>
    </w:p>
    <w:p w14:paraId="1954DD47" w14:textId="6E887C28" w:rsidR="002B7952" w:rsidRDefault="002B7952" w:rsidP="00E9081E">
      <w:pPr>
        <w:pStyle w:val="ListParagraph"/>
        <w:numPr>
          <w:ilvl w:val="1"/>
          <w:numId w:val="33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AA5608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True</w:t>
      </w:r>
    </w:p>
    <w:p w14:paraId="050FEA85" w14:textId="77777777" w:rsidR="00AA5608" w:rsidRPr="00AA5608" w:rsidRDefault="00AA5608" w:rsidP="00AA5608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52EFFF1F" w14:textId="77777777" w:rsidR="00AA5608" w:rsidRDefault="002B7952" w:rsidP="00E9081E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AA5608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Which of the following are valid cursor attributes (choose all that apply)?</w:t>
      </w:r>
    </w:p>
    <w:p w14:paraId="5B98F6F2" w14:textId="5C1B3954" w:rsidR="002B7952" w:rsidRDefault="002B7952" w:rsidP="00E9081E">
      <w:pPr>
        <w:pStyle w:val="ListParagraph"/>
        <w:numPr>
          <w:ilvl w:val="1"/>
          <w:numId w:val="33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AA5608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%ROWCOUNT</w:t>
      </w:r>
      <w:r w:rsidRPr="00AA5608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%FOUND</w:t>
      </w:r>
      <w:r w:rsidRPr="00AA5608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%NOTFOUND</w:t>
      </w:r>
      <w:r w:rsidRPr="00AA5608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%ISOPEN</w:t>
      </w:r>
    </w:p>
    <w:p w14:paraId="1B732907" w14:textId="77777777" w:rsidR="00AA5608" w:rsidRPr="00AA5608" w:rsidRDefault="00AA5608" w:rsidP="00AA5608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1047ED6B" w14:textId="77777777" w:rsidR="00AA5608" w:rsidRDefault="002B7952" w:rsidP="00E9081E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AA5608">
        <w:rPr>
          <w:rFonts w:ascii="Arial" w:eastAsia="Times New Roman" w:hAnsi="Arial" w:cs="Arial"/>
          <w:color w:val="455358"/>
          <w:sz w:val="24"/>
          <w:szCs w:val="24"/>
          <w:lang w:eastAsia="en-US"/>
        </w:rPr>
        <w:lastRenderedPageBreak/>
        <w:t>Single branching statements return which of the following affirmative outcomes (choose all that apply)?</w:t>
      </w:r>
    </w:p>
    <w:p w14:paraId="2CA6E304" w14:textId="326BCD41" w:rsidR="002B7952" w:rsidRDefault="002B7952" w:rsidP="00E9081E">
      <w:pPr>
        <w:pStyle w:val="ListParagraph"/>
        <w:numPr>
          <w:ilvl w:val="1"/>
          <w:numId w:val="34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AA5608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TRUE</w:t>
      </w:r>
      <w:r w:rsidRPr="00AA5608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FALSE</w:t>
      </w:r>
      <w:r w:rsidRPr="00AA5608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NULL</w:t>
      </w:r>
    </w:p>
    <w:p w14:paraId="106F5896" w14:textId="77777777" w:rsidR="00AA5608" w:rsidRDefault="00AA5608" w:rsidP="002B795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4F84A218" w14:textId="77777777" w:rsidR="00AA5608" w:rsidRDefault="002B7952" w:rsidP="00E9081E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AA5608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A CONTINUE statement differs from the GOTO statement because it doesn't direct the program flow to a label.</w:t>
      </w:r>
    </w:p>
    <w:p w14:paraId="0B989FDE" w14:textId="2E4B4B5C" w:rsidR="002B7952" w:rsidRDefault="002B7952" w:rsidP="00E9081E">
      <w:pPr>
        <w:pStyle w:val="ListParagraph"/>
        <w:numPr>
          <w:ilvl w:val="1"/>
          <w:numId w:val="34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AA5608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True</w:t>
      </w:r>
    </w:p>
    <w:p w14:paraId="1996DDB1" w14:textId="77777777" w:rsidR="00AA5608" w:rsidRPr="00AA5608" w:rsidRDefault="00AA5608" w:rsidP="00AA5608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4351CD1D" w14:textId="77777777" w:rsidR="00AA5608" w:rsidRDefault="002B7952" w:rsidP="00E9081E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AA5608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$$PLSQL_OWNER returns the database user who owns the current program unit, and it is a new predefined inquiry directive with Oracle Database 12c.</w:t>
      </w:r>
    </w:p>
    <w:p w14:paraId="36B2AD76" w14:textId="3436BBDC" w:rsidR="002B7952" w:rsidRDefault="002B7952" w:rsidP="00E9081E">
      <w:pPr>
        <w:pStyle w:val="ListParagraph"/>
        <w:numPr>
          <w:ilvl w:val="1"/>
          <w:numId w:val="35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AA5608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True</w:t>
      </w:r>
    </w:p>
    <w:p w14:paraId="32D1B719" w14:textId="77777777" w:rsidR="00AA5608" w:rsidRPr="00AA5608" w:rsidRDefault="00AA5608" w:rsidP="00AA5608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5331FCF1" w14:textId="77777777" w:rsidR="00AA5608" w:rsidRDefault="002B7952" w:rsidP="00E9081E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AA5608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Which of the following is a guard-on-entry loop (choose all that apply)?</w:t>
      </w:r>
    </w:p>
    <w:p w14:paraId="6C32F145" w14:textId="3FC17887" w:rsidR="002B7952" w:rsidRDefault="002B7952" w:rsidP="00E9081E">
      <w:pPr>
        <w:pStyle w:val="ListParagraph"/>
        <w:numPr>
          <w:ilvl w:val="1"/>
          <w:numId w:val="35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AA5608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a WHILE loop</w:t>
      </w:r>
    </w:p>
    <w:p w14:paraId="7C3997C0" w14:textId="77777777" w:rsidR="00AA5608" w:rsidRPr="00AA5608" w:rsidRDefault="00AA5608" w:rsidP="00AA5608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10D15CE6" w14:textId="77777777" w:rsidR="00E31719" w:rsidRDefault="002B7952" w:rsidP="00E9081E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E31719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SELECT column_value AS "Character"</w:t>
      </w:r>
      <w:r w:rsidRPr="00E31719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FROM TABLE(something('One','Two','Three'))</w:t>
      </w:r>
      <w:r w:rsidRPr="00E31719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ORDER BY 1;</w:t>
      </w:r>
      <w:r w:rsidRPr="00E31719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</w:r>
      <w:r w:rsidRPr="00E31719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How many rows are returned by the preceding query?</w:t>
      </w:r>
    </w:p>
    <w:p w14:paraId="44ADA7C0" w14:textId="4AE599A7" w:rsidR="002B7952" w:rsidRDefault="002B7952" w:rsidP="00E9081E">
      <w:pPr>
        <w:pStyle w:val="ListParagraph"/>
        <w:numPr>
          <w:ilvl w:val="1"/>
          <w:numId w:val="36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E31719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3</w:t>
      </w:r>
    </w:p>
    <w:p w14:paraId="65447B0D" w14:textId="77777777" w:rsidR="00E31719" w:rsidRPr="00E31719" w:rsidRDefault="00E31719" w:rsidP="00E31719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4163B7C1" w14:textId="77777777" w:rsidR="00E31719" w:rsidRDefault="002B7952" w:rsidP="00E9081E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E31719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Which of the following are varray and table data type states (chose all that apply)?</w:t>
      </w:r>
    </w:p>
    <w:p w14:paraId="5F8DDF64" w14:textId="298D460D" w:rsidR="002B7952" w:rsidRDefault="002B7952" w:rsidP="00E9081E">
      <w:pPr>
        <w:pStyle w:val="ListParagraph"/>
        <w:numPr>
          <w:ilvl w:val="1"/>
          <w:numId w:val="36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E31719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Empty</w:t>
      </w:r>
      <w:r w:rsidRPr="00E31719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Populated</w:t>
      </w:r>
      <w:r w:rsidRPr="00E31719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Null</w:t>
      </w:r>
    </w:p>
    <w:p w14:paraId="2BC51985" w14:textId="77777777" w:rsidR="00E31719" w:rsidRPr="00E31719" w:rsidRDefault="00E31719" w:rsidP="00E31719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15D61231" w14:textId="77777777" w:rsidR="00E31719" w:rsidRDefault="002B7952" w:rsidP="00E9081E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E31719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Varray collections are single-dimensional structures that have a maximum number of elements.</w:t>
      </w:r>
    </w:p>
    <w:p w14:paraId="3B0C5785" w14:textId="50848E88" w:rsidR="002B7952" w:rsidRDefault="002B7952" w:rsidP="00E9081E">
      <w:pPr>
        <w:pStyle w:val="ListParagraph"/>
        <w:numPr>
          <w:ilvl w:val="1"/>
          <w:numId w:val="37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E31719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False</w:t>
      </w:r>
    </w:p>
    <w:p w14:paraId="085CE21C" w14:textId="77777777" w:rsidR="00E31719" w:rsidRPr="00E31719" w:rsidRDefault="00E31719" w:rsidP="00E31719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0A538954" w14:textId="77777777" w:rsidR="00E31719" w:rsidRDefault="002B7952" w:rsidP="00E9081E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E31719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The Oracle Collection API's EXISTS method is implemented as a procedure.</w:t>
      </w:r>
    </w:p>
    <w:p w14:paraId="31D0F2A8" w14:textId="41C814C3" w:rsidR="002B7952" w:rsidRPr="00E31719" w:rsidRDefault="002B7952" w:rsidP="00E9081E">
      <w:pPr>
        <w:pStyle w:val="ListParagraph"/>
        <w:numPr>
          <w:ilvl w:val="1"/>
          <w:numId w:val="37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E31719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False</w:t>
      </w:r>
    </w:p>
    <w:p w14:paraId="04772A8F" w14:textId="77777777" w:rsidR="00E31719" w:rsidRPr="002B7952" w:rsidRDefault="00E31719" w:rsidP="002B795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39BF887E" w14:textId="77777777" w:rsidR="00E31719" w:rsidRDefault="002B7952" w:rsidP="00E9081E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E31719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You can use a negative, positive, or null number as the index value of an associative array.</w:t>
      </w:r>
    </w:p>
    <w:p w14:paraId="0B132741" w14:textId="03E414C8" w:rsidR="002B7952" w:rsidRPr="00E31719" w:rsidRDefault="002B7952" w:rsidP="00E9081E">
      <w:pPr>
        <w:pStyle w:val="ListParagraph"/>
        <w:numPr>
          <w:ilvl w:val="1"/>
          <w:numId w:val="38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E31719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False</w:t>
      </w:r>
    </w:p>
    <w:p w14:paraId="6AA87302" w14:textId="77777777" w:rsidR="00E31719" w:rsidRPr="002B7952" w:rsidRDefault="00E31719" w:rsidP="002B795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60F54C6B" w14:textId="77777777" w:rsidR="00E31719" w:rsidRDefault="002B7952" w:rsidP="00E9081E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E31719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You can't implement Oracle SQL collection data types in SQL or PL/SQL.</w:t>
      </w:r>
    </w:p>
    <w:p w14:paraId="388F5079" w14:textId="3D818574" w:rsidR="002B7952" w:rsidRPr="00E31719" w:rsidRDefault="002B7952" w:rsidP="00E9081E">
      <w:pPr>
        <w:pStyle w:val="ListParagraph"/>
        <w:numPr>
          <w:ilvl w:val="1"/>
          <w:numId w:val="38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E31719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False</w:t>
      </w:r>
    </w:p>
    <w:p w14:paraId="5B51035E" w14:textId="77777777" w:rsidR="00E31719" w:rsidRPr="002B7952" w:rsidRDefault="00E31719" w:rsidP="002B795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780E2FEB" w14:textId="77777777" w:rsidR="00E31719" w:rsidRDefault="002B7952" w:rsidP="00E9081E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E31719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Which of the following types of collections work with the Oracle Collection API's LIMIT method (choose all that apply)?</w:t>
      </w:r>
    </w:p>
    <w:p w14:paraId="74027143" w14:textId="53514D45" w:rsidR="002B7952" w:rsidRPr="00E31719" w:rsidRDefault="002B7952" w:rsidP="00E9081E">
      <w:pPr>
        <w:pStyle w:val="ListParagraph"/>
        <w:numPr>
          <w:ilvl w:val="1"/>
          <w:numId w:val="39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E31719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Varray collections that use scalar data types as their base data types</w:t>
      </w:r>
    </w:p>
    <w:p w14:paraId="02418996" w14:textId="77777777" w:rsidR="00E31719" w:rsidRDefault="002B7952" w:rsidP="00E9081E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E31719">
        <w:rPr>
          <w:rFonts w:ascii="Arial" w:eastAsia="Times New Roman" w:hAnsi="Arial" w:cs="Arial"/>
          <w:color w:val="455358"/>
          <w:sz w:val="24"/>
          <w:szCs w:val="24"/>
          <w:lang w:eastAsia="en-US"/>
        </w:rPr>
        <w:lastRenderedPageBreak/>
        <w:t>Which of the following Oracle Collection API methods are functions (choose all that apply)?</w:t>
      </w:r>
    </w:p>
    <w:p w14:paraId="10767FB2" w14:textId="2747F0B9" w:rsidR="002B7952" w:rsidRDefault="002B7952" w:rsidP="00E9081E">
      <w:pPr>
        <w:pStyle w:val="ListParagraph"/>
        <w:numPr>
          <w:ilvl w:val="1"/>
          <w:numId w:val="39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E31719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COUNT</w:t>
      </w:r>
      <w:r w:rsidRPr="00E31719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LAST</w:t>
      </w:r>
    </w:p>
    <w:p w14:paraId="0DEAA9A7" w14:textId="77777777" w:rsidR="00E31719" w:rsidRPr="00E31719" w:rsidRDefault="00E31719" w:rsidP="00E31719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6105D8FB" w14:textId="77777777" w:rsidR="00E31719" w:rsidRDefault="002B7952" w:rsidP="00E9081E">
      <w:pPr>
        <w:pStyle w:val="ListParagraph"/>
        <w:numPr>
          <w:ilvl w:val="0"/>
          <w:numId w:val="40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E31719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The Oracle Collection API's COUNT method is implemented as a function.</w:t>
      </w:r>
    </w:p>
    <w:p w14:paraId="79BD75A3" w14:textId="38620BDF" w:rsidR="002B7952" w:rsidRDefault="002B7952" w:rsidP="00E9081E">
      <w:pPr>
        <w:pStyle w:val="ListParagraph"/>
        <w:numPr>
          <w:ilvl w:val="1"/>
          <w:numId w:val="40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E31719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True</w:t>
      </w:r>
    </w:p>
    <w:p w14:paraId="246E3910" w14:textId="77777777" w:rsidR="00E31719" w:rsidRPr="00E31719" w:rsidRDefault="00E31719" w:rsidP="00E31719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0AC7B55C" w14:textId="77777777" w:rsidR="00E31719" w:rsidRDefault="002B7952" w:rsidP="00E9081E">
      <w:pPr>
        <w:pStyle w:val="ListParagraph"/>
        <w:numPr>
          <w:ilvl w:val="0"/>
          <w:numId w:val="40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E31719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Which of the following are differences between schema object types and record types (choose all that apply)?</w:t>
      </w:r>
    </w:p>
    <w:p w14:paraId="4361CEEF" w14:textId="2A854C96" w:rsidR="002B7952" w:rsidRDefault="002B7952" w:rsidP="00E9081E">
      <w:pPr>
        <w:pStyle w:val="ListParagraph"/>
        <w:numPr>
          <w:ilvl w:val="1"/>
          <w:numId w:val="40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E31719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Scope access points</w:t>
      </w:r>
      <w:r w:rsidRPr="00E31719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Initialization requirements</w:t>
      </w:r>
      <w:r w:rsidRPr="00E31719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Base types</w:t>
      </w:r>
      <w:r w:rsidRPr="00E31719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Index values</w:t>
      </w:r>
    </w:p>
    <w:p w14:paraId="56D7D8E1" w14:textId="77777777" w:rsidR="00E31719" w:rsidRPr="00E31719" w:rsidRDefault="00E31719" w:rsidP="00E31719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7151E15A" w14:textId="77777777" w:rsidR="00E31719" w:rsidRDefault="002B7952" w:rsidP="00E9081E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E31719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A list is a collection of any number of elements that share the same data type.</w:t>
      </w:r>
    </w:p>
    <w:p w14:paraId="0549BBEA" w14:textId="6D3F2703" w:rsidR="002B7952" w:rsidRDefault="002B7952" w:rsidP="00E9081E">
      <w:pPr>
        <w:pStyle w:val="ListParagraph"/>
        <w:numPr>
          <w:ilvl w:val="1"/>
          <w:numId w:val="41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E31719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True</w:t>
      </w:r>
    </w:p>
    <w:p w14:paraId="2AC89EE5" w14:textId="77777777" w:rsidR="00E31719" w:rsidRPr="00E31719" w:rsidRDefault="00E31719" w:rsidP="00E31719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00B16DE5" w14:textId="77777777" w:rsidR="00E31719" w:rsidRDefault="002B7952" w:rsidP="00E9081E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E31719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Which of the following describe the overloaded versions of the Oracle Collection API EXTEND method (choose all that apply)?</w:t>
      </w:r>
    </w:p>
    <w:p w14:paraId="2E142741" w14:textId="31D192BB" w:rsidR="002B7952" w:rsidRDefault="002B7952" w:rsidP="00E9081E">
      <w:pPr>
        <w:pStyle w:val="ListParagraph"/>
        <w:numPr>
          <w:ilvl w:val="1"/>
          <w:numId w:val="41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E31719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Extend one element at a time</w:t>
      </w:r>
      <w:r w:rsidRPr="00E31719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Extend n elements at a time</w:t>
      </w:r>
      <w:r w:rsidRPr="00E31719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Extend n elements with a copy of another elements value</w:t>
      </w:r>
      <w:r w:rsidRPr="00E31719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Extend n elements with a null value</w:t>
      </w:r>
    </w:p>
    <w:p w14:paraId="4FF6CDAD" w14:textId="77777777" w:rsidR="00E31719" w:rsidRPr="00E31719" w:rsidRDefault="00E31719" w:rsidP="00E31719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0052605A" w14:textId="77777777" w:rsidR="00E31719" w:rsidRDefault="002B7952" w:rsidP="00E9081E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E31719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The Oracle Collection API's DELETE method is implemented as a function.</w:t>
      </w:r>
    </w:p>
    <w:p w14:paraId="72274728" w14:textId="7347150A" w:rsidR="002B7952" w:rsidRDefault="002B7952" w:rsidP="00E9081E">
      <w:pPr>
        <w:pStyle w:val="ListParagraph"/>
        <w:numPr>
          <w:ilvl w:val="1"/>
          <w:numId w:val="42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E31719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False</w:t>
      </w:r>
    </w:p>
    <w:p w14:paraId="08FF1141" w14:textId="77777777" w:rsidR="00E31719" w:rsidRPr="00E31719" w:rsidRDefault="00E31719" w:rsidP="00E31719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12B01186" w14:textId="77777777" w:rsidR="00E31719" w:rsidRDefault="002B7952" w:rsidP="00E9081E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E31719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Collections that hold other collections are multilevel collections.</w:t>
      </w:r>
    </w:p>
    <w:p w14:paraId="5C444032" w14:textId="079CEEA4" w:rsidR="002B7952" w:rsidRDefault="002B7952" w:rsidP="00E9081E">
      <w:pPr>
        <w:pStyle w:val="ListParagraph"/>
        <w:numPr>
          <w:ilvl w:val="1"/>
          <w:numId w:val="42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E31719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True</w:t>
      </w:r>
    </w:p>
    <w:p w14:paraId="2A7BBC75" w14:textId="77777777" w:rsidR="00E31719" w:rsidRPr="00E31719" w:rsidRDefault="00E31719" w:rsidP="00E31719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381D268A" w14:textId="77777777" w:rsidR="00E31719" w:rsidRDefault="002B7952" w:rsidP="00E9081E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E31719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The Oracle Collection API's EXTEND method is implemented as a procedure.</w:t>
      </w:r>
    </w:p>
    <w:p w14:paraId="0FFA5AA0" w14:textId="515C47A9" w:rsidR="002B7952" w:rsidRDefault="002B7952" w:rsidP="00E9081E">
      <w:pPr>
        <w:pStyle w:val="ListParagraph"/>
        <w:numPr>
          <w:ilvl w:val="1"/>
          <w:numId w:val="43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E31719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True</w:t>
      </w:r>
    </w:p>
    <w:p w14:paraId="5C35FBD4" w14:textId="77777777" w:rsidR="00E31719" w:rsidRPr="00E31719" w:rsidRDefault="00E31719" w:rsidP="00E31719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56E99D70" w14:textId="77777777" w:rsidR="00E31719" w:rsidRDefault="002B7952" w:rsidP="00E9081E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E31719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What term describes a collections that holds one or more other collections?</w:t>
      </w:r>
    </w:p>
    <w:p w14:paraId="72BC5F5C" w14:textId="09180795" w:rsidR="002B7952" w:rsidRDefault="00E31719" w:rsidP="00E9081E">
      <w:pPr>
        <w:pStyle w:val="ListParagraph"/>
        <w:numPr>
          <w:ilvl w:val="1"/>
          <w:numId w:val="43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E31719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M</w:t>
      </w:r>
      <w:r w:rsidR="002B7952" w:rsidRPr="00E31719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ultilevel</w:t>
      </w:r>
    </w:p>
    <w:p w14:paraId="34D8C51F" w14:textId="77777777" w:rsidR="00E31719" w:rsidRPr="00E31719" w:rsidRDefault="00E31719" w:rsidP="00E31719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5906028D" w14:textId="77777777" w:rsidR="00E31719" w:rsidRDefault="002B7952" w:rsidP="00E9081E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E31719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Errors raised in the execution block are thrown to the local exception block where they are caught and managed.</w:t>
      </w:r>
    </w:p>
    <w:p w14:paraId="75245A4A" w14:textId="569CCB64" w:rsidR="002B7952" w:rsidRDefault="002B7952" w:rsidP="00E9081E">
      <w:pPr>
        <w:pStyle w:val="ListParagraph"/>
        <w:numPr>
          <w:ilvl w:val="1"/>
          <w:numId w:val="44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E31719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True</w:t>
      </w:r>
    </w:p>
    <w:p w14:paraId="583391F2" w14:textId="77777777" w:rsidR="00E31719" w:rsidRPr="00E31719" w:rsidRDefault="00E31719" w:rsidP="00E31719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1E70547C" w14:textId="77777777" w:rsidR="00E31719" w:rsidRDefault="002B7952" w:rsidP="00E9081E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E31719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There's no compile-time exception when you to assign a four-character string literal to a two-character variable.</w:t>
      </w:r>
    </w:p>
    <w:p w14:paraId="7879EDE0" w14:textId="5665D297" w:rsidR="002B7952" w:rsidRDefault="002B7952" w:rsidP="00E9081E">
      <w:pPr>
        <w:pStyle w:val="ListParagraph"/>
        <w:numPr>
          <w:ilvl w:val="1"/>
          <w:numId w:val="44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E31719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True</w:t>
      </w:r>
    </w:p>
    <w:p w14:paraId="1B4CD7E1" w14:textId="77777777" w:rsidR="00E31719" w:rsidRPr="00E31719" w:rsidRDefault="00E31719" w:rsidP="00E31719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5F9A694C" w14:textId="77777777" w:rsidR="00E31719" w:rsidRDefault="002B7952" w:rsidP="00E9081E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E31719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You use the SQLERRM function to return error codes over the SQLCODE function.</w:t>
      </w:r>
    </w:p>
    <w:p w14:paraId="256343BD" w14:textId="77777777" w:rsidR="00E31719" w:rsidRDefault="002B7952" w:rsidP="00E9081E">
      <w:pPr>
        <w:pStyle w:val="ListParagraph"/>
        <w:numPr>
          <w:ilvl w:val="1"/>
          <w:numId w:val="45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E31719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False</w:t>
      </w:r>
    </w:p>
    <w:p w14:paraId="2B07DC03" w14:textId="77777777" w:rsidR="00E31719" w:rsidRDefault="002B7952" w:rsidP="00E9081E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E31719">
        <w:rPr>
          <w:rFonts w:ascii="Arial" w:eastAsia="Times New Roman" w:hAnsi="Arial" w:cs="Arial"/>
          <w:color w:val="455358"/>
          <w:sz w:val="24"/>
          <w:szCs w:val="24"/>
          <w:lang w:eastAsia="en-US"/>
        </w:rPr>
        <w:lastRenderedPageBreak/>
        <w:t>Which of the following aren't built-in exception management functions (choose all that apply)?</w:t>
      </w:r>
    </w:p>
    <w:p w14:paraId="630AA0EA" w14:textId="67901603" w:rsidR="002B7952" w:rsidRDefault="002B7952" w:rsidP="00E9081E">
      <w:pPr>
        <w:pStyle w:val="ListParagraph"/>
        <w:numPr>
          <w:ilvl w:val="1"/>
          <w:numId w:val="45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E31719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NO_VALUE_NEEDED</w:t>
      </w:r>
      <w:r w:rsidRPr="00E31719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LOGIN_ERROR</w:t>
      </w:r>
    </w:p>
    <w:p w14:paraId="1DA95067" w14:textId="77777777" w:rsidR="00E31719" w:rsidRPr="00E31719" w:rsidRDefault="00E31719" w:rsidP="00E31719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61CA7DFD" w14:textId="77777777" w:rsidR="00E31719" w:rsidRDefault="002B7952" w:rsidP="00E9081E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E31719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Which of the following are types of errors that exist in PL/SQL (choose all that apply)?</w:t>
      </w:r>
    </w:p>
    <w:p w14:paraId="182A0612" w14:textId="30502EC6" w:rsidR="002B7952" w:rsidRDefault="002B7952" w:rsidP="00E9081E">
      <w:pPr>
        <w:pStyle w:val="ListParagraph"/>
        <w:numPr>
          <w:ilvl w:val="1"/>
          <w:numId w:val="46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E31719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Compilation errors</w:t>
      </w:r>
      <w:r w:rsidRPr="00E31719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Run-time errors</w:t>
      </w:r>
    </w:p>
    <w:p w14:paraId="260A7DCD" w14:textId="77777777" w:rsidR="00E31719" w:rsidRPr="00E31719" w:rsidRDefault="00E31719" w:rsidP="00E31719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55A2A70D" w14:textId="77777777" w:rsidR="00E31719" w:rsidRDefault="002B7952" w:rsidP="00E9081E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E31719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The PL/SQL exception stack is a last-in, first-out (LIFO) data structure.</w:t>
      </w:r>
    </w:p>
    <w:p w14:paraId="32C028EB" w14:textId="5BEF7144" w:rsidR="002B7952" w:rsidRDefault="002B7952" w:rsidP="00E9081E">
      <w:pPr>
        <w:pStyle w:val="ListParagraph"/>
        <w:numPr>
          <w:ilvl w:val="1"/>
          <w:numId w:val="46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E31719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False</w:t>
      </w:r>
    </w:p>
    <w:p w14:paraId="0BD92BDA" w14:textId="77777777" w:rsidR="00E31719" w:rsidRPr="00E31719" w:rsidRDefault="00E31719" w:rsidP="00E31719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66F84477" w14:textId="77777777" w:rsidR="00E31719" w:rsidRDefault="002B7952" w:rsidP="00E9081E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E31719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Which of the following let you declare a user-defined exception (choose all that apply)?</w:t>
      </w:r>
    </w:p>
    <w:p w14:paraId="2B81496A" w14:textId="5D67676A" w:rsidR="002B7952" w:rsidRDefault="002B7952" w:rsidP="00E9081E">
      <w:pPr>
        <w:pStyle w:val="ListParagraph"/>
        <w:numPr>
          <w:ilvl w:val="1"/>
          <w:numId w:val="47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E31719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Declare an EXCEPTION variable and map it to a standard Oracle exception</w:t>
      </w:r>
      <w:r w:rsidRPr="00E31719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Declare an EXCEPTION variable in the declaration block</w:t>
      </w:r>
      <w:r w:rsidRPr="00E31719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Declare a run-time exception by using the RAISE_APPLICATION_ERROR function</w:t>
      </w:r>
    </w:p>
    <w:p w14:paraId="62F733B5" w14:textId="77777777" w:rsidR="00E31719" w:rsidRPr="00E31719" w:rsidRDefault="00E31719" w:rsidP="00E31719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65DFD2E2" w14:textId="77777777" w:rsidR="00E31719" w:rsidRDefault="002B7952" w:rsidP="00E9081E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E31719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How do you read the back trace of an exception stack?</w:t>
      </w:r>
    </w:p>
    <w:p w14:paraId="46677838" w14:textId="56AA0576" w:rsidR="002B7952" w:rsidRDefault="002B7952" w:rsidP="00E9081E">
      <w:pPr>
        <w:pStyle w:val="ListParagraph"/>
        <w:numPr>
          <w:ilvl w:val="1"/>
          <w:numId w:val="47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E31719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In a descending range</w:t>
      </w:r>
    </w:p>
    <w:p w14:paraId="4E0F65CB" w14:textId="77777777" w:rsidR="00E31719" w:rsidRPr="00E31719" w:rsidRDefault="00E31719" w:rsidP="00E31719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771CE62A" w14:textId="77777777" w:rsidR="00E31719" w:rsidRDefault="002B7952" w:rsidP="00E9081E">
      <w:pPr>
        <w:pStyle w:val="ListParagraph"/>
        <w:numPr>
          <w:ilvl w:val="0"/>
          <w:numId w:val="48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E31719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Which of the following are functions or procedures in the utl_call_stack package (choose all that apply)?</w:t>
      </w:r>
    </w:p>
    <w:p w14:paraId="491CFA0B" w14:textId="2AB6C66E" w:rsidR="002B7952" w:rsidRDefault="002B7952" w:rsidP="00E9081E">
      <w:pPr>
        <w:pStyle w:val="ListParagraph"/>
        <w:numPr>
          <w:ilvl w:val="1"/>
          <w:numId w:val="48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E31719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backtrace_depth</w:t>
      </w:r>
      <w:r w:rsidRPr="00E31719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backtrace_line</w:t>
      </w:r>
      <w:r w:rsidRPr="00E31719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backtrace_unit</w:t>
      </w:r>
    </w:p>
    <w:p w14:paraId="40E73677" w14:textId="77777777" w:rsidR="00E31719" w:rsidRPr="00E31719" w:rsidRDefault="00E31719" w:rsidP="00E31719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52310321" w14:textId="77777777" w:rsidR="00E31719" w:rsidRDefault="002B7952" w:rsidP="00E9081E">
      <w:pPr>
        <w:pStyle w:val="ListParagraph"/>
        <w:numPr>
          <w:ilvl w:val="0"/>
          <w:numId w:val="48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E31719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Two types of PL/SQL errors exists: those that happen at compilation time (also known as syntax errors or compile-time errors) and those that happen at run-time (also known as semantic errors).</w:t>
      </w:r>
    </w:p>
    <w:p w14:paraId="68865172" w14:textId="3D51F6AF" w:rsidR="002B7952" w:rsidRDefault="002B7952" w:rsidP="00E9081E">
      <w:pPr>
        <w:pStyle w:val="ListParagraph"/>
        <w:numPr>
          <w:ilvl w:val="1"/>
          <w:numId w:val="48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E31719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True</w:t>
      </w:r>
    </w:p>
    <w:p w14:paraId="0C716E6B" w14:textId="77777777" w:rsidR="00E31719" w:rsidRPr="00E31719" w:rsidRDefault="00E31719" w:rsidP="00E31719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272B6FCB" w14:textId="77777777" w:rsidR="00E31719" w:rsidRDefault="002B7952" w:rsidP="00E9081E">
      <w:pPr>
        <w:pStyle w:val="ListParagraph"/>
        <w:numPr>
          <w:ilvl w:val="0"/>
          <w:numId w:val="49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E31719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Which of the following is a precompiler instruction (choose all that apply)?</w:t>
      </w:r>
    </w:p>
    <w:p w14:paraId="159842E7" w14:textId="486C85C7" w:rsidR="002B7952" w:rsidRDefault="002B7952" w:rsidP="00E9081E">
      <w:pPr>
        <w:pStyle w:val="ListParagraph"/>
        <w:numPr>
          <w:ilvl w:val="1"/>
          <w:numId w:val="49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E31719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PRAGMA</w:t>
      </w:r>
    </w:p>
    <w:p w14:paraId="065504A1" w14:textId="77777777" w:rsidR="00E31719" w:rsidRPr="00E31719" w:rsidRDefault="00E31719" w:rsidP="00E31719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3726A285" w14:textId="77777777" w:rsidR="00E31719" w:rsidRDefault="002B7952" w:rsidP="00E9081E">
      <w:pPr>
        <w:pStyle w:val="ListParagraph"/>
        <w:numPr>
          <w:ilvl w:val="0"/>
          <w:numId w:val="49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E31719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The SQLERRM built-in function returns both error codes and messages.</w:t>
      </w:r>
    </w:p>
    <w:p w14:paraId="1D786947" w14:textId="60358768" w:rsidR="002B7952" w:rsidRDefault="002B7952" w:rsidP="00E9081E">
      <w:pPr>
        <w:pStyle w:val="ListParagraph"/>
        <w:numPr>
          <w:ilvl w:val="1"/>
          <w:numId w:val="49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E31719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True</w:t>
      </w:r>
    </w:p>
    <w:p w14:paraId="00987860" w14:textId="77777777" w:rsidR="00E31719" w:rsidRPr="00E31719" w:rsidRDefault="00E31719" w:rsidP="00E31719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5A56801C" w14:textId="77777777" w:rsidR="00E31719" w:rsidRDefault="002B7952" w:rsidP="00E9081E">
      <w:pPr>
        <w:pStyle w:val="ListParagraph"/>
        <w:numPr>
          <w:ilvl w:val="0"/>
          <w:numId w:val="50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E31719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Which of the following functions and procedures belong to the utl_call_stack package (choose all that apply)?</w:t>
      </w:r>
    </w:p>
    <w:p w14:paraId="4D0C0C63" w14:textId="437D923B" w:rsidR="002B7952" w:rsidRDefault="002B7952" w:rsidP="00E9081E">
      <w:pPr>
        <w:pStyle w:val="ListParagraph"/>
        <w:numPr>
          <w:ilvl w:val="1"/>
          <w:numId w:val="50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E31719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current_edition</w:t>
      </w:r>
      <w:r w:rsidRPr="00E31719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error_depth</w:t>
      </w:r>
      <w:r w:rsidRPr="00E31719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format_error_backtrace</w:t>
      </w:r>
      <w:r w:rsidRPr="00E31719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error_number</w:t>
      </w:r>
    </w:p>
    <w:p w14:paraId="435FB607" w14:textId="77777777" w:rsidR="00E31719" w:rsidRPr="00E31719" w:rsidRDefault="00E31719" w:rsidP="00E31719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3C243723" w14:textId="77777777" w:rsidR="00E31719" w:rsidRDefault="002B7952" w:rsidP="00E9081E">
      <w:pPr>
        <w:pStyle w:val="ListParagraph"/>
        <w:numPr>
          <w:ilvl w:val="0"/>
          <w:numId w:val="50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E31719">
        <w:rPr>
          <w:rFonts w:ascii="Arial" w:eastAsia="Times New Roman" w:hAnsi="Arial" w:cs="Arial"/>
          <w:color w:val="455358"/>
          <w:sz w:val="24"/>
          <w:szCs w:val="24"/>
          <w:lang w:eastAsia="en-US"/>
        </w:rPr>
        <w:lastRenderedPageBreak/>
        <w:t>How do you read the back trace of an exception stack?</w:t>
      </w:r>
    </w:p>
    <w:p w14:paraId="6A3D5035" w14:textId="54641C18" w:rsidR="002B7952" w:rsidRDefault="002B7952" w:rsidP="00E9081E">
      <w:pPr>
        <w:pStyle w:val="ListParagraph"/>
        <w:numPr>
          <w:ilvl w:val="1"/>
          <w:numId w:val="50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E31719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In a descending range</w:t>
      </w:r>
    </w:p>
    <w:p w14:paraId="1F96B184" w14:textId="77777777" w:rsidR="00E31719" w:rsidRPr="00E31719" w:rsidRDefault="00E31719" w:rsidP="00E31719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03EB4386" w14:textId="77777777" w:rsidR="00E31719" w:rsidRDefault="002B7952" w:rsidP="00E9081E">
      <w:pPr>
        <w:pStyle w:val="ListParagraph"/>
        <w:numPr>
          <w:ilvl w:val="0"/>
          <w:numId w:val="51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E31719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Run-time errors thrown in the declaration or exception block are handled by local exception blocks.</w:t>
      </w:r>
    </w:p>
    <w:p w14:paraId="6BA837B1" w14:textId="738A3063" w:rsidR="002B7952" w:rsidRDefault="002B7952" w:rsidP="00E9081E">
      <w:pPr>
        <w:pStyle w:val="ListParagraph"/>
        <w:numPr>
          <w:ilvl w:val="1"/>
          <w:numId w:val="51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E31719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False</w:t>
      </w:r>
    </w:p>
    <w:p w14:paraId="176F3576" w14:textId="77777777" w:rsidR="00E31719" w:rsidRPr="00E31719" w:rsidRDefault="00E31719" w:rsidP="00E31719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28EE7C2C" w14:textId="77777777" w:rsidR="00E31719" w:rsidRDefault="002B7952" w:rsidP="00E9081E">
      <w:pPr>
        <w:pStyle w:val="ListParagraph"/>
        <w:numPr>
          <w:ilvl w:val="0"/>
          <w:numId w:val="51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E31719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Run-time errors occur after the program is parsed and literal values are assigned to local variables.</w:t>
      </w:r>
    </w:p>
    <w:p w14:paraId="13B56A27" w14:textId="601E6D13" w:rsidR="002B7952" w:rsidRDefault="002B7952" w:rsidP="00E9081E">
      <w:pPr>
        <w:pStyle w:val="ListParagraph"/>
        <w:numPr>
          <w:ilvl w:val="1"/>
          <w:numId w:val="51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E31719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True</w:t>
      </w:r>
    </w:p>
    <w:p w14:paraId="0A4B663B" w14:textId="77777777" w:rsidR="00E31719" w:rsidRPr="00E31719" w:rsidRDefault="00E31719" w:rsidP="00E31719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6464569B" w14:textId="77777777" w:rsidR="00E31719" w:rsidRDefault="002B7952" w:rsidP="00E9081E">
      <w:pPr>
        <w:pStyle w:val="ListParagraph"/>
        <w:numPr>
          <w:ilvl w:val="0"/>
          <w:numId w:val="52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E31719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Which of the following packages let you manage the execution stack (choose all that apply)?</w:t>
      </w:r>
    </w:p>
    <w:p w14:paraId="31419896" w14:textId="785B5A9D" w:rsidR="002B7952" w:rsidRDefault="002B7952" w:rsidP="00E9081E">
      <w:pPr>
        <w:pStyle w:val="ListParagraph"/>
        <w:numPr>
          <w:ilvl w:val="1"/>
          <w:numId w:val="52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E31719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utility_call_stack</w:t>
      </w:r>
      <w:r w:rsidRPr="00E31719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dbms_utility</w:t>
      </w:r>
    </w:p>
    <w:p w14:paraId="63B01EDC" w14:textId="77777777" w:rsidR="00E31719" w:rsidRPr="00E31719" w:rsidRDefault="00E31719" w:rsidP="00E31719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53D8BF9B" w14:textId="77777777" w:rsidR="00E31719" w:rsidRDefault="002B7952" w:rsidP="00E9081E">
      <w:pPr>
        <w:pStyle w:val="ListParagraph"/>
        <w:numPr>
          <w:ilvl w:val="0"/>
          <w:numId w:val="52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E31719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The dbms_utility package provides you with the format_error_backtrace function, which generates a stack trace.</w:t>
      </w:r>
    </w:p>
    <w:p w14:paraId="371C8AAE" w14:textId="3D3B74C0" w:rsidR="002B7952" w:rsidRDefault="002B7952" w:rsidP="00E9081E">
      <w:pPr>
        <w:pStyle w:val="ListParagraph"/>
        <w:numPr>
          <w:ilvl w:val="1"/>
          <w:numId w:val="52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E31719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True</w:t>
      </w:r>
    </w:p>
    <w:p w14:paraId="2CFAC29E" w14:textId="77777777" w:rsidR="00E31719" w:rsidRPr="00E31719" w:rsidRDefault="00E31719" w:rsidP="00E31719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426095DD" w14:textId="77777777" w:rsidR="00D74479" w:rsidRDefault="002B7952" w:rsidP="00E9081E">
      <w:pPr>
        <w:pStyle w:val="ListParagraph"/>
        <w:numPr>
          <w:ilvl w:val="0"/>
          <w:numId w:val="53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74479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Which of the following are valid parameter modes in a pass-by-value procedure (choose all that apply)?</w:t>
      </w:r>
    </w:p>
    <w:p w14:paraId="0D381110" w14:textId="0E6225B7" w:rsidR="002B7952" w:rsidRDefault="002B7952" w:rsidP="00E9081E">
      <w:pPr>
        <w:pStyle w:val="ListParagraph"/>
        <w:numPr>
          <w:ilvl w:val="1"/>
          <w:numId w:val="53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74479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IN</w:t>
      </w:r>
    </w:p>
    <w:p w14:paraId="664D9C91" w14:textId="77777777" w:rsidR="00D74479" w:rsidRPr="00D74479" w:rsidRDefault="00D74479" w:rsidP="00D74479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0A17D6E5" w14:textId="77777777" w:rsidR="00D74479" w:rsidRDefault="002B7952" w:rsidP="00E9081E">
      <w:pPr>
        <w:pStyle w:val="ListParagraph"/>
        <w:numPr>
          <w:ilvl w:val="0"/>
          <w:numId w:val="53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74479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The PIPELINED clause lets you build functions that return SQL result sets.</w:t>
      </w:r>
    </w:p>
    <w:p w14:paraId="204708CB" w14:textId="4F9BBA33" w:rsidR="002B7952" w:rsidRDefault="002B7952" w:rsidP="00E9081E">
      <w:pPr>
        <w:pStyle w:val="ListParagraph"/>
        <w:numPr>
          <w:ilvl w:val="1"/>
          <w:numId w:val="53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74479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True</w:t>
      </w:r>
    </w:p>
    <w:p w14:paraId="24431A69" w14:textId="77777777" w:rsidR="00D74479" w:rsidRPr="00D74479" w:rsidRDefault="00D74479" w:rsidP="00D74479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6940ABDF" w14:textId="77777777" w:rsidR="00D74479" w:rsidRDefault="002B7952" w:rsidP="00E9081E">
      <w:pPr>
        <w:pStyle w:val="ListParagraph"/>
        <w:numPr>
          <w:ilvl w:val="0"/>
          <w:numId w:val="54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74479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You must always implement DML statements inside PL/SQL procedures.</w:t>
      </w:r>
    </w:p>
    <w:p w14:paraId="21CD3E75" w14:textId="710E692B" w:rsidR="002B7952" w:rsidRDefault="002B7952" w:rsidP="00E9081E">
      <w:pPr>
        <w:pStyle w:val="ListParagraph"/>
        <w:numPr>
          <w:ilvl w:val="1"/>
          <w:numId w:val="54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74479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False</w:t>
      </w:r>
    </w:p>
    <w:p w14:paraId="50E58AAF" w14:textId="77777777" w:rsidR="00D74479" w:rsidRPr="00D74479" w:rsidRDefault="00D74479" w:rsidP="00D74479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1A7DE7BD" w14:textId="77777777" w:rsidR="00D74479" w:rsidRDefault="002B7952" w:rsidP="00E9081E">
      <w:pPr>
        <w:pStyle w:val="ListParagraph"/>
        <w:numPr>
          <w:ilvl w:val="0"/>
          <w:numId w:val="54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74479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Inside a function, which type of parameter prevents you assigning it new value (choose all that apply)?</w:t>
      </w:r>
    </w:p>
    <w:p w14:paraId="482B85B4" w14:textId="6B3003CA" w:rsidR="002B7952" w:rsidRDefault="002B7952" w:rsidP="00E9081E">
      <w:pPr>
        <w:pStyle w:val="ListParagraph"/>
        <w:numPr>
          <w:ilvl w:val="1"/>
          <w:numId w:val="54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74479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IN</w:t>
      </w:r>
    </w:p>
    <w:p w14:paraId="2C0E5D30" w14:textId="77777777" w:rsidR="00D74479" w:rsidRPr="00D74479" w:rsidRDefault="00D74479" w:rsidP="00D74479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48B8A4A4" w14:textId="77777777" w:rsidR="00D74479" w:rsidRDefault="002B7952" w:rsidP="00E9081E">
      <w:pPr>
        <w:pStyle w:val="ListParagraph"/>
        <w:numPr>
          <w:ilvl w:val="0"/>
          <w:numId w:val="55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74479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All formal parameters are read only when passed by the default IN-mode of operation.</w:t>
      </w:r>
    </w:p>
    <w:p w14:paraId="69F38951" w14:textId="6E90F461" w:rsidR="002B7952" w:rsidRDefault="002B7952" w:rsidP="00E9081E">
      <w:pPr>
        <w:pStyle w:val="ListParagraph"/>
        <w:numPr>
          <w:ilvl w:val="1"/>
          <w:numId w:val="55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74479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True</w:t>
      </w:r>
    </w:p>
    <w:p w14:paraId="39705769" w14:textId="257AF1D7" w:rsidR="00D74479" w:rsidRPr="00D74479" w:rsidRDefault="00D74479" w:rsidP="00D74479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280C4D6E" w14:textId="77777777" w:rsidR="00D74479" w:rsidRDefault="002B7952" w:rsidP="00E9081E">
      <w:pPr>
        <w:pStyle w:val="ListParagraph"/>
        <w:numPr>
          <w:ilvl w:val="0"/>
          <w:numId w:val="55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74479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The NOCOPY hint doesn't override the copy rule when which of the following occurs (choose all that apply)?</w:t>
      </w:r>
    </w:p>
    <w:p w14:paraId="5F41F7C6" w14:textId="7B0331CD" w:rsidR="002B7952" w:rsidRDefault="002B7952" w:rsidP="00E9081E">
      <w:pPr>
        <w:pStyle w:val="ListParagraph"/>
        <w:numPr>
          <w:ilvl w:val="1"/>
          <w:numId w:val="55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74479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An actual parameter is NOT NULL constrained</w:t>
      </w:r>
      <w:r w:rsidRPr="00D74479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An actual parameter is constrained by scale</w:t>
      </w:r>
      <w:r w:rsidRPr="00D74479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An actual parameter is an implicitly defined record structure</w:t>
      </w:r>
    </w:p>
    <w:p w14:paraId="449A7232" w14:textId="77777777" w:rsidR="00D74479" w:rsidRPr="00D74479" w:rsidRDefault="00D74479" w:rsidP="00D74479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028A6B2C" w14:textId="77777777" w:rsidR="00D74479" w:rsidRDefault="002B7952" w:rsidP="00E9081E">
      <w:pPr>
        <w:pStyle w:val="ListParagraph"/>
        <w:numPr>
          <w:ilvl w:val="0"/>
          <w:numId w:val="56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74479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Subroutines are procedures when they don't return output except through those returned by a pass-by-reference value.</w:t>
      </w:r>
    </w:p>
    <w:p w14:paraId="13E1D050" w14:textId="133E31F5" w:rsidR="002B7952" w:rsidRPr="00D74479" w:rsidRDefault="002B7952" w:rsidP="00E9081E">
      <w:pPr>
        <w:pStyle w:val="ListParagraph"/>
        <w:numPr>
          <w:ilvl w:val="1"/>
          <w:numId w:val="56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74479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True</w:t>
      </w:r>
    </w:p>
    <w:p w14:paraId="502A323F" w14:textId="77777777" w:rsidR="00D74479" w:rsidRDefault="002B7952" w:rsidP="00E9081E">
      <w:pPr>
        <w:pStyle w:val="ListParagraph"/>
        <w:numPr>
          <w:ilvl w:val="0"/>
          <w:numId w:val="56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74479">
        <w:rPr>
          <w:rFonts w:ascii="Arial" w:eastAsia="Times New Roman" w:hAnsi="Arial" w:cs="Arial"/>
          <w:color w:val="455358"/>
          <w:sz w:val="24"/>
          <w:szCs w:val="24"/>
          <w:lang w:eastAsia="en-US"/>
        </w:rPr>
        <w:lastRenderedPageBreak/>
        <w:t>Which of the following is the default parameter mode in a pass-by-reference procedure (choose all that apply)?</w:t>
      </w:r>
    </w:p>
    <w:p w14:paraId="23D8BFFC" w14:textId="7DD674B9" w:rsidR="002B7952" w:rsidRDefault="002B7952" w:rsidP="00E9081E">
      <w:pPr>
        <w:pStyle w:val="ListParagraph"/>
        <w:numPr>
          <w:ilvl w:val="1"/>
          <w:numId w:val="56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74479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IN</w:t>
      </w:r>
    </w:p>
    <w:p w14:paraId="2748D53E" w14:textId="77777777" w:rsidR="00D74479" w:rsidRPr="00D74479" w:rsidRDefault="00D74479" w:rsidP="00D74479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42C5AAC8" w14:textId="77777777" w:rsidR="00D74479" w:rsidRDefault="002B7952" w:rsidP="00E9081E">
      <w:pPr>
        <w:pStyle w:val="ListParagraph"/>
        <w:numPr>
          <w:ilvl w:val="0"/>
          <w:numId w:val="57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74479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Inside a function, which type of parameter lets you assigning it new value (choose all that apply)?</w:t>
      </w:r>
    </w:p>
    <w:p w14:paraId="27743060" w14:textId="3435A2F5" w:rsidR="002B7952" w:rsidRDefault="002B7952" w:rsidP="00E9081E">
      <w:pPr>
        <w:pStyle w:val="ListParagraph"/>
        <w:numPr>
          <w:ilvl w:val="1"/>
          <w:numId w:val="57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74479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IN OUT</w:t>
      </w:r>
      <w:r w:rsidRPr="00D74479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OUT</w:t>
      </w:r>
    </w:p>
    <w:p w14:paraId="08B964DA" w14:textId="77777777" w:rsidR="00D74479" w:rsidRPr="00D74479" w:rsidRDefault="00D74479" w:rsidP="00D74479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1BD635E1" w14:textId="77777777" w:rsidR="00D74479" w:rsidRDefault="002B7952" w:rsidP="00E9081E">
      <w:pPr>
        <w:pStyle w:val="ListParagraph"/>
        <w:numPr>
          <w:ilvl w:val="0"/>
          <w:numId w:val="57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74479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Autonomous functions run in the context of the calling program unit and they can't contain a commit or rollback.</w:t>
      </w:r>
    </w:p>
    <w:p w14:paraId="0F9EE5AA" w14:textId="03DDBCC7" w:rsidR="002B7952" w:rsidRDefault="002B7952" w:rsidP="00E9081E">
      <w:pPr>
        <w:pStyle w:val="ListParagraph"/>
        <w:numPr>
          <w:ilvl w:val="1"/>
          <w:numId w:val="57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74479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False</w:t>
      </w:r>
    </w:p>
    <w:p w14:paraId="6C9FCF12" w14:textId="77777777" w:rsidR="00D74479" w:rsidRPr="00D74479" w:rsidRDefault="00D74479" w:rsidP="00D74479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16AE4E81" w14:textId="77777777" w:rsidR="00D74479" w:rsidRDefault="002B7952" w:rsidP="00E9081E">
      <w:pPr>
        <w:pStyle w:val="ListParagraph"/>
        <w:numPr>
          <w:ilvl w:val="0"/>
          <w:numId w:val="58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74479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Final control of whether the NOCOPY hint passes a copy or a reference to the parameter rests with Oracle's PL/SQL engine.</w:t>
      </w:r>
    </w:p>
    <w:p w14:paraId="139CB122" w14:textId="38065CD7" w:rsidR="002B7952" w:rsidRDefault="002B7952" w:rsidP="00E9081E">
      <w:pPr>
        <w:pStyle w:val="ListParagraph"/>
        <w:numPr>
          <w:ilvl w:val="1"/>
          <w:numId w:val="58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74479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True</w:t>
      </w:r>
    </w:p>
    <w:p w14:paraId="672483DD" w14:textId="77777777" w:rsidR="00D74479" w:rsidRPr="00D74479" w:rsidRDefault="00D74479" w:rsidP="00D74479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41D66546" w14:textId="77777777" w:rsidR="00D74479" w:rsidRDefault="002B7952" w:rsidP="00E9081E">
      <w:pPr>
        <w:pStyle w:val="ListParagraph"/>
        <w:numPr>
          <w:ilvl w:val="0"/>
          <w:numId w:val="58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74479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Functions and procedures are named in which of the following (choose all that apply)?</w:t>
      </w:r>
    </w:p>
    <w:p w14:paraId="3756FBC0" w14:textId="58F81528" w:rsidR="002B7952" w:rsidRDefault="002B7952" w:rsidP="00E9081E">
      <w:pPr>
        <w:pStyle w:val="ListParagraph"/>
        <w:numPr>
          <w:ilvl w:val="1"/>
          <w:numId w:val="58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74479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PL/SQL declaration blocks</w:t>
      </w:r>
      <w:r w:rsidRPr="00D74479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Schemas</w:t>
      </w:r>
      <w:r w:rsidRPr="00D74479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Packages</w:t>
      </w:r>
    </w:p>
    <w:p w14:paraId="40507A7F" w14:textId="77777777" w:rsidR="00D74479" w:rsidRPr="00D74479" w:rsidRDefault="00D74479" w:rsidP="00D74479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522DE02A" w14:textId="77777777" w:rsidR="00D74479" w:rsidRDefault="002B7952" w:rsidP="00E9081E">
      <w:pPr>
        <w:pStyle w:val="ListParagraph"/>
        <w:numPr>
          <w:ilvl w:val="0"/>
          <w:numId w:val="59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74479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Which are valid types of notation (choose all that apply)?</w:t>
      </w:r>
    </w:p>
    <w:p w14:paraId="158A9323" w14:textId="44FD7D01" w:rsidR="002B7952" w:rsidRDefault="002B7952" w:rsidP="00E9081E">
      <w:pPr>
        <w:pStyle w:val="ListParagraph"/>
        <w:numPr>
          <w:ilvl w:val="1"/>
          <w:numId w:val="59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74479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mixed notation</w:t>
      </w:r>
      <w:r w:rsidRPr="00D74479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named notation</w:t>
      </w:r>
      <w:r w:rsidRPr="00D74479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positional notation</w:t>
      </w:r>
      <w:r w:rsidRPr="00D74479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exclusionary notation</w:t>
      </w:r>
    </w:p>
    <w:p w14:paraId="4BB16FB8" w14:textId="77777777" w:rsidR="00D74479" w:rsidRPr="00D74479" w:rsidRDefault="00D74479" w:rsidP="00D74479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5017534A" w14:textId="77777777" w:rsidR="00D74479" w:rsidRDefault="002B7952" w:rsidP="00E9081E">
      <w:pPr>
        <w:pStyle w:val="ListParagraph"/>
        <w:numPr>
          <w:ilvl w:val="0"/>
          <w:numId w:val="59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74479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Which of the following are valid parameter modes in a pass-by-reference procedure (choose all that apply)?</w:t>
      </w:r>
    </w:p>
    <w:p w14:paraId="7EAE8BEB" w14:textId="29E3243D" w:rsidR="002B7952" w:rsidRDefault="002B7952" w:rsidP="00E9081E">
      <w:pPr>
        <w:pStyle w:val="ListParagraph"/>
        <w:numPr>
          <w:ilvl w:val="1"/>
          <w:numId w:val="59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74479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IN</w:t>
      </w:r>
      <w:r w:rsidRPr="00D74479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IN OUT</w:t>
      </w:r>
      <w:r w:rsidRPr="00D74479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OUT</w:t>
      </w:r>
    </w:p>
    <w:p w14:paraId="09F1F049" w14:textId="77777777" w:rsidR="00D74479" w:rsidRPr="00D74479" w:rsidRDefault="00D74479" w:rsidP="00D74479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415841D7" w14:textId="77777777" w:rsidR="00D74479" w:rsidRDefault="002B7952" w:rsidP="00E9081E">
      <w:pPr>
        <w:pStyle w:val="ListParagraph"/>
        <w:numPr>
          <w:ilvl w:val="0"/>
          <w:numId w:val="60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74479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You can override the default behavior of schema-level procedures.</w:t>
      </w:r>
    </w:p>
    <w:p w14:paraId="2D66BAEF" w14:textId="71E2B0F7" w:rsidR="002B7952" w:rsidRDefault="002B7952" w:rsidP="00E9081E">
      <w:pPr>
        <w:pStyle w:val="ListParagraph"/>
        <w:numPr>
          <w:ilvl w:val="1"/>
          <w:numId w:val="60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74479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False</w:t>
      </w:r>
    </w:p>
    <w:p w14:paraId="20ABE819" w14:textId="77777777" w:rsidR="00D74479" w:rsidRPr="00D74479" w:rsidRDefault="00D74479" w:rsidP="00D74479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20B0855B" w14:textId="77777777" w:rsidR="00D74479" w:rsidRDefault="002B7952" w:rsidP="00E9081E">
      <w:pPr>
        <w:pStyle w:val="ListParagraph"/>
        <w:numPr>
          <w:ilvl w:val="0"/>
          <w:numId w:val="60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74479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Autonomous procedures run in their own context and they must contain a commit or rollback when they perform a DML.</w:t>
      </w:r>
    </w:p>
    <w:p w14:paraId="73A629FE" w14:textId="2EF8A5BD" w:rsidR="002B7952" w:rsidRDefault="002B7952" w:rsidP="00E9081E">
      <w:pPr>
        <w:pStyle w:val="ListParagraph"/>
        <w:numPr>
          <w:ilvl w:val="1"/>
          <w:numId w:val="60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74479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True</w:t>
      </w:r>
    </w:p>
    <w:p w14:paraId="13FB078C" w14:textId="77777777" w:rsidR="00D74479" w:rsidRPr="00D74479" w:rsidRDefault="00D74479" w:rsidP="00D74479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35B55F15" w14:textId="77777777" w:rsidR="00D74479" w:rsidRDefault="002B7952" w:rsidP="00E9081E">
      <w:pPr>
        <w:pStyle w:val="ListParagraph"/>
        <w:numPr>
          <w:ilvl w:val="0"/>
          <w:numId w:val="61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74479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Which of the following are valid creation options for functions (choose all that apply)?</w:t>
      </w:r>
    </w:p>
    <w:p w14:paraId="21B8BBCA" w14:textId="0A0D7A9B" w:rsidR="002B7952" w:rsidRPr="00D74479" w:rsidRDefault="002B7952" w:rsidP="00E9081E">
      <w:pPr>
        <w:pStyle w:val="ListParagraph"/>
        <w:numPr>
          <w:ilvl w:val="1"/>
          <w:numId w:val="61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74479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the RESULT_CACHE clause</w:t>
      </w:r>
      <w:r w:rsidRPr="00D74479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the PARALLEL_ENABLE clause</w:t>
      </w:r>
      <w:r w:rsidRPr="00D74479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the DETERMINISTIC clause</w:t>
      </w:r>
      <w:r w:rsidRPr="00D74479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the PIPELINED clause</w:t>
      </w:r>
    </w:p>
    <w:p w14:paraId="7AB77513" w14:textId="77777777" w:rsidR="00D74479" w:rsidRDefault="002B7952" w:rsidP="00E9081E">
      <w:pPr>
        <w:pStyle w:val="ListParagraph"/>
        <w:numPr>
          <w:ilvl w:val="0"/>
          <w:numId w:val="61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74479">
        <w:rPr>
          <w:rFonts w:ascii="Arial" w:eastAsia="Times New Roman" w:hAnsi="Arial" w:cs="Arial"/>
          <w:color w:val="455358"/>
          <w:sz w:val="24"/>
          <w:szCs w:val="24"/>
          <w:lang w:eastAsia="en-US"/>
        </w:rPr>
        <w:lastRenderedPageBreak/>
        <w:t>Which of the following are PL/SQL data types (choose all that apply)?</w:t>
      </w:r>
    </w:p>
    <w:p w14:paraId="40CF99C0" w14:textId="6B1359F4" w:rsidR="002B7952" w:rsidRDefault="002B7952" w:rsidP="00E9081E">
      <w:pPr>
        <w:pStyle w:val="ListParagraph"/>
        <w:numPr>
          <w:ilvl w:val="1"/>
          <w:numId w:val="61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74479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package variables</w:t>
      </w:r>
      <w:r w:rsidRPr="00D74479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package shared cursors</w:t>
      </w:r>
      <w:r w:rsidRPr="00D74479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system reference cursors</w:t>
      </w:r>
    </w:p>
    <w:p w14:paraId="606ECFD0" w14:textId="77777777" w:rsidR="00D74479" w:rsidRPr="00D74479" w:rsidRDefault="00D74479" w:rsidP="00D74479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769C0298" w14:textId="77777777" w:rsidR="00D74479" w:rsidRDefault="002B7952" w:rsidP="00E9081E">
      <w:pPr>
        <w:pStyle w:val="ListParagraph"/>
        <w:numPr>
          <w:ilvl w:val="0"/>
          <w:numId w:val="62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74479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You can see the details of a package specification in which of the following administrative views (choose all that apply)?</w:t>
      </w:r>
    </w:p>
    <w:p w14:paraId="75742F27" w14:textId="5A1C6566" w:rsidR="002B7952" w:rsidRDefault="002B7952" w:rsidP="00E9081E">
      <w:pPr>
        <w:pStyle w:val="ListParagraph"/>
        <w:numPr>
          <w:ilvl w:val="1"/>
          <w:numId w:val="62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74479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ALL_SOURCE</w:t>
      </w:r>
    </w:p>
    <w:p w14:paraId="0E6ACE5A" w14:textId="77777777" w:rsidR="00D74479" w:rsidRPr="00D74479" w:rsidRDefault="00D74479" w:rsidP="00D74479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73169CD3" w14:textId="77777777" w:rsidR="00D74479" w:rsidRDefault="002B7952" w:rsidP="00E9081E">
      <w:pPr>
        <w:pStyle w:val="ListParagraph"/>
        <w:numPr>
          <w:ilvl w:val="0"/>
          <w:numId w:val="62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74479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A Singleton design pattern lets you construct many instances of an object.</w:t>
      </w:r>
    </w:p>
    <w:p w14:paraId="4C2BF60D" w14:textId="458B2CE2" w:rsidR="002B7952" w:rsidRDefault="002B7952" w:rsidP="00E9081E">
      <w:pPr>
        <w:pStyle w:val="ListParagraph"/>
        <w:numPr>
          <w:ilvl w:val="1"/>
          <w:numId w:val="62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74479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False</w:t>
      </w:r>
    </w:p>
    <w:p w14:paraId="0745B90A" w14:textId="77777777" w:rsidR="00D74479" w:rsidRPr="00D74479" w:rsidRDefault="00D74479" w:rsidP="00D74479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4D8B3CC5" w14:textId="77777777" w:rsidR="002B7952" w:rsidRPr="002B7952" w:rsidRDefault="002B7952" w:rsidP="002B795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Overloading means that you create more than one function or procedure with the same identifier (or component name) but different signatures.</w:t>
      </w:r>
    </w:p>
    <w:p w14:paraId="71A7288E" w14:textId="77777777" w:rsidR="002B7952" w:rsidRDefault="002B7952" w:rsidP="00D74479">
      <w:pPr>
        <w:shd w:val="clear" w:color="auto" w:fill="FFFFFF"/>
        <w:spacing w:after="0" w:line="240" w:lineRule="auto"/>
        <w:ind w:firstLine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True</w:t>
      </w:r>
    </w:p>
    <w:p w14:paraId="3D90553B" w14:textId="77777777" w:rsidR="00D74479" w:rsidRPr="002B7952" w:rsidRDefault="00D74479" w:rsidP="002B795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34CBCB5E" w14:textId="77777777" w:rsidR="002B7952" w:rsidRPr="002B7952" w:rsidRDefault="002B7952" w:rsidP="002B795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Serially reusable packages can be called from a SELECT statement.</w:t>
      </w:r>
    </w:p>
    <w:p w14:paraId="0945B1B0" w14:textId="77777777" w:rsidR="002B7952" w:rsidRDefault="002B7952" w:rsidP="00D74479">
      <w:pPr>
        <w:shd w:val="clear" w:color="auto" w:fill="FFFFFF"/>
        <w:spacing w:after="0" w:line="240" w:lineRule="auto"/>
        <w:ind w:firstLine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False</w:t>
      </w:r>
    </w:p>
    <w:p w14:paraId="652287B5" w14:textId="77777777" w:rsidR="00D74479" w:rsidRPr="002B7952" w:rsidRDefault="00D74479" w:rsidP="002B795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78BD2256" w14:textId="173B96E3" w:rsidR="00D74479" w:rsidRPr="002B7952" w:rsidRDefault="002B7952" w:rsidP="002B795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The package body implements everything defined in the public package specification, and may implement which of the following (choose all that may apply)?</w:t>
      </w:r>
      <w:r w:rsidR="00D74479">
        <w:rPr>
          <w:rFonts w:ascii="Arial" w:eastAsia="Times New Roman" w:hAnsi="Arial" w:cs="Arial"/>
          <w:color w:val="455358"/>
          <w:sz w:val="24"/>
          <w:szCs w:val="24"/>
          <w:lang w:eastAsia="en-US"/>
        </w:rPr>
        <w:tab/>
      </w:r>
    </w:p>
    <w:p w14:paraId="11659E96" w14:textId="77777777" w:rsidR="002B7952" w:rsidRDefault="002B7952" w:rsidP="00D74479">
      <w:pPr>
        <w:shd w:val="clear" w:color="auto" w:fill="FFFFFF"/>
        <w:spacing w:after="0" w:line="240" w:lineRule="auto"/>
        <w:ind w:left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Functions</w:t>
      </w: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Procedures</w:t>
      </w: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Variables</w:t>
      </w: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PL/SQL Record Types</w:t>
      </w: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Cursors</w:t>
      </w:r>
    </w:p>
    <w:p w14:paraId="6991E353" w14:textId="77777777" w:rsidR="00D74479" w:rsidRPr="002B7952" w:rsidRDefault="00D74479" w:rsidP="00D74479">
      <w:pPr>
        <w:shd w:val="clear" w:color="auto" w:fill="FFFFFF"/>
        <w:spacing w:after="0" w:line="240" w:lineRule="auto"/>
        <w:ind w:left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028195D8" w14:textId="77777777" w:rsidR="002B7952" w:rsidRPr="002B7952" w:rsidRDefault="002B7952" w:rsidP="002B795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A CREATE OR REPLACE DDL command replaces a package specification only when there's a change between the original package specification and the new package specification.</w:t>
      </w:r>
    </w:p>
    <w:p w14:paraId="405E3F88" w14:textId="77777777" w:rsidR="002B7952" w:rsidRDefault="002B7952" w:rsidP="00D74479">
      <w:pPr>
        <w:shd w:val="clear" w:color="auto" w:fill="FFFFFF"/>
        <w:spacing w:after="0" w:line="240" w:lineRule="auto"/>
        <w:ind w:firstLine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True</w:t>
      </w:r>
    </w:p>
    <w:p w14:paraId="1CCAE5DC" w14:textId="77777777" w:rsidR="00D74479" w:rsidRPr="002B7952" w:rsidRDefault="00D74479" w:rsidP="002B795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7AB829DC" w14:textId="77777777" w:rsidR="002B7952" w:rsidRPr="002B7952" w:rsidRDefault="002B7952" w:rsidP="002B795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Where can you call a function defined in a serially reusable package (choose all that apply)?</w:t>
      </w:r>
    </w:p>
    <w:p w14:paraId="062ACB85" w14:textId="77777777" w:rsidR="002B7952" w:rsidRDefault="002B7952" w:rsidP="00D74479">
      <w:pPr>
        <w:shd w:val="clear" w:color="auto" w:fill="FFFFFF"/>
        <w:spacing w:after="0" w:line="240" w:lineRule="auto"/>
        <w:ind w:left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a PL/SQL named block</w:t>
      </w: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a PL/SQL anonymous block</w:t>
      </w:r>
    </w:p>
    <w:p w14:paraId="2EE0E251" w14:textId="77777777" w:rsidR="00D74479" w:rsidRPr="002B7952" w:rsidRDefault="00D74479" w:rsidP="002B795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32CE64B1" w14:textId="77777777" w:rsidR="002B7952" w:rsidRPr="002B7952" w:rsidRDefault="002B7952" w:rsidP="002B795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Packages are SERIALLY_REUSABLE by default.</w:t>
      </w:r>
    </w:p>
    <w:p w14:paraId="32F996B2" w14:textId="77777777" w:rsidR="002B7952" w:rsidRDefault="002B7952" w:rsidP="00D74479">
      <w:pPr>
        <w:shd w:val="clear" w:color="auto" w:fill="FFFFFF"/>
        <w:spacing w:after="0" w:line="240" w:lineRule="auto"/>
        <w:ind w:firstLine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False</w:t>
      </w:r>
    </w:p>
    <w:p w14:paraId="04571C84" w14:textId="77777777" w:rsidR="00D74479" w:rsidRPr="002B7952" w:rsidRDefault="00D74479" w:rsidP="00D74479">
      <w:pPr>
        <w:shd w:val="clear" w:color="auto" w:fill="FFFFFF"/>
        <w:spacing w:after="0" w:line="240" w:lineRule="auto"/>
        <w:ind w:firstLine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2C16ED94" w14:textId="77777777" w:rsidR="002B7952" w:rsidRPr="002B7952" w:rsidRDefault="002B7952" w:rsidP="002B795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Which of the following are possible function types (choose all that apply)?</w:t>
      </w:r>
    </w:p>
    <w:p w14:paraId="06A5021D" w14:textId="77777777" w:rsidR="002B7952" w:rsidRDefault="002B7952" w:rsidP="00D74479">
      <w:pPr>
        <w:shd w:val="clear" w:color="auto" w:fill="FFFFFF"/>
        <w:spacing w:after="0" w:line="240" w:lineRule="auto"/>
        <w:ind w:left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Pipelined</w:t>
      </w: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Parallel enabled</w:t>
      </w: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Deterministic</w:t>
      </w: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Result cache</w:t>
      </w: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Autonomous transaction</w:t>
      </w:r>
    </w:p>
    <w:p w14:paraId="1CED9453" w14:textId="77777777" w:rsidR="00D74479" w:rsidRPr="002B7952" w:rsidRDefault="00D74479" w:rsidP="00D74479">
      <w:pPr>
        <w:shd w:val="clear" w:color="auto" w:fill="FFFFFF"/>
        <w:spacing w:after="0" w:line="240" w:lineRule="auto"/>
        <w:ind w:left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034EC09F" w14:textId="77777777" w:rsidR="002B7952" w:rsidRPr="002B7952" w:rsidRDefault="002B7952" w:rsidP="002B795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lastRenderedPageBreak/>
        <w:t>As a system user, you can see package specification variables by querying which of the following views (choose all that apply)?</w:t>
      </w:r>
    </w:p>
    <w:p w14:paraId="7F403C12" w14:textId="77777777" w:rsidR="002B7952" w:rsidRDefault="002B7952" w:rsidP="00D74479">
      <w:pPr>
        <w:shd w:val="clear" w:color="auto" w:fill="FFFFFF"/>
        <w:spacing w:after="0" w:line="240" w:lineRule="auto"/>
        <w:ind w:firstLine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DBA_SOURCE</w:t>
      </w:r>
    </w:p>
    <w:p w14:paraId="615FF99C" w14:textId="77777777" w:rsidR="00D74479" w:rsidRPr="002B7952" w:rsidRDefault="00D74479" w:rsidP="00D74479">
      <w:pPr>
        <w:shd w:val="clear" w:color="auto" w:fill="FFFFFF"/>
        <w:spacing w:after="0" w:line="240" w:lineRule="auto"/>
        <w:ind w:firstLine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5E4D741A" w14:textId="77777777" w:rsidR="002B7952" w:rsidRPr="002B7952" w:rsidRDefault="002B7952" w:rsidP="002B795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Public parts are defined in the package specification. Private parts are declared and implemented only in the package body.</w:t>
      </w:r>
    </w:p>
    <w:p w14:paraId="5C6BFA10" w14:textId="77777777" w:rsidR="002B7952" w:rsidRDefault="002B7952" w:rsidP="00D74479">
      <w:pPr>
        <w:shd w:val="clear" w:color="auto" w:fill="FFFFFF"/>
        <w:spacing w:after="0" w:line="240" w:lineRule="auto"/>
        <w:ind w:firstLine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True</w:t>
      </w:r>
    </w:p>
    <w:p w14:paraId="39F7BE1F" w14:textId="77777777" w:rsidR="00D74479" w:rsidRPr="002B7952" w:rsidRDefault="00D74479" w:rsidP="00D74479">
      <w:pPr>
        <w:shd w:val="clear" w:color="auto" w:fill="FFFFFF"/>
        <w:spacing w:after="0" w:line="240" w:lineRule="auto"/>
        <w:ind w:firstLine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356511E1" w14:textId="77777777" w:rsidR="002B7952" w:rsidRPr="002B7952" w:rsidRDefault="002B7952" w:rsidP="002B795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The ACCESSIBLE BY clause lets you create multiple copies of the same package in the database at the same time.</w:t>
      </w:r>
    </w:p>
    <w:p w14:paraId="016BA4F5" w14:textId="77777777" w:rsidR="002B7952" w:rsidRDefault="002B7952" w:rsidP="00D74479">
      <w:pPr>
        <w:shd w:val="clear" w:color="auto" w:fill="FFFFFF"/>
        <w:spacing w:after="0" w:line="240" w:lineRule="auto"/>
        <w:ind w:firstLine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False</w:t>
      </w:r>
    </w:p>
    <w:p w14:paraId="70458D0A" w14:textId="77777777" w:rsidR="00D74479" w:rsidRPr="002B7952" w:rsidRDefault="00D74479" w:rsidP="00D74479">
      <w:pPr>
        <w:shd w:val="clear" w:color="auto" w:fill="FFFFFF"/>
        <w:spacing w:after="0" w:line="240" w:lineRule="auto"/>
        <w:ind w:firstLine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19A3F1AB" w14:textId="77777777" w:rsidR="002B7952" w:rsidRPr="002B7952" w:rsidRDefault="002B7952" w:rsidP="002B795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Which of the following types of functions can you implement in a package body (choose all that apply)?</w:t>
      </w:r>
    </w:p>
    <w:p w14:paraId="417AFC79" w14:textId="493C18B3" w:rsidR="002B7952" w:rsidRDefault="002B7952" w:rsidP="00D74479">
      <w:pPr>
        <w:shd w:val="clear" w:color="auto" w:fill="FFFFFF"/>
        <w:spacing w:after="0" w:line="240" w:lineRule="auto"/>
        <w:ind w:left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a public function</w:t>
      </w: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a private function</w:t>
      </w:r>
      <w:r w:rsidR="00D74479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.</w:t>
      </w:r>
    </w:p>
    <w:p w14:paraId="3740BA69" w14:textId="77777777" w:rsidR="00D74479" w:rsidRPr="002B7952" w:rsidRDefault="00D74479" w:rsidP="00D74479">
      <w:pPr>
        <w:shd w:val="clear" w:color="auto" w:fill="FFFFFF"/>
        <w:spacing w:after="0" w:line="240" w:lineRule="auto"/>
        <w:ind w:left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26347AA6" w14:textId="77777777" w:rsidR="002B7952" w:rsidRPr="002B7952" w:rsidRDefault="002B7952" w:rsidP="002B795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Which of the following PRAGMA let you define a package exception (choose all that apply)?</w:t>
      </w:r>
    </w:p>
    <w:p w14:paraId="4651F571" w14:textId="77777777" w:rsidR="002B7952" w:rsidRDefault="002B7952" w:rsidP="00D74479">
      <w:pPr>
        <w:shd w:val="clear" w:color="auto" w:fill="FFFFFF"/>
        <w:spacing w:after="0" w:line="240" w:lineRule="auto"/>
        <w:ind w:firstLine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EXCEPTION_INIT</w:t>
      </w:r>
    </w:p>
    <w:p w14:paraId="218C5A9A" w14:textId="77777777" w:rsidR="00D74479" w:rsidRPr="002B7952" w:rsidRDefault="00D74479" w:rsidP="00D74479">
      <w:pPr>
        <w:shd w:val="clear" w:color="auto" w:fill="FFFFFF"/>
        <w:spacing w:after="0" w:line="240" w:lineRule="auto"/>
        <w:ind w:firstLine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5141C04C" w14:textId="77777777" w:rsidR="002B7952" w:rsidRPr="002B7952" w:rsidRDefault="002B7952" w:rsidP="002B795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You can declare dynamic data types by anchoring them to a row or column declaration.</w:t>
      </w:r>
    </w:p>
    <w:p w14:paraId="627B120D" w14:textId="77777777" w:rsidR="002B7952" w:rsidRDefault="002B7952" w:rsidP="00D74479">
      <w:pPr>
        <w:shd w:val="clear" w:color="auto" w:fill="FFFFFF"/>
        <w:spacing w:after="0" w:line="240" w:lineRule="auto"/>
        <w:ind w:firstLine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True</w:t>
      </w:r>
    </w:p>
    <w:p w14:paraId="207C9C0A" w14:textId="77777777" w:rsidR="00D74479" w:rsidRPr="002B7952" w:rsidRDefault="00D74479" w:rsidP="00D74479">
      <w:pPr>
        <w:shd w:val="clear" w:color="auto" w:fill="FFFFFF"/>
        <w:spacing w:after="0" w:line="240" w:lineRule="auto"/>
        <w:ind w:firstLine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267072E3" w14:textId="77777777" w:rsidR="002B7952" w:rsidRPr="002B7952" w:rsidRDefault="002B7952" w:rsidP="002B795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Which of the following PRAGMA instructions can apply to whole packages (choose all that apply)?</w:t>
      </w:r>
    </w:p>
    <w:p w14:paraId="42F43319" w14:textId="77777777" w:rsidR="002B7952" w:rsidRPr="002B7952" w:rsidRDefault="002B7952" w:rsidP="00D74479">
      <w:pPr>
        <w:shd w:val="clear" w:color="auto" w:fill="FFFFFF"/>
        <w:spacing w:after="0" w:line="240" w:lineRule="auto"/>
        <w:ind w:firstLine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SERIALLY_REUSABLE</w:t>
      </w:r>
    </w:p>
    <w:p w14:paraId="677AFA28" w14:textId="77777777" w:rsidR="00D74479" w:rsidRDefault="00D74479" w:rsidP="002B795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2D592E9C" w14:textId="77777777" w:rsidR="002B7952" w:rsidRPr="002B7952" w:rsidRDefault="002B7952" w:rsidP="002B795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Which of the following can interfere with the timestamp method of validation (choose all that apply)?</w:t>
      </w:r>
    </w:p>
    <w:p w14:paraId="515DD90F" w14:textId="77777777" w:rsidR="002B7952" w:rsidRDefault="002B7952" w:rsidP="00D74479">
      <w:pPr>
        <w:shd w:val="clear" w:color="auto" w:fill="FFFFFF"/>
        <w:spacing w:after="0" w:line="240" w:lineRule="auto"/>
        <w:ind w:firstLine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time zones of servers</w:t>
      </w:r>
    </w:p>
    <w:p w14:paraId="73DBB827" w14:textId="77777777" w:rsidR="00D74479" w:rsidRPr="002B7952" w:rsidRDefault="00D74479" w:rsidP="00D74479">
      <w:pPr>
        <w:shd w:val="clear" w:color="auto" w:fill="FFFFFF"/>
        <w:spacing w:after="0" w:line="240" w:lineRule="auto"/>
        <w:ind w:firstLine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185CEBBE" w14:textId="77777777" w:rsidR="002B7952" w:rsidRPr="002B7952" w:rsidRDefault="002B7952" w:rsidP="002B795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Which of the following are valid states for a LOB column (choose all that apply)?</w:t>
      </w:r>
    </w:p>
    <w:p w14:paraId="3FCCA2F4" w14:textId="77777777" w:rsidR="002B7952" w:rsidRDefault="002B7952" w:rsidP="00D74479">
      <w:pPr>
        <w:shd w:val="clear" w:color="auto" w:fill="FFFFFF"/>
        <w:spacing w:after="0" w:line="240" w:lineRule="auto"/>
        <w:ind w:left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Empty</w:t>
      </w: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Populated</w:t>
      </w: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Null</w:t>
      </w:r>
    </w:p>
    <w:p w14:paraId="4F34B863" w14:textId="77777777" w:rsidR="00D74479" w:rsidRPr="002B7952" w:rsidRDefault="00D74479" w:rsidP="00D74479">
      <w:pPr>
        <w:shd w:val="clear" w:color="auto" w:fill="FFFFFF"/>
        <w:spacing w:after="0" w:line="240" w:lineRule="auto"/>
        <w:ind w:left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289436B2" w14:textId="77777777" w:rsidR="002B7952" w:rsidRPr="002B7952" w:rsidRDefault="002B7952" w:rsidP="002B795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The BLOB_DEDUPLICATE_REGION type is a record composed of six fields.</w:t>
      </w:r>
    </w:p>
    <w:p w14:paraId="59030C26" w14:textId="77777777" w:rsidR="002B7952" w:rsidRDefault="002B7952" w:rsidP="00D74479">
      <w:pPr>
        <w:shd w:val="clear" w:color="auto" w:fill="FFFFFF"/>
        <w:spacing w:after="0" w:line="240" w:lineRule="auto"/>
        <w:ind w:firstLine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True</w:t>
      </w:r>
    </w:p>
    <w:p w14:paraId="3492907F" w14:textId="77777777" w:rsidR="00D74479" w:rsidRPr="002B7952" w:rsidRDefault="00D74479" w:rsidP="00D74479">
      <w:pPr>
        <w:shd w:val="clear" w:color="auto" w:fill="FFFFFF"/>
        <w:spacing w:after="0" w:line="240" w:lineRule="auto"/>
        <w:ind w:firstLine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64F60490" w14:textId="77777777" w:rsidR="002B7952" w:rsidRPr="002B7952" w:rsidRDefault="002B7952" w:rsidP="002B795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The CLOB, NCLOB, and BLOB data types are not object types.</w:t>
      </w:r>
    </w:p>
    <w:p w14:paraId="4D1A04B1" w14:textId="77777777" w:rsidR="002B7952" w:rsidRDefault="002B7952" w:rsidP="00D74479">
      <w:pPr>
        <w:shd w:val="clear" w:color="auto" w:fill="FFFFFF"/>
        <w:spacing w:after="0" w:line="240" w:lineRule="auto"/>
        <w:ind w:firstLine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False</w:t>
      </w:r>
    </w:p>
    <w:p w14:paraId="75BE2C81" w14:textId="77777777" w:rsidR="00D74479" w:rsidRPr="002B7952" w:rsidRDefault="00D74479" w:rsidP="00D74479">
      <w:pPr>
        <w:shd w:val="clear" w:color="auto" w:fill="FFFFFF"/>
        <w:spacing w:after="0" w:line="240" w:lineRule="auto"/>
        <w:ind w:firstLine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7A32E838" w14:textId="77777777" w:rsidR="002B7952" w:rsidRPr="002B7952" w:rsidRDefault="002B7952" w:rsidP="002B795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Which of the following describes a CLOB data type (choose all that apply)?</w:t>
      </w:r>
    </w:p>
    <w:p w14:paraId="0E039818" w14:textId="77777777" w:rsidR="002B7952" w:rsidRDefault="002B7952" w:rsidP="00D74479">
      <w:pPr>
        <w:shd w:val="clear" w:color="auto" w:fill="FFFFFF"/>
        <w:spacing w:after="0" w:line="240" w:lineRule="auto"/>
        <w:ind w:left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are physically stored in the database</w:t>
      </w: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rely on the db_block_size value</w:t>
      </w:r>
    </w:p>
    <w:p w14:paraId="1BBE3EEF" w14:textId="77777777" w:rsidR="00D74479" w:rsidRPr="002B7952" w:rsidRDefault="00D74479" w:rsidP="00D74479">
      <w:pPr>
        <w:shd w:val="clear" w:color="auto" w:fill="FFFFFF"/>
        <w:spacing w:after="0" w:line="240" w:lineRule="auto"/>
        <w:ind w:left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3AEE8BFD" w14:textId="77777777" w:rsidR="002B7952" w:rsidRPr="002B7952" w:rsidRDefault="002B7952" w:rsidP="002B795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lastRenderedPageBreak/>
        <w:t>The manipulation methods are a collection of functions and procedures that allow you to read, write, and alter the content of LOBs.</w:t>
      </w:r>
    </w:p>
    <w:p w14:paraId="6C7D3662" w14:textId="77777777" w:rsidR="002B7952" w:rsidRDefault="002B7952" w:rsidP="00D74479">
      <w:pPr>
        <w:shd w:val="clear" w:color="auto" w:fill="FFFFFF"/>
        <w:spacing w:after="0" w:line="240" w:lineRule="auto"/>
        <w:ind w:firstLine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True</w:t>
      </w:r>
    </w:p>
    <w:p w14:paraId="6C812A38" w14:textId="77777777" w:rsidR="00D74479" w:rsidRPr="002B7952" w:rsidRDefault="00D74479" w:rsidP="00D74479">
      <w:pPr>
        <w:shd w:val="clear" w:color="auto" w:fill="FFFFFF"/>
        <w:spacing w:after="0" w:line="240" w:lineRule="auto"/>
        <w:ind w:firstLine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1A9C46C3" w14:textId="77777777" w:rsidR="002B7952" w:rsidRPr="002B7952" w:rsidRDefault="002B7952" w:rsidP="002B795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An external file must be read as which of the following data types by the dbms_lob package's open procedure (choose all that apply)?</w:t>
      </w:r>
    </w:p>
    <w:p w14:paraId="785375BC" w14:textId="77777777" w:rsidR="002B7952" w:rsidRDefault="002B7952" w:rsidP="00D74479">
      <w:pPr>
        <w:shd w:val="clear" w:color="auto" w:fill="FFFFFF"/>
        <w:spacing w:after="0" w:line="240" w:lineRule="auto"/>
        <w:ind w:firstLine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BFILE</w:t>
      </w:r>
    </w:p>
    <w:p w14:paraId="323D868E" w14:textId="77777777" w:rsidR="00D74479" w:rsidRPr="002B7952" w:rsidRDefault="00D74479" w:rsidP="00D74479">
      <w:pPr>
        <w:shd w:val="clear" w:color="auto" w:fill="FFFFFF"/>
        <w:spacing w:after="0" w:line="240" w:lineRule="auto"/>
        <w:ind w:firstLine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34D8B7C4" w14:textId="77777777" w:rsidR="002B7952" w:rsidRPr="002B7952" w:rsidRDefault="002B7952" w:rsidP="002B795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The BFILE (binary file) data type works the same as its counterpart BLOB, CLOB, and NCLOB data types.</w:t>
      </w:r>
    </w:p>
    <w:p w14:paraId="790EA773" w14:textId="77777777" w:rsidR="002B7952" w:rsidRDefault="002B7952" w:rsidP="00D74479">
      <w:pPr>
        <w:shd w:val="clear" w:color="auto" w:fill="FFFFFF"/>
        <w:spacing w:after="0" w:line="240" w:lineRule="auto"/>
        <w:ind w:firstLine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False</w:t>
      </w:r>
    </w:p>
    <w:p w14:paraId="7D5FB1C0" w14:textId="77777777" w:rsidR="00D74479" w:rsidRPr="002B7952" w:rsidRDefault="00D74479" w:rsidP="00D74479">
      <w:pPr>
        <w:shd w:val="clear" w:color="auto" w:fill="FFFFFF"/>
        <w:spacing w:after="0" w:line="240" w:lineRule="auto"/>
        <w:ind w:firstLine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423AF165" w14:textId="77777777" w:rsidR="002B7952" w:rsidRPr="002B7952" w:rsidRDefault="002B7952" w:rsidP="002B795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Which of the following methods lets you create an in memory instance of a CLOB (choose all that apply)?</w:t>
      </w:r>
    </w:p>
    <w:p w14:paraId="6A4B8B07" w14:textId="1BEA202D" w:rsidR="002B7952" w:rsidRDefault="00D74479" w:rsidP="00D74479">
      <w:pPr>
        <w:shd w:val="clear" w:color="auto" w:fill="FFFFFF"/>
        <w:spacing w:after="0" w:line="240" w:lineRule="auto"/>
        <w:ind w:firstLine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C</w:t>
      </w:r>
      <w:r w:rsidR="002B7952"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reatetemporary</w:t>
      </w:r>
    </w:p>
    <w:p w14:paraId="5B330D7B" w14:textId="77777777" w:rsidR="00D74479" w:rsidRPr="002B7952" w:rsidRDefault="00D74479" w:rsidP="002B795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6F21757D" w14:textId="77777777" w:rsidR="002B7952" w:rsidRPr="002B7952" w:rsidRDefault="002B7952" w:rsidP="002B795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The dbms_lob package provides all the tools required to load large objects directly when they exceed the byte stream limitations of SQL or PL/SQL.</w:t>
      </w:r>
    </w:p>
    <w:p w14:paraId="71A53677" w14:textId="77777777" w:rsidR="002B7952" w:rsidRDefault="002B7952" w:rsidP="00D74479">
      <w:pPr>
        <w:shd w:val="clear" w:color="auto" w:fill="FFFFFF"/>
        <w:spacing w:after="0" w:line="240" w:lineRule="auto"/>
        <w:ind w:firstLine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True</w:t>
      </w:r>
    </w:p>
    <w:p w14:paraId="7FE12F57" w14:textId="77777777" w:rsidR="00D74479" w:rsidRPr="002B7952" w:rsidRDefault="00D74479" w:rsidP="00D74479">
      <w:pPr>
        <w:shd w:val="clear" w:color="auto" w:fill="FFFFFF"/>
        <w:spacing w:after="0" w:line="240" w:lineRule="auto"/>
        <w:ind w:firstLine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6A276F62" w14:textId="77777777" w:rsidR="002B7952" w:rsidRPr="002B7952" w:rsidRDefault="002B7952" w:rsidP="002B795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Which of the following data types support secure files (choose all that apply)?</w:t>
      </w:r>
    </w:p>
    <w:p w14:paraId="05E9020F" w14:textId="77777777" w:rsidR="002B7952" w:rsidRDefault="002B7952" w:rsidP="00D74479">
      <w:pPr>
        <w:shd w:val="clear" w:color="auto" w:fill="FFFFFF"/>
        <w:spacing w:after="0" w:line="240" w:lineRule="auto"/>
        <w:ind w:left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CLOB</w:t>
      </w: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BLOB</w:t>
      </w: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NCLOB</w:t>
      </w:r>
    </w:p>
    <w:p w14:paraId="7CE22A5E" w14:textId="77777777" w:rsidR="00D74479" w:rsidRPr="002B7952" w:rsidRDefault="00D74479" w:rsidP="00D74479">
      <w:pPr>
        <w:shd w:val="clear" w:color="auto" w:fill="FFFFFF"/>
        <w:spacing w:after="0" w:line="240" w:lineRule="auto"/>
        <w:ind w:left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5700ABCD" w14:textId="77777777" w:rsidR="002B7952" w:rsidRPr="002B7952" w:rsidRDefault="002B7952" w:rsidP="002B795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Inserting a string longer than 32,767 bytes directly into an uninitialized CLOB, NCLOB, or BLOB column isn't supported by the INSERT or UPDATE statement.</w:t>
      </w:r>
    </w:p>
    <w:p w14:paraId="4FCBB3B5" w14:textId="77777777" w:rsidR="002B7952" w:rsidRDefault="002B7952" w:rsidP="00D74479">
      <w:pPr>
        <w:shd w:val="clear" w:color="auto" w:fill="FFFFFF"/>
        <w:spacing w:after="0" w:line="240" w:lineRule="auto"/>
        <w:ind w:firstLine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True</w:t>
      </w:r>
    </w:p>
    <w:p w14:paraId="0B804B77" w14:textId="77777777" w:rsidR="00D74479" w:rsidRPr="002B7952" w:rsidRDefault="00D74479" w:rsidP="00D74479">
      <w:pPr>
        <w:shd w:val="clear" w:color="auto" w:fill="FFFFFF"/>
        <w:spacing w:after="0" w:line="240" w:lineRule="auto"/>
        <w:ind w:firstLine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54BA1798" w14:textId="77777777" w:rsidR="002B7952" w:rsidRPr="002B7952" w:rsidRDefault="002B7952" w:rsidP="002B795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In SQL, which of the following are alternatives to call to a pass-by-reference procedure since SQL can't work with the dbms_lob package manipulation procedures (choose all that apply)?</w:t>
      </w:r>
    </w:p>
    <w:p w14:paraId="02281131" w14:textId="77777777" w:rsidR="002B7952" w:rsidRDefault="002B7952" w:rsidP="00E4035C">
      <w:pPr>
        <w:shd w:val="clear" w:color="auto" w:fill="FFFFFF"/>
        <w:spacing w:after="0" w:line="240" w:lineRule="auto"/>
        <w:ind w:left="720"/>
        <w:textAlignment w:val="top"/>
        <w:rPr>
          <w:rFonts w:ascii="Arial" w:eastAsia="Times New Roman" w:hAnsi="Arial" w:cs="Arial"/>
          <w:color w:val="2D3639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2D3639"/>
          <w:sz w:val="24"/>
          <w:szCs w:val="24"/>
          <w:lang w:eastAsia="en-US"/>
        </w:rPr>
        <w:t>You can assign an empty_clob constructor function call in the VALUES clause of an INSERT statement or as a column value of a SELECT-list in an INSERT statement.</w:t>
      </w:r>
      <w:r w:rsidRPr="002B7952">
        <w:rPr>
          <w:rFonts w:ascii="Arial" w:eastAsia="Times New Roman" w:hAnsi="Arial" w:cs="Arial"/>
          <w:color w:val="2D3639"/>
          <w:sz w:val="24"/>
          <w:szCs w:val="24"/>
          <w:lang w:eastAsia="en-US"/>
        </w:rPr>
        <w:br/>
      </w:r>
      <w:r w:rsidRPr="002B7952">
        <w:rPr>
          <w:rFonts w:ascii="Arial" w:eastAsia="Times New Roman" w:hAnsi="Arial" w:cs="Arial"/>
          <w:color w:val="2D3639"/>
          <w:sz w:val="24"/>
          <w:szCs w:val="24"/>
          <w:lang w:eastAsia="en-US"/>
        </w:rPr>
        <w:br/>
        <w:t>You can assign an initialized CLOB data type through a pass-by-value PL/SQL function or PL/SQL function wrapper of a C-callable program in the VALUES clause.</w:t>
      </w:r>
      <w:r w:rsidRPr="002B7952">
        <w:rPr>
          <w:rFonts w:ascii="Arial" w:eastAsia="Times New Roman" w:hAnsi="Arial" w:cs="Arial"/>
          <w:color w:val="2D3639"/>
          <w:sz w:val="24"/>
          <w:szCs w:val="24"/>
          <w:lang w:eastAsia="en-US"/>
        </w:rPr>
        <w:br/>
      </w:r>
      <w:r w:rsidRPr="002B7952">
        <w:rPr>
          <w:rFonts w:ascii="Arial" w:eastAsia="Times New Roman" w:hAnsi="Arial" w:cs="Arial"/>
          <w:color w:val="2D3639"/>
          <w:sz w:val="24"/>
          <w:szCs w:val="24"/>
          <w:lang w:eastAsia="en-US"/>
        </w:rPr>
        <w:br/>
        <w:t>You can assign a string literal that is less than 32,767 bytes in length in the VALUES clause of an INSERT statement or as a column value of a SELECT-list in an INSERT statement.</w:t>
      </w:r>
    </w:p>
    <w:p w14:paraId="180B8C2D" w14:textId="77777777" w:rsidR="00E4035C" w:rsidRPr="002B7952" w:rsidRDefault="00E4035C" w:rsidP="00E4035C">
      <w:pPr>
        <w:shd w:val="clear" w:color="auto" w:fill="FFFFFF"/>
        <w:spacing w:after="0" w:line="240" w:lineRule="auto"/>
        <w:ind w:left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562838A6" w14:textId="77777777" w:rsidR="002B7952" w:rsidRPr="002B7952" w:rsidRDefault="002B7952" w:rsidP="002B795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LOBs can hold up to a maximum of 2 to 98 terabytes, depending on how you configure your databases db_block_size parameter.</w:t>
      </w:r>
    </w:p>
    <w:p w14:paraId="60122CD2" w14:textId="77777777" w:rsidR="002B7952" w:rsidRPr="002B7952" w:rsidRDefault="002B7952" w:rsidP="00E4035C">
      <w:pPr>
        <w:shd w:val="clear" w:color="auto" w:fill="FFFFFF"/>
        <w:spacing w:after="0" w:line="240" w:lineRule="auto"/>
        <w:ind w:firstLine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False</w:t>
      </w:r>
    </w:p>
    <w:p w14:paraId="344E5014" w14:textId="77777777" w:rsidR="002B7952" w:rsidRPr="002B7952" w:rsidRDefault="002B7952" w:rsidP="002B795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lastRenderedPageBreak/>
        <w:t>You call the delete procedure to erase a chunk of a BLOB, a CLOB, or an NCLOB data type.</w:t>
      </w:r>
    </w:p>
    <w:p w14:paraId="3B62D64C" w14:textId="77777777" w:rsidR="002B7952" w:rsidRDefault="002B7952" w:rsidP="00E4035C">
      <w:pPr>
        <w:shd w:val="clear" w:color="auto" w:fill="FFFFFF"/>
        <w:spacing w:after="0" w:line="240" w:lineRule="auto"/>
        <w:ind w:firstLine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False</w:t>
      </w:r>
    </w:p>
    <w:p w14:paraId="0E0D5CF6" w14:textId="77777777" w:rsidR="00E4035C" w:rsidRPr="002B7952" w:rsidRDefault="00E4035C" w:rsidP="00E4035C">
      <w:pPr>
        <w:shd w:val="clear" w:color="auto" w:fill="FFFFFF"/>
        <w:spacing w:after="0" w:line="240" w:lineRule="auto"/>
        <w:ind w:firstLine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59C402F1" w14:textId="77777777" w:rsidR="002B7952" w:rsidRPr="002B7952" w:rsidRDefault="002B7952" w:rsidP="002B795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Which of the dbms_lob functions and procedures are manipulation methods (choose all that apply)?</w:t>
      </w:r>
    </w:p>
    <w:p w14:paraId="4FB1AF84" w14:textId="3DEEC072" w:rsidR="002B7952" w:rsidRDefault="00E4035C" w:rsidP="00E4035C">
      <w:pPr>
        <w:shd w:val="clear" w:color="auto" w:fill="FFFFFF"/>
        <w:spacing w:after="0" w:line="240" w:lineRule="auto"/>
        <w:ind w:left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C</w:t>
      </w:r>
      <w:r w:rsidR="002B7952"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onverttoclob</w:t>
      </w:r>
      <w:r w:rsidR="002B7952"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append</w:t>
      </w:r>
      <w:r w:rsidR="002B7952"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fragment_replace</w:t>
      </w:r>
    </w:p>
    <w:p w14:paraId="0B59B10E" w14:textId="77777777" w:rsidR="00E4035C" w:rsidRPr="002B7952" w:rsidRDefault="00E4035C" w:rsidP="00E4035C">
      <w:pPr>
        <w:shd w:val="clear" w:color="auto" w:fill="FFFFFF"/>
        <w:spacing w:after="0" w:line="240" w:lineRule="auto"/>
        <w:ind w:left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6EA73E3B" w14:textId="77777777" w:rsidR="002B7952" w:rsidRPr="002B7952" w:rsidRDefault="002B7952" w:rsidP="002B795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Which of the following data types let you store a LOB in a column of a table (choose all that apply)?</w:t>
      </w:r>
    </w:p>
    <w:p w14:paraId="210B5120" w14:textId="77777777" w:rsidR="002B7952" w:rsidRDefault="002B7952" w:rsidP="00E4035C">
      <w:pPr>
        <w:shd w:val="clear" w:color="auto" w:fill="FFFFFF"/>
        <w:spacing w:after="0" w:line="240" w:lineRule="auto"/>
        <w:ind w:left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NCLOB</w:t>
      </w: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BLOB</w:t>
      </w: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CLOB</w:t>
      </w:r>
    </w:p>
    <w:p w14:paraId="0AEA1F2F" w14:textId="77777777" w:rsidR="00E4035C" w:rsidRPr="002B7952" w:rsidRDefault="00E4035C" w:rsidP="00E4035C">
      <w:pPr>
        <w:shd w:val="clear" w:color="auto" w:fill="FFFFFF"/>
        <w:spacing w:after="0" w:line="240" w:lineRule="auto"/>
        <w:ind w:left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4A33FD7C" w14:textId="77777777" w:rsidR="002B7952" w:rsidRPr="002B7952" w:rsidRDefault="002B7952" w:rsidP="002B795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The call locator identifies the LOB column, and the return locator provides a duplex (two-way) pipe to write a very large string or binary stream in segments (or parts).</w:t>
      </w:r>
    </w:p>
    <w:p w14:paraId="4790551D" w14:textId="77777777" w:rsidR="002B7952" w:rsidRDefault="002B7952" w:rsidP="00E4035C">
      <w:pPr>
        <w:shd w:val="clear" w:color="auto" w:fill="FFFFFF"/>
        <w:spacing w:after="0" w:line="240" w:lineRule="auto"/>
        <w:ind w:firstLine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True</w:t>
      </w:r>
    </w:p>
    <w:p w14:paraId="52BB1149" w14:textId="77777777" w:rsidR="00E4035C" w:rsidRPr="002B7952" w:rsidRDefault="00E4035C" w:rsidP="00E4035C">
      <w:pPr>
        <w:shd w:val="clear" w:color="auto" w:fill="FFFFFF"/>
        <w:spacing w:after="0" w:line="240" w:lineRule="auto"/>
        <w:ind w:firstLine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071E15ED" w14:textId="77777777" w:rsidR="002B7952" w:rsidRPr="002B7952" w:rsidRDefault="002B7952" w:rsidP="002B795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Which of the following data types are designed to store large text files (choose all that apply)?</w:t>
      </w:r>
    </w:p>
    <w:p w14:paraId="283BD727" w14:textId="77777777" w:rsidR="002B7952" w:rsidRDefault="002B7952" w:rsidP="00E4035C">
      <w:pPr>
        <w:shd w:val="clear" w:color="auto" w:fill="FFFFFF"/>
        <w:spacing w:after="0" w:line="240" w:lineRule="auto"/>
        <w:ind w:left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CLOB</w:t>
      </w: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NCLOB</w:t>
      </w:r>
    </w:p>
    <w:p w14:paraId="6D92F4BC" w14:textId="77777777" w:rsidR="00E4035C" w:rsidRPr="002B7952" w:rsidRDefault="00E4035C" w:rsidP="00E4035C">
      <w:pPr>
        <w:shd w:val="clear" w:color="auto" w:fill="FFFFFF"/>
        <w:spacing w:after="0" w:line="240" w:lineRule="auto"/>
        <w:ind w:left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1AB9B389" w14:textId="77777777" w:rsidR="002B7952" w:rsidRPr="002B7952" w:rsidRDefault="002B7952" w:rsidP="002B795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The ORDER member function allows you to pass an object instance into another object and compare whether they're equal.</w:t>
      </w:r>
    </w:p>
    <w:p w14:paraId="6129435E" w14:textId="77777777" w:rsidR="002B7952" w:rsidRDefault="002B7952" w:rsidP="00E4035C">
      <w:pPr>
        <w:shd w:val="clear" w:color="auto" w:fill="FFFFFF"/>
        <w:spacing w:after="0" w:line="240" w:lineRule="auto"/>
        <w:ind w:firstLine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True</w:t>
      </w:r>
    </w:p>
    <w:p w14:paraId="39C3BA9F" w14:textId="77777777" w:rsidR="00E4035C" w:rsidRPr="002B7952" w:rsidRDefault="00E4035C" w:rsidP="00E4035C">
      <w:pPr>
        <w:shd w:val="clear" w:color="auto" w:fill="FFFFFF"/>
        <w:spacing w:after="0" w:line="240" w:lineRule="auto"/>
        <w:ind w:firstLine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070A5A9F" w14:textId="77777777" w:rsidR="002B7952" w:rsidRPr="002B7952" w:rsidRDefault="002B7952" w:rsidP="002B795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Which of the following keywords lets you instantiate an object inside a SQL statement (choose all that apply)?</w:t>
      </w:r>
    </w:p>
    <w:p w14:paraId="334347B3" w14:textId="77777777" w:rsidR="002B7952" w:rsidRDefault="002B7952" w:rsidP="00E4035C">
      <w:pPr>
        <w:shd w:val="clear" w:color="auto" w:fill="FFFFFF"/>
        <w:spacing w:after="0" w:line="240" w:lineRule="auto"/>
        <w:ind w:firstLine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TREAT</w:t>
      </w:r>
    </w:p>
    <w:p w14:paraId="24DB3603" w14:textId="77777777" w:rsidR="00E4035C" w:rsidRPr="002B7952" w:rsidRDefault="00E4035C" w:rsidP="00E4035C">
      <w:pPr>
        <w:shd w:val="clear" w:color="auto" w:fill="FFFFFF"/>
        <w:spacing w:after="0" w:line="240" w:lineRule="auto"/>
        <w:ind w:firstLine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372271DF" w14:textId="77777777" w:rsidR="002B7952" w:rsidRPr="002B7952" w:rsidRDefault="002B7952" w:rsidP="002B795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Which of the following let you instantiate a class instance of an object type (choose all that apply)?</w:t>
      </w:r>
    </w:p>
    <w:p w14:paraId="3F775BAB" w14:textId="77777777" w:rsidR="002B7952" w:rsidRDefault="002B7952" w:rsidP="00E4035C">
      <w:pPr>
        <w:shd w:val="clear" w:color="auto" w:fill="FFFFFF"/>
        <w:spacing w:after="0" w:line="240" w:lineRule="auto"/>
        <w:ind w:left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Creating an instance inside a STATIC function of the same class</w:t>
      </w: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</w: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Creating an instance inside a STATIC function of the same class</w:t>
      </w:r>
    </w:p>
    <w:p w14:paraId="08B3D92D" w14:textId="77777777" w:rsidR="00E4035C" w:rsidRPr="002B7952" w:rsidRDefault="00E4035C" w:rsidP="00E4035C">
      <w:pPr>
        <w:shd w:val="clear" w:color="auto" w:fill="FFFFFF"/>
        <w:spacing w:after="0" w:line="240" w:lineRule="auto"/>
        <w:ind w:left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610478EC" w14:textId="77777777" w:rsidR="002B7952" w:rsidRPr="002B7952" w:rsidRDefault="002B7952" w:rsidP="002B795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Which of the following steps can implement an aggregate object instance (choose all that apply)?</w:t>
      </w:r>
    </w:p>
    <w:p w14:paraId="039FF2B8" w14:textId="77777777" w:rsidR="002B7952" w:rsidRDefault="002B7952" w:rsidP="00E4035C">
      <w:pPr>
        <w:shd w:val="clear" w:color="auto" w:fill="FFFFFF"/>
        <w:spacing w:after="0" w:line="240" w:lineRule="auto"/>
        <w:ind w:left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Call an object type's STATIC method to create and return an instance of an object</w:t>
      </w: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</w: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Instantiate an object type inside a local method</w:t>
      </w:r>
    </w:p>
    <w:p w14:paraId="20957A8E" w14:textId="77777777" w:rsidR="00E4035C" w:rsidRDefault="00E4035C" w:rsidP="00E4035C">
      <w:pPr>
        <w:shd w:val="clear" w:color="auto" w:fill="FFFFFF"/>
        <w:spacing w:after="0" w:line="240" w:lineRule="auto"/>
        <w:ind w:left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218B4A84" w14:textId="77777777" w:rsidR="00E4035C" w:rsidRPr="002B7952" w:rsidRDefault="00E4035C" w:rsidP="00E4035C">
      <w:pPr>
        <w:shd w:val="clear" w:color="auto" w:fill="FFFFFF"/>
        <w:spacing w:after="0" w:line="240" w:lineRule="auto"/>
        <w:ind w:left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2A2F2F6C" w14:textId="77777777" w:rsidR="002B7952" w:rsidRPr="002B7952" w:rsidRDefault="002B7952" w:rsidP="002B795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lastRenderedPageBreak/>
        <w:t>Subclasses inherit the behaviors of other classes, which become known as super classes.</w:t>
      </w:r>
    </w:p>
    <w:p w14:paraId="6F3B0D03" w14:textId="77777777" w:rsidR="002B7952" w:rsidRDefault="002B7952" w:rsidP="00E4035C">
      <w:pPr>
        <w:shd w:val="clear" w:color="auto" w:fill="FFFFFF"/>
        <w:spacing w:after="0" w:line="240" w:lineRule="auto"/>
        <w:ind w:firstLine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True</w:t>
      </w:r>
    </w:p>
    <w:p w14:paraId="77B674E1" w14:textId="77777777" w:rsidR="00E4035C" w:rsidRPr="002B7952" w:rsidRDefault="00E4035C" w:rsidP="00E4035C">
      <w:pPr>
        <w:shd w:val="clear" w:color="auto" w:fill="FFFFFF"/>
        <w:spacing w:after="0" w:line="240" w:lineRule="auto"/>
        <w:ind w:firstLine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476F1092" w14:textId="77777777" w:rsidR="002B7952" w:rsidRPr="002B7952" w:rsidRDefault="002B7952" w:rsidP="002B795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Object names must start with which of the following (choose all that apply)?</w:t>
      </w:r>
    </w:p>
    <w:p w14:paraId="0ADB7AD9" w14:textId="77777777" w:rsidR="002B7952" w:rsidRDefault="002B7952" w:rsidP="00E4035C">
      <w:pPr>
        <w:shd w:val="clear" w:color="auto" w:fill="FFFFFF"/>
        <w:spacing w:after="0" w:line="240" w:lineRule="auto"/>
        <w:ind w:firstLine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an alphabetical character</w:t>
      </w:r>
    </w:p>
    <w:p w14:paraId="2DAECE28" w14:textId="77777777" w:rsidR="00E4035C" w:rsidRPr="002B7952" w:rsidRDefault="00E4035C" w:rsidP="00E4035C">
      <w:pPr>
        <w:shd w:val="clear" w:color="auto" w:fill="FFFFFF"/>
        <w:spacing w:after="0" w:line="240" w:lineRule="auto"/>
        <w:ind w:firstLine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21048717" w14:textId="77777777" w:rsidR="002B7952" w:rsidRPr="002B7952" w:rsidRDefault="002B7952" w:rsidP="002B795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Which of the following must agree between an object specification and body (choose all that apply)?</w:t>
      </w:r>
    </w:p>
    <w:p w14:paraId="45BF2FEF" w14:textId="77777777" w:rsidR="002B7952" w:rsidRDefault="002B7952" w:rsidP="00E4035C">
      <w:pPr>
        <w:shd w:val="clear" w:color="auto" w:fill="FFFFFF"/>
        <w:spacing w:after="0" w:line="240" w:lineRule="auto"/>
        <w:ind w:left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The list of CONSTRUCTOR functions</w:t>
      </w: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The list of MEMBER procedures</w:t>
      </w: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The list of MEMBER functions</w:t>
      </w: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The parameter list of parameter names by position</w:t>
      </w: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The parameter list of data types by position</w:t>
      </w:r>
    </w:p>
    <w:p w14:paraId="57B5EE16" w14:textId="77777777" w:rsidR="00E4035C" w:rsidRPr="002B7952" w:rsidRDefault="00E4035C" w:rsidP="00E4035C">
      <w:pPr>
        <w:shd w:val="clear" w:color="auto" w:fill="FFFFFF"/>
        <w:spacing w:after="0" w:line="240" w:lineRule="auto"/>
        <w:ind w:left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529EAE9A" w14:textId="77777777" w:rsidR="002B7952" w:rsidRPr="002B7952" w:rsidRDefault="002B7952" w:rsidP="002B795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You can implement multiple MAP or ORDER functions in any object type.</w:t>
      </w:r>
    </w:p>
    <w:p w14:paraId="2C9D2E6D" w14:textId="77777777" w:rsidR="002B7952" w:rsidRDefault="002B7952" w:rsidP="00E4035C">
      <w:pPr>
        <w:shd w:val="clear" w:color="auto" w:fill="FFFFFF"/>
        <w:spacing w:after="0" w:line="240" w:lineRule="auto"/>
        <w:ind w:firstLine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False</w:t>
      </w:r>
    </w:p>
    <w:p w14:paraId="797B93E3" w14:textId="77777777" w:rsidR="00E4035C" w:rsidRPr="002B7952" w:rsidRDefault="00E4035C" w:rsidP="00E4035C">
      <w:pPr>
        <w:shd w:val="clear" w:color="auto" w:fill="FFFFFF"/>
        <w:spacing w:after="0" w:line="240" w:lineRule="auto"/>
        <w:ind w:firstLine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250AD554" w14:textId="77777777" w:rsidR="002B7952" w:rsidRPr="002B7952" w:rsidRDefault="002B7952" w:rsidP="002B795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The ORDER member function is more limited than the MAP member function because the ORDER member function only works with scalar data types.</w:t>
      </w:r>
    </w:p>
    <w:p w14:paraId="2BA6C72A" w14:textId="77777777" w:rsidR="002B7952" w:rsidRDefault="002B7952" w:rsidP="00E4035C">
      <w:pPr>
        <w:shd w:val="clear" w:color="auto" w:fill="FFFFFF"/>
        <w:spacing w:after="0" w:line="240" w:lineRule="auto"/>
        <w:ind w:firstLine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False</w:t>
      </w:r>
    </w:p>
    <w:p w14:paraId="3DB14FB4" w14:textId="77777777" w:rsidR="00E4035C" w:rsidRPr="002B7952" w:rsidRDefault="00E4035C" w:rsidP="00E4035C">
      <w:pPr>
        <w:shd w:val="clear" w:color="auto" w:fill="FFFFFF"/>
        <w:spacing w:after="0" w:line="240" w:lineRule="auto"/>
        <w:ind w:firstLine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38337352" w14:textId="77777777" w:rsidR="002B7952" w:rsidRPr="002B7952" w:rsidRDefault="002B7952" w:rsidP="002B795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The UNDER keyword designates an object subtype of another object type.</w:t>
      </w:r>
    </w:p>
    <w:p w14:paraId="28DBDB32" w14:textId="77777777" w:rsidR="002B7952" w:rsidRDefault="002B7952" w:rsidP="00E4035C">
      <w:pPr>
        <w:shd w:val="clear" w:color="auto" w:fill="FFFFFF"/>
        <w:spacing w:after="0" w:line="240" w:lineRule="auto"/>
        <w:ind w:firstLine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True</w:t>
      </w:r>
    </w:p>
    <w:p w14:paraId="564B7944" w14:textId="77777777" w:rsidR="00E4035C" w:rsidRPr="002B7952" w:rsidRDefault="00E4035C" w:rsidP="00E4035C">
      <w:pPr>
        <w:shd w:val="clear" w:color="auto" w:fill="FFFFFF"/>
        <w:spacing w:after="0" w:line="240" w:lineRule="auto"/>
        <w:ind w:firstLine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1574CECE" w14:textId="77777777" w:rsidR="002B7952" w:rsidRPr="002B7952" w:rsidRDefault="002B7952" w:rsidP="002B795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Subtypes can't override which of the following object type methods.</w:t>
      </w:r>
    </w:p>
    <w:p w14:paraId="3D2E6CCF" w14:textId="77777777" w:rsidR="002B7952" w:rsidRDefault="002B7952" w:rsidP="00E4035C">
      <w:pPr>
        <w:shd w:val="clear" w:color="auto" w:fill="FFFFFF"/>
        <w:spacing w:after="0" w:line="240" w:lineRule="auto"/>
        <w:ind w:left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MAP</w:t>
      </w: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ORDER</w:t>
      </w:r>
    </w:p>
    <w:p w14:paraId="28780D7B" w14:textId="77777777" w:rsidR="00E4035C" w:rsidRPr="002B7952" w:rsidRDefault="00E4035C" w:rsidP="00E4035C">
      <w:pPr>
        <w:shd w:val="clear" w:color="auto" w:fill="FFFFFF"/>
        <w:spacing w:after="0" w:line="240" w:lineRule="auto"/>
        <w:ind w:left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39110EFA" w14:textId="77777777" w:rsidR="002B7952" w:rsidRPr="002B7952" w:rsidRDefault="002B7952" w:rsidP="002B795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White listing does not qualify who can call an object type.</w:t>
      </w:r>
    </w:p>
    <w:p w14:paraId="5E785520" w14:textId="77777777" w:rsidR="002B7952" w:rsidRDefault="002B7952" w:rsidP="00E4035C">
      <w:pPr>
        <w:shd w:val="clear" w:color="auto" w:fill="FFFFFF"/>
        <w:spacing w:after="0" w:line="240" w:lineRule="auto"/>
        <w:ind w:firstLine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False</w:t>
      </w:r>
    </w:p>
    <w:p w14:paraId="20A9F11E" w14:textId="77777777" w:rsidR="00E4035C" w:rsidRPr="002B7952" w:rsidRDefault="00E4035C" w:rsidP="00E4035C">
      <w:pPr>
        <w:shd w:val="clear" w:color="auto" w:fill="FFFFFF"/>
        <w:spacing w:after="0" w:line="240" w:lineRule="auto"/>
        <w:ind w:firstLine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49669154" w14:textId="77777777" w:rsidR="002B7952" w:rsidRPr="002B7952" w:rsidRDefault="002B7952" w:rsidP="002B795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Which of the following keywords lets you create a subtype (choose all that apply)?</w:t>
      </w:r>
    </w:p>
    <w:p w14:paraId="7EE22226" w14:textId="77777777" w:rsidR="002B7952" w:rsidRDefault="002B7952" w:rsidP="00E4035C">
      <w:pPr>
        <w:shd w:val="clear" w:color="auto" w:fill="FFFFFF"/>
        <w:spacing w:after="0" w:line="240" w:lineRule="auto"/>
        <w:ind w:firstLine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UNDER</w:t>
      </w:r>
    </w:p>
    <w:p w14:paraId="3293BFAD" w14:textId="77777777" w:rsidR="00E4035C" w:rsidRPr="002B7952" w:rsidRDefault="00E4035C" w:rsidP="00E4035C">
      <w:pPr>
        <w:shd w:val="clear" w:color="auto" w:fill="FFFFFF"/>
        <w:spacing w:after="0" w:line="240" w:lineRule="auto"/>
        <w:ind w:firstLine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4444F574" w14:textId="77777777" w:rsidR="002B7952" w:rsidRPr="002B7952" w:rsidRDefault="002B7952" w:rsidP="002B795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The ACCESSIBLE BY clause, lets you white list the callers of the object type.</w:t>
      </w:r>
    </w:p>
    <w:p w14:paraId="2489417A" w14:textId="77777777" w:rsidR="002B7952" w:rsidRDefault="002B7952" w:rsidP="00E4035C">
      <w:pPr>
        <w:shd w:val="clear" w:color="auto" w:fill="FFFFFF"/>
        <w:spacing w:after="0" w:line="240" w:lineRule="auto"/>
        <w:ind w:firstLine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True</w:t>
      </w:r>
    </w:p>
    <w:p w14:paraId="692D1707" w14:textId="77777777" w:rsidR="00E4035C" w:rsidRPr="002B7952" w:rsidRDefault="00E4035C" w:rsidP="00E4035C">
      <w:pPr>
        <w:shd w:val="clear" w:color="auto" w:fill="FFFFFF"/>
        <w:spacing w:after="0" w:line="240" w:lineRule="auto"/>
        <w:ind w:firstLine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40A1B319" w14:textId="77777777" w:rsidR="002B7952" w:rsidRPr="002B7952" w:rsidRDefault="002B7952" w:rsidP="002B795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The current instance is known by the case-insensitive SELF keyword, which is equivalent to the case-sensitive this in Java.</w:t>
      </w:r>
    </w:p>
    <w:p w14:paraId="16608E64" w14:textId="77777777" w:rsidR="002B7952" w:rsidRDefault="002B7952" w:rsidP="00E4035C">
      <w:pPr>
        <w:shd w:val="clear" w:color="auto" w:fill="FFFFFF"/>
        <w:spacing w:after="0" w:line="240" w:lineRule="auto"/>
        <w:ind w:firstLine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True</w:t>
      </w:r>
    </w:p>
    <w:p w14:paraId="01D956D1" w14:textId="77777777" w:rsidR="00E4035C" w:rsidRPr="002B7952" w:rsidRDefault="00E4035C" w:rsidP="00E4035C">
      <w:pPr>
        <w:shd w:val="clear" w:color="auto" w:fill="FFFFFF"/>
        <w:spacing w:after="0" w:line="240" w:lineRule="auto"/>
        <w:ind w:firstLine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114350AC" w14:textId="77777777" w:rsidR="002B7952" w:rsidRPr="002B7952" w:rsidRDefault="002B7952" w:rsidP="002B795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Object type evolution refers to changes in object type and a collection of the base object type.</w:t>
      </w:r>
    </w:p>
    <w:p w14:paraId="5E7A8EC1" w14:textId="77777777" w:rsidR="002B7952" w:rsidRDefault="002B7952" w:rsidP="00E4035C">
      <w:pPr>
        <w:shd w:val="clear" w:color="auto" w:fill="FFFFFF"/>
        <w:spacing w:after="0" w:line="240" w:lineRule="auto"/>
        <w:ind w:firstLine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False</w:t>
      </w:r>
    </w:p>
    <w:p w14:paraId="09E4394A" w14:textId="77777777" w:rsidR="00E4035C" w:rsidRPr="002B7952" w:rsidRDefault="00E4035C" w:rsidP="00E4035C">
      <w:pPr>
        <w:shd w:val="clear" w:color="auto" w:fill="FFFFFF"/>
        <w:spacing w:after="0" w:line="240" w:lineRule="auto"/>
        <w:ind w:firstLine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1EC36BC4" w14:textId="77777777" w:rsidR="002B7952" w:rsidRPr="002B7952" w:rsidRDefault="002B7952" w:rsidP="002B795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Which of the following keywords lets you override a parent class's functions.</w:t>
      </w:r>
    </w:p>
    <w:p w14:paraId="4A09F606" w14:textId="77777777" w:rsidR="002B7952" w:rsidRPr="002B7952" w:rsidRDefault="002B7952" w:rsidP="00E4035C">
      <w:pPr>
        <w:shd w:val="clear" w:color="auto" w:fill="FFFFFF"/>
        <w:spacing w:after="0" w:line="240" w:lineRule="auto"/>
        <w:ind w:firstLine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OVERRIDING</w:t>
      </w:r>
    </w:p>
    <w:p w14:paraId="7B302A61" w14:textId="77777777" w:rsidR="002B7952" w:rsidRPr="002B7952" w:rsidRDefault="002B7952" w:rsidP="002B795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lastRenderedPageBreak/>
        <w:t>Which of the following types of functions let you compare instances of objects (choose all that apply)?</w:t>
      </w:r>
    </w:p>
    <w:p w14:paraId="01D6C227" w14:textId="77777777" w:rsidR="002B7952" w:rsidRDefault="002B7952" w:rsidP="00E4035C">
      <w:pPr>
        <w:shd w:val="clear" w:color="auto" w:fill="FFFFFF"/>
        <w:spacing w:after="0" w:line="240" w:lineRule="auto"/>
        <w:ind w:left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ORDER function</w:t>
      </w: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MAP function</w:t>
      </w:r>
    </w:p>
    <w:p w14:paraId="1376898E" w14:textId="77777777" w:rsidR="00E4035C" w:rsidRPr="002B7952" w:rsidRDefault="00E4035C" w:rsidP="00E4035C">
      <w:pPr>
        <w:shd w:val="clear" w:color="auto" w:fill="FFFFFF"/>
        <w:spacing w:after="0" w:line="240" w:lineRule="auto"/>
        <w:ind w:left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26E30FD6" w14:textId="77777777" w:rsidR="002B7952" w:rsidRPr="002B7952" w:rsidRDefault="002B7952" w:rsidP="002B795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Data Manipulation Language (DML) triggers fire when you INSERT, UPDATE, or DELETE data from a table.</w:t>
      </w:r>
    </w:p>
    <w:p w14:paraId="6FE34B06" w14:textId="77777777" w:rsidR="002B7952" w:rsidRDefault="002B7952" w:rsidP="00E4035C">
      <w:pPr>
        <w:shd w:val="clear" w:color="auto" w:fill="FFFFFF"/>
        <w:spacing w:after="0" w:line="240" w:lineRule="auto"/>
        <w:ind w:firstLine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False</w:t>
      </w:r>
    </w:p>
    <w:p w14:paraId="4587C380" w14:textId="77777777" w:rsidR="00E4035C" w:rsidRPr="002B7952" w:rsidRDefault="00E4035C" w:rsidP="00E4035C">
      <w:pPr>
        <w:shd w:val="clear" w:color="auto" w:fill="FFFFFF"/>
        <w:spacing w:after="0" w:line="240" w:lineRule="auto"/>
        <w:ind w:firstLine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7DC2248E" w14:textId="77777777" w:rsidR="002B7952" w:rsidRPr="002B7952" w:rsidRDefault="002B7952" w:rsidP="002B795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Which of the following are event attribute functions (choose all that apply)?</w:t>
      </w:r>
    </w:p>
    <w:p w14:paraId="1C0153B3" w14:textId="77777777" w:rsidR="002B7952" w:rsidRDefault="002B7952" w:rsidP="00E4035C">
      <w:pPr>
        <w:shd w:val="clear" w:color="auto" w:fill="FFFFFF"/>
        <w:spacing w:after="0" w:line="240" w:lineRule="auto"/>
        <w:ind w:left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ORA_REVOKEE</w:t>
      </w: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ORA_CLIENT_IP_ADDRESS</w:t>
      </w: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ORA_DICT_OBJ_OWNER</w:t>
      </w:r>
    </w:p>
    <w:p w14:paraId="0463D591" w14:textId="77777777" w:rsidR="00E4035C" w:rsidRPr="002B7952" w:rsidRDefault="00E4035C" w:rsidP="00E4035C">
      <w:pPr>
        <w:shd w:val="clear" w:color="auto" w:fill="FFFFFF"/>
        <w:spacing w:after="0" w:line="240" w:lineRule="auto"/>
        <w:ind w:left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79F4B418" w14:textId="77777777" w:rsidR="002B7952" w:rsidRPr="002B7952" w:rsidRDefault="002B7952" w:rsidP="002B795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Statement-level triggers are also known as table-level triggers because they're triggered by a change to a table.</w:t>
      </w:r>
    </w:p>
    <w:p w14:paraId="3BADF428" w14:textId="77777777" w:rsidR="002B7952" w:rsidRDefault="002B7952" w:rsidP="00E4035C">
      <w:pPr>
        <w:shd w:val="clear" w:color="auto" w:fill="FFFFFF"/>
        <w:spacing w:after="0" w:line="240" w:lineRule="auto"/>
        <w:ind w:firstLine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True</w:t>
      </w:r>
    </w:p>
    <w:p w14:paraId="0504BF32" w14:textId="77777777" w:rsidR="00E4035C" w:rsidRPr="002B7952" w:rsidRDefault="00E4035C" w:rsidP="00E4035C">
      <w:pPr>
        <w:shd w:val="clear" w:color="auto" w:fill="FFFFFF"/>
        <w:spacing w:after="0" w:line="240" w:lineRule="auto"/>
        <w:ind w:firstLine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1B7C6AB1" w14:textId="77777777" w:rsidR="002B7952" w:rsidRPr="002B7952" w:rsidRDefault="002B7952" w:rsidP="002B795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Data Manipulation Language (DML) triggers can fire before or after INSERT, UPDATE, and DELETE statements.</w:t>
      </w:r>
    </w:p>
    <w:p w14:paraId="0F15B8B5" w14:textId="77777777" w:rsidR="002B7952" w:rsidRDefault="002B7952" w:rsidP="00E4035C">
      <w:pPr>
        <w:shd w:val="clear" w:color="auto" w:fill="FFFFFF"/>
        <w:spacing w:after="0" w:line="240" w:lineRule="auto"/>
        <w:ind w:firstLine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True</w:t>
      </w:r>
    </w:p>
    <w:p w14:paraId="22279863" w14:textId="77777777" w:rsidR="00E4035C" w:rsidRPr="002B7952" w:rsidRDefault="00E4035C" w:rsidP="00E4035C">
      <w:pPr>
        <w:shd w:val="clear" w:color="auto" w:fill="FFFFFF"/>
        <w:spacing w:after="0" w:line="240" w:lineRule="auto"/>
        <w:ind w:firstLine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4F5BB844" w14:textId="77777777" w:rsidR="002B7952" w:rsidRPr="002B7952" w:rsidRDefault="002B7952" w:rsidP="002B795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The INSERTING event function is available in which of the following Oracle triggers (choose all that apply)?</w:t>
      </w:r>
    </w:p>
    <w:p w14:paraId="0CB8F19B" w14:textId="77777777" w:rsidR="002B7952" w:rsidRDefault="002B7952" w:rsidP="00E4035C">
      <w:pPr>
        <w:shd w:val="clear" w:color="auto" w:fill="FFFFFF"/>
        <w:spacing w:after="0" w:line="240" w:lineRule="auto"/>
        <w:ind w:left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DML statement-level triggers</w:t>
      </w: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Instead-of triggers</w:t>
      </w: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DML row-level triggers</w:t>
      </w:r>
    </w:p>
    <w:p w14:paraId="640DE2C8" w14:textId="77777777" w:rsidR="00E4035C" w:rsidRPr="002B7952" w:rsidRDefault="00E4035C" w:rsidP="00E4035C">
      <w:pPr>
        <w:shd w:val="clear" w:color="auto" w:fill="FFFFFF"/>
        <w:spacing w:after="0" w:line="240" w:lineRule="auto"/>
        <w:ind w:left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2E19862D" w14:textId="77777777" w:rsidR="002B7952" w:rsidRPr="002B7952" w:rsidRDefault="002B7952" w:rsidP="002B795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Which of the following run during the first phase of the transaction lifecycle (choose all that apply)?</w:t>
      </w:r>
    </w:p>
    <w:p w14:paraId="243D2F09" w14:textId="77777777" w:rsidR="002B7952" w:rsidRDefault="002B7952" w:rsidP="00E4035C">
      <w:pPr>
        <w:shd w:val="clear" w:color="auto" w:fill="FFFFFF"/>
        <w:spacing w:after="0" w:line="240" w:lineRule="auto"/>
        <w:ind w:left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after row-level trigger</w:t>
      </w: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before row-level trigger</w:t>
      </w: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after statement trigger</w:t>
      </w: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before statement trigger</w:t>
      </w:r>
    </w:p>
    <w:p w14:paraId="03C2042D" w14:textId="77777777" w:rsidR="00E4035C" w:rsidRPr="002B7952" w:rsidRDefault="00E4035C" w:rsidP="00E4035C">
      <w:pPr>
        <w:shd w:val="clear" w:color="auto" w:fill="FFFFFF"/>
        <w:spacing w:after="0" w:line="240" w:lineRule="auto"/>
        <w:ind w:left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5A423912" w14:textId="77777777" w:rsidR="002B7952" w:rsidRPr="002B7952" w:rsidRDefault="002B7952" w:rsidP="002B795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Nonsystem trigger bodies can't contain DDL statements.</w:t>
      </w:r>
    </w:p>
    <w:p w14:paraId="39944859" w14:textId="77777777" w:rsidR="002B7952" w:rsidRDefault="002B7952" w:rsidP="00E4035C">
      <w:pPr>
        <w:shd w:val="clear" w:color="auto" w:fill="FFFFFF"/>
        <w:spacing w:after="0" w:line="240" w:lineRule="auto"/>
        <w:ind w:firstLine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True</w:t>
      </w:r>
    </w:p>
    <w:p w14:paraId="4526ECF1" w14:textId="77777777" w:rsidR="00E4035C" w:rsidRPr="002B7952" w:rsidRDefault="00E4035C" w:rsidP="00E4035C">
      <w:pPr>
        <w:shd w:val="clear" w:color="auto" w:fill="FFFFFF"/>
        <w:spacing w:after="0" w:line="240" w:lineRule="auto"/>
        <w:ind w:firstLine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08A84BE3" w14:textId="77777777" w:rsidR="002B7952" w:rsidRPr="002B7952" w:rsidRDefault="002B7952" w:rsidP="002B795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Database triggers are composed of two pieces: the database trigger declaration and the body.</w:t>
      </w:r>
    </w:p>
    <w:p w14:paraId="3B73F6DE" w14:textId="77777777" w:rsidR="002B7952" w:rsidRDefault="002B7952" w:rsidP="00E4035C">
      <w:pPr>
        <w:shd w:val="clear" w:color="auto" w:fill="FFFFFF"/>
        <w:spacing w:after="0" w:line="240" w:lineRule="auto"/>
        <w:ind w:firstLine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True</w:t>
      </w:r>
    </w:p>
    <w:p w14:paraId="015CB50B" w14:textId="77777777" w:rsidR="00E4035C" w:rsidRPr="002B7952" w:rsidRDefault="00E4035C" w:rsidP="00E4035C">
      <w:pPr>
        <w:shd w:val="clear" w:color="auto" w:fill="FFFFFF"/>
        <w:spacing w:after="0" w:line="240" w:lineRule="auto"/>
        <w:ind w:firstLine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6AD26D5A" w14:textId="77777777" w:rsidR="002B7952" w:rsidRPr="002B7952" w:rsidRDefault="002B7952" w:rsidP="002B795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Which of the following systems are best suited to DDL triggers (choose all that apply)?</w:t>
      </w:r>
    </w:p>
    <w:p w14:paraId="25B9F335" w14:textId="77777777" w:rsidR="002B7952" w:rsidRPr="002B7952" w:rsidRDefault="002B7952" w:rsidP="00E4035C">
      <w:pPr>
        <w:shd w:val="clear" w:color="auto" w:fill="FFFFFF"/>
        <w:spacing w:after="0" w:line="240" w:lineRule="auto"/>
        <w:ind w:left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Production systems</w:t>
      </w: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Development systems</w:t>
      </w: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Test systems</w:t>
      </w: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Stage systems</w:t>
      </w:r>
    </w:p>
    <w:p w14:paraId="69B4061A" w14:textId="77777777" w:rsidR="002B7952" w:rsidRPr="002B7952" w:rsidRDefault="002B7952" w:rsidP="002B795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lastRenderedPageBreak/>
        <w:t>Oracle triggers typically run in the same transaction scope of the firing DML statement, and they perform which of the following (choose all that apply)?</w:t>
      </w:r>
    </w:p>
    <w:p w14:paraId="3A5B0915" w14:textId="77777777" w:rsidR="002B7952" w:rsidRDefault="002B7952" w:rsidP="00E4035C">
      <w:pPr>
        <w:shd w:val="clear" w:color="auto" w:fill="FFFFFF"/>
        <w:spacing w:after="0" w:line="240" w:lineRule="auto"/>
        <w:ind w:left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Change the data to conform to business rules and log the activity</w:t>
      </w: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</w: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Let the transaction proceed but log the activity</w:t>
      </w: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</w: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Raise an exception and stop the transaction</w:t>
      </w:r>
    </w:p>
    <w:p w14:paraId="2418CA39" w14:textId="77777777" w:rsidR="00E4035C" w:rsidRPr="002B7952" w:rsidRDefault="00E4035C" w:rsidP="00E4035C">
      <w:pPr>
        <w:shd w:val="clear" w:color="auto" w:fill="FFFFFF"/>
        <w:spacing w:after="0" w:line="240" w:lineRule="auto"/>
        <w:ind w:left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51784B36" w14:textId="77777777" w:rsidR="002B7952" w:rsidRPr="002B7952" w:rsidRDefault="002B7952" w:rsidP="002B795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You often use DDL triggers to monitor significant events in the database.</w:t>
      </w:r>
    </w:p>
    <w:p w14:paraId="0EEA35A1" w14:textId="77777777" w:rsidR="002B7952" w:rsidRDefault="002B7952" w:rsidP="00E4035C">
      <w:pPr>
        <w:shd w:val="clear" w:color="auto" w:fill="FFFFFF"/>
        <w:spacing w:after="0" w:line="240" w:lineRule="auto"/>
        <w:ind w:firstLine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True</w:t>
      </w:r>
    </w:p>
    <w:p w14:paraId="6612C0D9" w14:textId="77777777" w:rsidR="00E4035C" w:rsidRPr="002B7952" w:rsidRDefault="00E4035C" w:rsidP="00E4035C">
      <w:pPr>
        <w:shd w:val="clear" w:color="auto" w:fill="FFFFFF"/>
        <w:spacing w:after="0" w:line="240" w:lineRule="auto"/>
        <w:ind w:firstLine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4A182141" w14:textId="77777777" w:rsidR="002B7952" w:rsidRPr="002B7952" w:rsidRDefault="002B7952" w:rsidP="002B795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Oracle DML row-level triggers let you see or touch which of the following (choose all that apply)?</w:t>
      </w:r>
    </w:p>
    <w:p w14:paraId="1AC08432" w14:textId="77777777" w:rsidR="002B7952" w:rsidRDefault="002B7952" w:rsidP="00E4035C">
      <w:pPr>
        <w:shd w:val="clear" w:color="auto" w:fill="FFFFFF"/>
        <w:spacing w:after="0" w:line="240" w:lineRule="auto"/>
        <w:ind w:left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INSERT statements can touch only new column values</w:t>
      </w: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</w: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UPDATE statements can see or touch old and new column values</w:t>
      </w: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</w: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DELETE statements can see or touch only old column values</w:t>
      </w:r>
    </w:p>
    <w:p w14:paraId="787D445B" w14:textId="77777777" w:rsidR="00E4035C" w:rsidRPr="002B7952" w:rsidRDefault="00E4035C" w:rsidP="00E4035C">
      <w:pPr>
        <w:shd w:val="clear" w:color="auto" w:fill="FFFFFF"/>
        <w:spacing w:after="0" w:line="240" w:lineRule="auto"/>
        <w:ind w:left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669C33E0" w14:textId="77777777" w:rsidR="002B7952" w:rsidRPr="002B7952" w:rsidRDefault="002B7952" w:rsidP="002B795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Which of the following DML events let you capture INSERT, UPDATE, and DELETE events (choose all that apply)?</w:t>
      </w:r>
    </w:p>
    <w:p w14:paraId="117EFDAE" w14:textId="77777777" w:rsidR="002B7952" w:rsidRDefault="002B7952" w:rsidP="00E4035C">
      <w:pPr>
        <w:shd w:val="clear" w:color="auto" w:fill="FFFFFF"/>
        <w:spacing w:after="0" w:line="240" w:lineRule="auto"/>
        <w:ind w:left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AFTER EACH ROW</w:t>
      </w: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BEFORE STATEMENT</w:t>
      </w: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BEFORE EACH ROW</w:t>
      </w: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AFTER STATEMENT</w:t>
      </w:r>
    </w:p>
    <w:p w14:paraId="78B45D1A" w14:textId="77777777" w:rsidR="00E4035C" w:rsidRPr="002B7952" w:rsidRDefault="00E4035C" w:rsidP="00E4035C">
      <w:pPr>
        <w:shd w:val="clear" w:color="auto" w:fill="FFFFFF"/>
        <w:spacing w:after="0" w:line="240" w:lineRule="auto"/>
        <w:ind w:left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4FD6C5DD" w14:textId="77777777" w:rsidR="002B7952" w:rsidRPr="002B7952" w:rsidRDefault="002B7952" w:rsidP="002B795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Triggers on INSERT, UPDATE, and COMMIT statements run during the first phase of the transaction life cycle.</w:t>
      </w:r>
    </w:p>
    <w:p w14:paraId="7D719E53" w14:textId="77777777" w:rsidR="002B7952" w:rsidRDefault="002B7952" w:rsidP="00E4035C">
      <w:pPr>
        <w:shd w:val="clear" w:color="auto" w:fill="FFFFFF"/>
        <w:spacing w:after="0" w:line="240" w:lineRule="auto"/>
        <w:ind w:firstLine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False</w:t>
      </w:r>
    </w:p>
    <w:p w14:paraId="3A64AD00" w14:textId="77777777" w:rsidR="00E4035C" w:rsidRPr="002B7952" w:rsidRDefault="00E4035C" w:rsidP="00E4035C">
      <w:pPr>
        <w:shd w:val="clear" w:color="auto" w:fill="FFFFFF"/>
        <w:spacing w:after="0" w:line="240" w:lineRule="auto"/>
        <w:ind w:firstLine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0AD3DDB4" w14:textId="77777777" w:rsidR="002B7952" w:rsidRPr="002B7952" w:rsidRDefault="002B7952" w:rsidP="002B795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INSTEAD OF triggers are powerful alternatives that resolve how you use complex and nonupdatable views.</w:t>
      </w:r>
    </w:p>
    <w:p w14:paraId="7CECE621" w14:textId="77777777" w:rsidR="002B7952" w:rsidRDefault="002B7952" w:rsidP="00E4035C">
      <w:pPr>
        <w:shd w:val="clear" w:color="auto" w:fill="FFFFFF"/>
        <w:spacing w:after="0" w:line="240" w:lineRule="auto"/>
        <w:ind w:firstLine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True</w:t>
      </w:r>
    </w:p>
    <w:p w14:paraId="434DAAE6" w14:textId="77777777" w:rsidR="00E4035C" w:rsidRPr="002B7952" w:rsidRDefault="00E4035C" w:rsidP="00E4035C">
      <w:pPr>
        <w:shd w:val="clear" w:color="auto" w:fill="FFFFFF"/>
        <w:spacing w:after="0" w:line="240" w:lineRule="auto"/>
        <w:ind w:firstLine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2745727B" w14:textId="77777777" w:rsidR="002B7952" w:rsidRPr="002B7952" w:rsidRDefault="002B7952" w:rsidP="002B795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Which of the following DBMS_SQL methods of operation belong to Method #4?</w:t>
      </w:r>
    </w:p>
    <w:p w14:paraId="2E45A124" w14:textId="77777777" w:rsidR="002B7952" w:rsidRDefault="002B7952" w:rsidP="00E4035C">
      <w:pPr>
        <w:shd w:val="clear" w:color="auto" w:fill="FFFFFF"/>
        <w:spacing w:after="0" w:line="240" w:lineRule="auto"/>
        <w:ind w:left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PARSE</w:t>
      </w: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VARIABLE_VALUE</w:t>
      </w: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DESCRIBE_COLUMNS3</w:t>
      </w: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FETCH_ROWS</w:t>
      </w:r>
    </w:p>
    <w:p w14:paraId="15A2017D" w14:textId="77777777" w:rsidR="00E4035C" w:rsidRPr="002B7952" w:rsidRDefault="00E4035C" w:rsidP="002B795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4043AE5B" w14:textId="77777777" w:rsidR="002B7952" w:rsidRPr="002B7952" w:rsidRDefault="002B7952" w:rsidP="002B795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NDS supports dynamic DML statements with bind variables.</w:t>
      </w:r>
    </w:p>
    <w:p w14:paraId="7F84AF73" w14:textId="77777777" w:rsidR="002B7952" w:rsidRDefault="002B7952" w:rsidP="00E4035C">
      <w:pPr>
        <w:shd w:val="clear" w:color="auto" w:fill="FFFFFF"/>
        <w:spacing w:after="0" w:line="240" w:lineRule="auto"/>
        <w:ind w:firstLine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True</w:t>
      </w:r>
    </w:p>
    <w:p w14:paraId="031FDA47" w14:textId="77777777" w:rsidR="00E4035C" w:rsidRPr="002B7952" w:rsidRDefault="00E4035C" w:rsidP="00E4035C">
      <w:pPr>
        <w:shd w:val="clear" w:color="auto" w:fill="FFFFFF"/>
        <w:spacing w:after="0" w:line="240" w:lineRule="auto"/>
        <w:ind w:firstLine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204BB92E" w14:textId="77777777" w:rsidR="002B7952" w:rsidRPr="002B7952" w:rsidRDefault="002B7952" w:rsidP="002B795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Which are the supported parameter modes of operation for the USING clause in a dynamic SQL statement?</w:t>
      </w:r>
    </w:p>
    <w:p w14:paraId="140BCA7E" w14:textId="77777777" w:rsidR="002B7952" w:rsidRPr="002B7952" w:rsidRDefault="002B7952" w:rsidP="00E4035C">
      <w:pPr>
        <w:shd w:val="clear" w:color="auto" w:fill="FFFFFF"/>
        <w:spacing w:after="0" w:line="240" w:lineRule="auto"/>
        <w:ind w:left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IN</w:t>
      </w: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OUT</w:t>
      </w: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IN OUT</w:t>
      </w:r>
    </w:p>
    <w:p w14:paraId="236400C4" w14:textId="77777777" w:rsidR="002B7952" w:rsidRPr="002B7952" w:rsidRDefault="002B7952" w:rsidP="002B795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lastRenderedPageBreak/>
        <w:t>Which of the following are potential exceptions raised by the dbms_sql package (choose all that apply)?</w:t>
      </w:r>
    </w:p>
    <w:p w14:paraId="4E7E337F" w14:textId="77777777" w:rsidR="002B7952" w:rsidRDefault="002B7952" w:rsidP="00E4035C">
      <w:pPr>
        <w:shd w:val="clear" w:color="auto" w:fill="FFFFFF"/>
        <w:spacing w:after="0" w:line="240" w:lineRule="auto"/>
        <w:ind w:left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ORA-00928</w:t>
      </w: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ORA-06502</w:t>
      </w: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PLS-00049</w:t>
      </w:r>
    </w:p>
    <w:p w14:paraId="78057C4E" w14:textId="77777777" w:rsidR="00E4035C" w:rsidRPr="002B7952" w:rsidRDefault="00E4035C" w:rsidP="00E4035C">
      <w:pPr>
        <w:shd w:val="clear" w:color="auto" w:fill="FFFFFF"/>
        <w:spacing w:after="0" w:line="240" w:lineRule="auto"/>
        <w:ind w:left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5A8A763D" w14:textId="77777777" w:rsidR="002B7952" w:rsidRPr="002B7952" w:rsidRDefault="002B7952" w:rsidP="002B795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Which of the following are functions or procedures of the dbms_assert package (choose all that apply)?</w:t>
      </w:r>
    </w:p>
    <w:p w14:paraId="0CE6D99B" w14:textId="77777777" w:rsidR="002B7952" w:rsidRDefault="002B7952" w:rsidP="00E4035C">
      <w:pPr>
        <w:shd w:val="clear" w:color="auto" w:fill="FFFFFF"/>
        <w:spacing w:after="0" w:line="240" w:lineRule="auto"/>
        <w:ind w:left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qualified_sql</w:t>
      </w: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enquote_literal</w:t>
      </w: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enquote_name</w:t>
      </w: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schema_name</w:t>
      </w:r>
    </w:p>
    <w:p w14:paraId="057EA41E" w14:textId="77777777" w:rsidR="00E4035C" w:rsidRPr="002B7952" w:rsidRDefault="00E4035C" w:rsidP="00E4035C">
      <w:pPr>
        <w:shd w:val="clear" w:color="auto" w:fill="FFFFFF"/>
        <w:spacing w:after="0" w:line="240" w:lineRule="auto"/>
        <w:ind w:left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0F36C1D0" w14:textId="77777777" w:rsidR="002B7952" w:rsidRPr="002B7952" w:rsidRDefault="002B7952" w:rsidP="00E4035C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Bulk processing is often a better solution then row-by-row statements.</w:t>
      </w:r>
    </w:p>
    <w:p w14:paraId="42B60C5F" w14:textId="77777777" w:rsidR="002B7952" w:rsidRDefault="002B7952" w:rsidP="00E4035C">
      <w:pPr>
        <w:shd w:val="clear" w:color="auto" w:fill="FFFFFF"/>
        <w:spacing w:after="0" w:line="240" w:lineRule="auto"/>
        <w:ind w:firstLine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True</w:t>
      </w:r>
    </w:p>
    <w:p w14:paraId="666ACCF7" w14:textId="77777777" w:rsidR="00E4035C" w:rsidRPr="002B7952" w:rsidRDefault="00E4035C" w:rsidP="00E4035C">
      <w:pPr>
        <w:shd w:val="clear" w:color="auto" w:fill="FFFFFF"/>
        <w:spacing w:after="0" w:line="240" w:lineRule="auto"/>
        <w:ind w:firstLine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5D05811C" w14:textId="77777777" w:rsidR="002B7952" w:rsidRPr="002B7952" w:rsidRDefault="002B7952" w:rsidP="002B795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Dynamic SQL statements are a powerful technology that let you write and execute queries as your programs run.</w:t>
      </w:r>
    </w:p>
    <w:p w14:paraId="3736FEE4" w14:textId="77777777" w:rsidR="002B7952" w:rsidRDefault="002B7952" w:rsidP="00E4035C">
      <w:pPr>
        <w:shd w:val="clear" w:color="auto" w:fill="FFFFFF"/>
        <w:spacing w:after="0" w:line="240" w:lineRule="auto"/>
        <w:ind w:firstLine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True</w:t>
      </w:r>
    </w:p>
    <w:p w14:paraId="2A46172B" w14:textId="77777777" w:rsidR="00E4035C" w:rsidRPr="002B7952" w:rsidRDefault="00E4035C" w:rsidP="00E4035C">
      <w:pPr>
        <w:shd w:val="clear" w:color="auto" w:fill="FFFFFF"/>
        <w:spacing w:after="0" w:line="240" w:lineRule="auto"/>
        <w:ind w:firstLine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53DD43FF" w14:textId="77777777" w:rsidR="002B7952" w:rsidRPr="002B7952" w:rsidRDefault="002B7952" w:rsidP="002B795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NDS supports dynamic DDL statements with bind variables.</w:t>
      </w:r>
    </w:p>
    <w:p w14:paraId="6A867F4D" w14:textId="77777777" w:rsidR="002B7952" w:rsidRDefault="002B7952" w:rsidP="00E4035C">
      <w:pPr>
        <w:shd w:val="clear" w:color="auto" w:fill="FFFFFF"/>
        <w:spacing w:after="0" w:line="240" w:lineRule="auto"/>
        <w:ind w:firstLine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False</w:t>
      </w:r>
    </w:p>
    <w:p w14:paraId="5DF394A0" w14:textId="77777777" w:rsidR="00E4035C" w:rsidRPr="002B7952" w:rsidRDefault="00E4035C" w:rsidP="00E4035C">
      <w:pPr>
        <w:shd w:val="clear" w:color="auto" w:fill="FFFFFF"/>
        <w:spacing w:after="0" w:line="240" w:lineRule="auto"/>
        <w:ind w:firstLine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44CE9BDE" w14:textId="77777777" w:rsidR="002B7952" w:rsidRPr="002B7952" w:rsidRDefault="002B7952" w:rsidP="002B795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The dbms_sql package supports static SQL statements that process DDL and DML statements.</w:t>
      </w:r>
    </w:p>
    <w:p w14:paraId="453E66E5" w14:textId="77777777" w:rsidR="002B7952" w:rsidRDefault="002B7952" w:rsidP="00E4035C">
      <w:pPr>
        <w:shd w:val="clear" w:color="auto" w:fill="FFFFFF"/>
        <w:spacing w:after="0" w:line="240" w:lineRule="auto"/>
        <w:ind w:firstLine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True</w:t>
      </w:r>
    </w:p>
    <w:p w14:paraId="6499AD51" w14:textId="77777777" w:rsidR="00E4035C" w:rsidRPr="002B7952" w:rsidRDefault="00E4035C" w:rsidP="00E4035C">
      <w:pPr>
        <w:shd w:val="clear" w:color="auto" w:fill="FFFFFF"/>
        <w:spacing w:after="0" w:line="240" w:lineRule="auto"/>
        <w:ind w:firstLine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05FE3177" w14:textId="77777777" w:rsidR="002B7952" w:rsidRPr="002B7952" w:rsidRDefault="002B7952" w:rsidP="002B795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Which of the following DBMS_SQL methods of operation belong to Method #3?</w:t>
      </w:r>
    </w:p>
    <w:p w14:paraId="03BC66A5" w14:textId="77777777" w:rsidR="002B7952" w:rsidRDefault="002B7952" w:rsidP="00E4035C">
      <w:pPr>
        <w:shd w:val="clear" w:color="auto" w:fill="FFFFFF"/>
        <w:spacing w:after="0" w:line="240" w:lineRule="auto"/>
        <w:ind w:left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BIND_ARRAY</w:t>
      </w: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FETCH_ROWS</w:t>
      </w: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DEFINE_COLUMN</w:t>
      </w: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COLUMN_VALUE</w:t>
      </w:r>
    </w:p>
    <w:p w14:paraId="769AEB8B" w14:textId="77777777" w:rsidR="00E4035C" w:rsidRPr="002B7952" w:rsidRDefault="00E4035C" w:rsidP="00E4035C">
      <w:pPr>
        <w:shd w:val="clear" w:color="auto" w:fill="FFFFFF"/>
        <w:spacing w:after="0" w:line="240" w:lineRule="auto"/>
        <w:ind w:left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6DBA7532" w14:textId="77777777" w:rsidR="002B7952" w:rsidRPr="002B7952" w:rsidRDefault="002B7952" w:rsidP="002B795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The bind_array procedure supports bulk DML operations.</w:t>
      </w:r>
    </w:p>
    <w:p w14:paraId="252EF447" w14:textId="77777777" w:rsidR="002B7952" w:rsidRDefault="002B7952" w:rsidP="00E4035C">
      <w:pPr>
        <w:shd w:val="clear" w:color="auto" w:fill="FFFFFF"/>
        <w:spacing w:after="0" w:line="240" w:lineRule="auto"/>
        <w:ind w:firstLine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True</w:t>
      </w:r>
    </w:p>
    <w:p w14:paraId="304B1BA6" w14:textId="77777777" w:rsidR="00E4035C" w:rsidRPr="002B7952" w:rsidRDefault="00E4035C" w:rsidP="00E4035C">
      <w:pPr>
        <w:shd w:val="clear" w:color="auto" w:fill="FFFFFF"/>
        <w:spacing w:after="0" w:line="240" w:lineRule="auto"/>
        <w:ind w:firstLine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155E1E0A" w14:textId="77777777" w:rsidR="002B7952" w:rsidRPr="002B7952" w:rsidRDefault="002B7952" w:rsidP="002B795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The EXECUTE IMMEDIATE command passes values by which of the following parameter modes (choose all that apply)?</w:t>
      </w:r>
    </w:p>
    <w:p w14:paraId="56B31BBB" w14:textId="77777777" w:rsidR="002B7952" w:rsidRDefault="002B7952" w:rsidP="00E4035C">
      <w:pPr>
        <w:shd w:val="clear" w:color="auto" w:fill="FFFFFF"/>
        <w:spacing w:after="0" w:line="240" w:lineRule="auto"/>
        <w:ind w:left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IN OUT</w:t>
      </w: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OUT</w:t>
      </w: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IN</w:t>
      </w:r>
    </w:p>
    <w:p w14:paraId="4C70755D" w14:textId="77777777" w:rsidR="00E4035C" w:rsidRPr="002B7952" w:rsidRDefault="00E4035C" w:rsidP="002B795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303BB452" w14:textId="77777777" w:rsidR="002B7952" w:rsidRPr="002B7952" w:rsidRDefault="002B7952" w:rsidP="002B795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Which of the following are supported by dynamic DDL statements?</w:t>
      </w:r>
    </w:p>
    <w:p w14:paraId="7D816A07" w14:textId="77777777" w:rsidR="002B7952" w:rsidRDefault="002B7952" w:rsidP="00E4035C">
      <w:pPr>
        <w:shd w:val="clear" w:color="auto" w:fill="FFFFFF"/>
        <w:spacing w:after="0" w:line="240" w:lineRule="auto"/>
        <w:ind w:left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the use of concatenation</w:t>
      </w: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the use of static strings as statements</w:t>
      </w:r>
    </w:p>
    <w:p w14:paraId="11534442" w14:textId="77777777" w:rsidR="00E4035C" w:rsidRDefault="00E4035C" w:rsidP="00E4035C">
      <w:pPr>
        <w:shd w:val="clear" w:color="auto" w:fill="FFFFFF"/>
        <w:spacing w:after="0" w:line="240" w:lineRule="auto"/>
        <w:ind w:left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426E58CA" w14:textId="77777777" w:rsidR="00E4035C" w:rsidRDefault="00E4035C" w:rsidP="00E4035C">
      <w:pPr>
        <w:shd w:val="clear" w:color="auto" w:fill="FFFFFF"/>
        <w:spacing w:after="0" w:line="240" w:lineRule="auto"/>
        <w:ind w:left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1E511BCB" w14:textId="77777777" w:rsidR="00E4035C" w:rsidRPr="002B7952" w:rsidRDefault="00E4035C" w:rsidP="00E4035C">
      <w:pPr>
        <w:shd w:val="clear" w:color="auto" w:fill="FFFFFF"/>
        <w:spacing w:after="0" w:line="240" w:lineRule="auto"/>
        <w:ind w:left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68CD903E" w14:textId="77777777" w:rsidR="002B7952" w:rsidRPr="002B7952" w:rsidRDefault="002B7952" w:rsidP="002B795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lastRenderedPageBreak/>
        <w:t>Which of the following DBMS_SQL methods of operation belong to Method #2?</w:t>
      </w:r>
    </w:p>
    <w:p w14:paraId="3123848C" w14:textId="77777777" w:rsidR="002B7952" w:rsidRDefault="002B7952" w:rsidP="00E4035C">
      <w:pPr>
        <w:shd w:val="clear" w:color="auto" w:fill="FFFFFF"/>
        <w:spacing w:after="0" w:line="240" w:lineRule="auto"/>
        <w:ind w:left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BIND_VARIABLE</w:t>
      </w: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EXECUTE</w:t>
      </w: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PARSE</w:t>
      </w: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BIND_ARRAY</w:t>
      </w: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OPEN_CURSOR</w:t>
      </w:r>
    </w:p>
    <w:p w14:paraId="5B0C3D34" w14:textId="77777777" w:rsidR="00E4035C" w:rsidRPr="002B7952" w:rsidRDefault="00E4035C" w:rsidP="00E4035C">
      <w:pPr>
        <w:shd w:val="clear" w:color="auto" w:fill="FFFFFF"/>
        <w:spacing w:after="0" w:line="240" w:lineRule="auto"/>
        <w:ind w:left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3AA0C986" w14:textId="77777777" w:rsidR="002B7952" w:rsidRPr="002B7952" w:rsidRDefault="002B7952" w:rsidP="002B795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Which of the following DBMS_SQL methods of operation belong to Method #1?</w:t>
      </w:r>
    </w:p>
    <w:p w14:paraId="455FEB47" w14:textId="77777777" w:rsidR="002B7952" w:rsidRDefault="002B7952" w:rsidP="00E4035C">
      <w:pPr>
        <w:shd w:val="clear" w:color="auto" w:fill="FFFFFF"/>
        <w:spacing w:after="0" w:line="240" w:lineRule="auto"/>
        <w:ind w:left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EXECUTE</w:t>
      </w: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PARSE</w:t>
      </w: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OPEN_CURSOR</w:t>
      </w:r>
    </w:p>
    <w:p w14:paraId="7F94E361" w14:textId="77777777" w:rsidR="00E4035C" w:rsidRPr="002B7952" w:rsidRDefault="00E4035C" w:rsidP="00E4035C">
      <w:pPr>
        <w:shd w:val="clear" w:color="auto" w:fill="FFFFFF"/>
        <w:spacing w:after="0" w:line="240" w:lineRule="auto"/>
        <w:ind w:left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0BD1D538" w14:textId="77777777" w:rsidR="002B7952" w:rsidRPr="002B7952" w:rsidRDefault="002B7952" w:rsidP="002B795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Which of the following aren't supported by dynamic DML statements?</w:t>
      </w:r>
    </w:p>
    <w:p w14:paraId="0BED7155" w14:textId="77777777" w:rsidR="002B7952" w:rsidRDefault="002B7952" w:rsidP="00E4035C">
      <w:pPr>
        <w:shd w:val="clear" w:color="auto" w:fill="FFFFFF"/>
        <w:spacing w:after="0" w:line="240" w:lineRule="auto"/>
        <w:ind w:firstLine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the use of bind variables for table names</w:t>
      </w:r>
    </w:p>
    <w:p w14:paraId="0DE40B3C" w14:textId="77777777" w:rsidR="00E4035C" w:rsidRPr="002B7952" w:rsidRDefault="00E4035C" w:rsidP="00E4035C">
      <w:pPr>
        <w:shd w:val="clear" w:color="auto" w:fill="FFFFFF"/>
        <w:spacing w:after="0" w:line="240" w:lineRule="auto"/>
        <w:ind w:firstLine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2F216EE5" w14:textId="77777777" w:rsidR="002B7952" w:rsidRPr="002B7952" w:rsidRDefault="002B7952" w:rsidP="002B795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The RETURNING INTO clause supports IN OUT mode parameters for INSERT, UPDATE, and DELETE statements.</w:t>
      </w:r>
    </w:p>
    <w:p w14:paraId="30A816B1" w14:textId="008FAE2E" w:rsidR="002B7952" w:rsidRDefault="002B7952" w:rsidP="00E4035C">
      <w:pPr>
        <w:shd w:val="clear" w:color="auto" w:fill="FFFFFF"/>
        <w:tabs>
          <w:tab w:val="left" w:pos="1978"/>
        </w:tabs>
        <w:spacing w:after="0" w:line="240" w:lineRule="auto"/>
        <w:ind w:firstLine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False</w:t>
      </w:r>
      <w:r w:rsidR="00E4035C">
        <w:rPr>
          <w:rFonts w:ascii="Arial" w:eastAsia="Times New Roman" w:hAnsi="Arial" w:cs="Arial"/>
          <w:color w:val="455358"/>
          <w:sz w:val="24"/>
          <w:szCs w:val="24"/>
          <w:lang w:eastAsia="en-US"/>
        </w:rPr>
        <w:tab/>
      </w:r>
    </w:p>
    <w:p w14:paraId="2319C2BA" w14:textId="77777777" w:rsidR="00E4035C" w:rsidRPr="002B7952" w:rsidRDefault="00E4035C" w:rsidP="00E4035C">
      <w:pPr>
        <w:shd w:val="clear" w:color="auto" w:fill="FFFFFF"/>
        <w:tabs>
          <w:tab w:val="left" w:pos="1978"/>
        </w:tabs>
        <w:spacing w:after="0" w:line="240" w:lineRule="auto"/>
        <w:ind w:firstLine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3B7B536D" w14:textId="77777777" w:rsidR="002B7952" w:rsidRPr="002B7952" w:rsidRDefault="002B7952" w:rsidP="002B795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Which of the following are Transaction Control Language (TCL) statements (choose all that apply)?</w:t>
      </w:r>
    </w:p>
    <w:p w14:paraId="053C4F3F" w14:textId="2E500CE6" w:rsidR="002B7952" w:rsidRDefault="00E4035C" w:rsidP="002B795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>
        <w:rPr>
          <w:rFonts w:ascii="Arial" w:eastAsia="Times New Roman" w:hAnsi="Arial" w:cs="Arial"/>
          <w:color w:val="455358"/>
          <w:sz w:val="24"/>
          <w:szCs w:val="24"/>
          <w:lang w:eastAsia="en-US"/>
        </w:rPr>
        <w:t xml:space="preserve"> </w:t>
      </w:r>
      <w:r>
        <w:rPr>
          <w:rFonts w:ascii="Arial" w:eastAsia="Times New Roman" w:hAnsi="Arial" w:cs="Arial"/>
          <w:color w:val="455358"/>
          <w:sz w:val="24"/>
          <w:szCs w:val="24"/>
          <w:lang w:eastAsia="en-US"/>
        </w:rPr>
        <w:tab/>
      </w:r>
      <w:r w:rsidR="002B7952"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COMMIT, ROLLBACK, SAVEPOINT</w:t>
      </w:r>
    </w:p>
    <w:p w14:paraId="500BA2CA" w14:textId="77777777" w:rsidR="00E4035C" w:rsidRPr="002B7952" w:rsidRDefault="00E4035C" w:rsidP="002B795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75B8E4C6" w14:textId="77777777" w:rsidR="002B7952" w:rsidRPr="002B7952" w:rsidRDefault="002B7952" w:rsidP="002B795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You can't call SQL statements from inside a PL/SQL block.</w:t>
      </w:r>
    </w:p>
    <w:p w14:paraId="512D654F" w14:textId="77777777" w:rsidR="002B7952" w:rsidRDefault="002B7952" w:rsidP="00E4035C">
      <w:pPr>
        <w:shd w:val="clear" w:color="auto" w:fill="FFFFFF"/>
        <w:spacing w:after="0" w:line="240" w:lineRule="auto"/>
        <w:ind w:firstLine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False</w:t>
      </w:r>
    </w:p>
    <w:p w14:paraId="69710FA9" w14:textId="77777777" w:rsidR="00E4035C" w:rsidRPr="002B7952" w:rsidRDefault="00E4035C" w:rsidP="00E4035C">
      <w:pPr>
        <w:shd w:val="clear" w:color="auto" w:fill="FFFFFF"/>
        <w:spacing w:after="0" w:line="240" w:lineRule="auto"/>
        <w:ind w:firstLine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55945865" w14:textId="77777777" w:rsidR="002B7952" w:rsidRPr="002B7952" w:rsidRDefault="002B7952" w:rsidP="002B795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Which of the following are Data Control Language (DCL) statements (choose all that apply)?</w:t>
      </w:r>
    </w:p>
    <w:p w14:paraId="37100C95" w14:textId="77777777" w:rsidR="002B7952" w:rsidRDefault="002B7952" w:rsidP="00E4035C">
      <w:pPr>
        <w:shd w:val="clear" w:color="auto" w:fill="FFFFFF"/>
        <w:spacing w:after="0" w:line="240" w:lineRule="auto"/>
        <w:ind w:firstLine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True</w:t>
      </w:r>
    </w:p>
    <w:p w14:paraId="3172BAAF" w14:textId="77777777" w:rsidR="00E4035C" w:rsidRPr="002B7952" w:rsidRDefault="00E4035C" w:rsidP="00E4035C">
      <w:pPr>
        <w:shd w:val="clear" w:color="auto" w:fill="FFFFFF"/>
        <w:spacing w:after="0" w:line="240" w:lineRule="auto"/>
        <w:ind w:firstLine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7DBF8D90" w14:textId="77777777" w:rsidR="002B7952" w:rsidRPr="002B7952" w:rsidRDefault="002B7952" w:rsidP="002B795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PL/SQL can simplify which of the following (choose all that apply)?</w:t>
      </w:r>
    </w:p>
    <w:p w14:paraId="38A6BA8F" w14:textId="77777777" w:rsidR="002B7952" w:rsidRDefault="002B7952" w:rsidP="00860FC8">
      <w:pPr>
        <w:shd w:val="clear" w:color="auto" w:fill="FFFFFF"/>
        <w:spacing w:after="0" w:line="240" w:lineRule="auto"/>
        <w:ind w:firstLine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improve resource utilization, optimize execution, simplify application development</w:t>
      </w:r>
    </w:p>
    <w:p w14:paraId="207A4E9E" w14:textId="77777777" w:rsidR="00860FC8" w:rsidRPr="002B7952" w:rsidRDefault="00860FC8" w:rsidP="00860FC8">
      <w:pPr>
        <w:shd w:val="clear" w:color="auto" w:fill="FFFFFF"/>
        <w:spacing w:after="0" w:line="240" w:lineRule="auto"/>
        <w:ind w:firstLine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6F4FD37E" w14:textId="77777777" w:rsidR="002B7952" w:rsidRPr="002B7952" w:rsidRDefault="002B7952" w:rsidP="002B795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The Oracle database wizard creates which of the following when building a new database instance (choose all that apply)?</w:t>
      </w:r>
    </w:p>
    <w:p w14:paraId="647176EB" w14:textId="77777777" w:rsidR="002B7952" w:rsidRDefault="002B7952" w:rsidP="00860FC8">
      <w:pPr>
        <w:shd w:val="clear" w:color="auto" w:fill="FFFFFF"/>
        <w:spacing w:after="0" w:line="240" w:lineRule="auto"/>
        <w:ind w:firstLine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necessary files, processes, a database catalog</w:t>
      </w:r>
    </w:p>
    <w:p w14:paraId="0F26D11A" w14:textId="77777777" w:rsidR="00860FC8" w:rsidRPr="002B7952" w:rsidRDefault="00860FC8" w:rsidP="00860FC8">
      <w:pPr>
        <w:shd w:val="clear" w:color="auto" w:fill="FFFFFF"/>
        <w:spacing w:after="0" w:line="240" w:lineRule="auto"/>
        <w:ind w:firstLine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6FEBEFCF" w14:textId="77777777" w:rsidR="002B7952" w:rsidRPr="002B7952" w:rsidRDefault="002B7952" w:rsidP="002B795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You must enable the SQL*Plus SERVEROUTPUT environment variable to print content to the console</w:t>
      </w:r>
    </w:p>
    <w:p w14:paraId="495BBB41" w14:textId="77777777" w:rsidR="002B7952" w:rsidRDefault="002B7952" w:rsidP="00860FC8">
      <w:pPr>
        <w:shd w:val="clear" w:color="auto" w:fill="FFFFFF"/>
        <w:spacing w:after="0" w:line="240" w:lineRule="auto"/>
        <w:ind w:firstLine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True</w:t>
      </w:r>
    </w:p>
    <w:p w14:paraId="5F3093C8" w14:textId="77777777" w:rsidR="00860FC8" w:rsidRPr="002B7952" w:rsidRDefault="00860FC8" w:rsidP="00860FC8">
      <w:pPr>
        <w:shd w:val="clear" w:color="auto" w:fill="FFFFFF"/>
        <w:spacing w:after="0" w:line="240" w:lineRule="auto"/>
        <w:ind w:firstLine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5F2B8B8C" w14:textId="77777777" w:rsidR="002B7952" w:rsidRPr="002B7952" w:rsidRDefault="002B7952" w:rsidP="002B795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DDL stands for Data Definition Language.</w:t>
      </w:r>
    </w:p>
    <w:p w14:paraId="24955905" w14:textId="77777777" w:rsidR="002B7952" w:rsidRDefault="002B7952" w:rsidP="00860FC8">
      <w:pPr>
        <w:shd w:val="clear" w:color="auto" w:fill="FFFFFF"/>
        <w:spacing w:after="0" w:line="240" w:lineRule="auto"/>
        <w:ind w:firstLine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True</w:t>
      </w:r>
    </w:p>
    <w:p w14:paraId="65A2487B" w14:textId="77777777" w:rsidR="00860FC8" w:rsidRPr="002B7952" w:rsidRDefault="00860FC8" w:rsidP="00860FC8">
      <w:pPr>
        <w:shd w:val="clear" w:color="auto" w:fill="FFFFFF"/>
        <w:spacing w:after="0" w:line="240" w:lineRule="auto"/>
        <w:ind w:firstLine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1084E285" w14:textId="77777777" w:rsidR="002B7952" w:rsidRPr="002B7952" w:rsidRDefault="002B7952" w:rsidP="002B795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Declarative data types do not change types at run-time and are known as strong data types.</w:t>
      </w:r>
    </w:p>
    <w:p w14:paraId="54F2C9A7" w14:textId="77777777" w:rsidR="002B7952" w:rsidRDefault="002B7952" w:rsidP="00860FC8">
      <w:pPr>
        <w:shd w:val="clear" w:color="auto" w:fill="FFFFFF"/>
        <w:spacing w:after="0" w:line="240" w:lineRule="auto"/>
        <w:ind w:firstLine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True</w:t>
      </w:r>
    </w:p>
    <w:p w14:paraId="1DC374F2" w14:textId="77777777" w:rsidR="00860FC8" w:rsidRPr="002B7952" w:rsidRDefault="00860FC8" w:rsidP="00860FC8">
      <w:pPr>
        <w:shd w:val="clear" w:color="auto" w:fill="FFFFFF"/>
        <w:spacing w:after="0" w:line="240" w:lineRule="auto"/>
        <w:ind w:firstLine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012EF47F" w14:textId="77777777" w:rsidR="002B7952" w:rsidRPr="002B7952" w:rsidRDefault="002B7952" w:rsidP="002B795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lastRenderedPageBreak/>
        <w:t>Anonymous blocks support which of the following (choose all that apply)?</w:t>
      </w:r>
    </w:p>
    <w:p w14:paraId="0166640A" w14:textId="77777777" w:rsidR="002B7952" w:rsidRDefault="002B7952" w:rsidP="00860FC8">
      <w:pPr>
        <w:shd w:val="clear" w:color="auto" w:fill="FFFFFF"/>
        <w:spacing w:after="0" w:line="240" w:lineRule="auto"/>
        <w:ind w:left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Batch scripting</w:t>
      </w: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Execution blocks</w:t>
      </w: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Declaration blocks</w:t>
      </w: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Exception handling blocks</w:t>
      </w:r>
    </w:p>
    <w:p w14:paraId="6E6A2EB8" w14:textId="77777777" w:rsidR="00860FC8" w:rsidRPr="002B7952" w:rsidRDefault="00860FC8" w:rsidP="00860FC8">
      <w:pPr>
        <w:shd w:val="clear" w:color="auto" w:fill="FFFFFF"/>
        <w:spacing w:after="0" w:line="240" w:lineRule="auto"/>
        <w:ind w:left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50187414" w14:textId="77777777" w:rsidR="002B7952" w:rsidRPr="002B7952" w:rsidRDefault="002B7952" w:rsidP="002B795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You must enable the SQL*Plus SERVEROUTPUT environment variable to print content to the console.</w:t>
      </w:r>
    </w:p>
    <w:p w14:paraId="5529FB31" w14:textId="77777777" w:rsidR="002B7952" w:rsidRDefault="002B7952" w:rsidP="00860FC8">
      <w:pPr>
        <w:shd w:val="clear" w:color="auto" w:fill="FFFFFF"/>
        <w:spacing w:after="0" w:line="240" w:lineRule="auto"/>
        <w:ind w:firstLine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True</w:t>
      </w:r>
    </w:p>
    <w:p w14:paraId="7A8F3BA1" w14:textId="77777777" w:rsidR="00860FC8" w:rsidRPr="002B7952" w:rsidRDefault="00860FC8" w:rsidP="00860FC8">
      <w:pPr>
        <w:shd w:val="clear" w:color="auto" w:fill="FFFFFF"/>
        <w:spacing w:after="0" w:line="240" w:lineRule="auto"/>
        <w:ind w:firstLine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469662D0" w14:textId="77777777" w:rsidR="002B7952" w:rsidRPr="002B7952" w:rsidRDefault="002B7952" w:rsidP="002B795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Scalar variables hold only one thing, while composite variables hold more than one thing.</w:t>
      </w:r>
    </w:p>
    <w:p w14:paraId="1259A181" w14:textId="77777777" w:rsidR="002B7952" w:rsidRDefault="002B7952" w:rsidP="00860FC8">
      <w:pPr>
        <w:shd w:val="clear" w:color="auto" w:fill="FFFFFF"/>
        <w:spacing w:after="0" w:line="240" w:lineRule="auto"/>
        <w:ind w:firstLine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True</w:t>
      </w:r>
    </w:p>
    <w:p w14:paraId="63EF9A2E" w14:textId="77777777" w:rsidR="00860FC8" w:rsidRPr="002B7952" w:rsidRDefault="00860FC8" w:rsidP="00860FC8">
      <w:pPr>
        <w:shd w:val="clear" w:color="auto" w:fill="FFFFFF"/>
        <w:spacing w:after="0" w:line="240" w:lineRule="auto"/>
        <w:ind w:firstLine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13958079" w14:textId="77777777" w:rsidR="002B7952" w:rsidRPr="002B7952" w:rsidRDefault="002B7952" w:rsidP="002B795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Which of the following assigns a value to a variable in the declaration block (choose all that apply)?</w:t>
      </w:r>
    </w:p>
    <w:p w14:paraId="696E54AE" w14:textId="77777777" w:rsidR="002B7952" w:rsidRDefault="002B7952" w:rsidP="00860FC8">
      <w:pPr>
        <w:shd w:val="clear" w:color="auto" w:fill="FFFFFF"/>
        <w:spacing w:after="0" w:line="240" w:lineRule="auto"/>
        <w:ind w:left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:=</w:t>
      </w: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Default</w:t>
      </w:r>
    </w:p>
    <w:p w14:paraId="79FAB8F0" w14:textId="77777777" w:rsidR="00860FC8" w:rsidRPr="002B7952" w:rsidRDefault="00860FC8" w:rsidP="00860FC8">
      <w:pPr>
        <w:shd w:val="clear" w:color="auto" w:fill="FFFFFF"/>
        <w:spacing w:after="0" w:line="240" w:lineRule="auto"/>
        <w:ind w:left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48B3964A" w14:textId="77777777" w:rsidR="002B7952" w:rsidRPr="002B7952" w:rsidRDefault="002B7952" w:rsidP="002B795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Which of the following are behaviors of the %ROWTYPE attribute (choose all that apply)?</w:t>
      </w:r>
    </w:p>
    <w:p w14:paraId="2C99711F" w14:textId="77777777" w:rsidR="002B7952" w:rsidRDefault="002B7952" w:rsidP="00860FC8">
      <w:pPr>
        <w:shd w:val="clear" w:color="auto" w:fill="FFFFFF"/>
        <w:spacing w:after="0" w:line="240" w:lineRule="auto"/>
        <w:ind w:left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assign the record structure of a table as a data type of a variable</w:t>
      </w: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assign the system cursor variable as a data type of a variable</w:t>
      </w: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assign the record structure of a cursor as a data type of a variable</w:t>
      </w:r>
    </w:p>
    <w:p w14:paraId="2295D46A" w14:textId="77777777" w:rsidR="00860FC8" w:rsidRPr="002B7952" w:rsidRDefault="00860FC8" w:rsidP="00860FC8">
      <w:pPr>
        <w:shd w:val="clear" w:color="auto" w:fill="FFFFFF"/>
        <w:spacing w:after="0" w:line="240" w:lineRule="auto"/>
        <w:ind w:left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15957CBE" w14:textId="77777777" w:rsidR="002B7952" w:rsidRPr="002B7952" w:rsidRDefault="002B7952" w:rsidP="002B795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Which of the following aren't named block program units (choose all that apply)?</w:t>
      </w:r>
    </w:p>
    <w:p w14:paraId="22DF4DA2" w14:textId="77777777" w:rsidR="002B7952" w:rsidRDefault="002B7952" w:rsidP="00860FC8">
      <w:pPr>
        <w:shd w:val="clear" w:color="auto" w:fill="FFFFFF"/>
        <w:spacing w:after="0" w:line="240" w:lineRule="auto"/>
        <w:ind w:firstLine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Record Types</w:t>
      </w:r>
    </w:p>
    <w:p w14:paraId="6902987C" w14:textId="77777777" w:rsidR="00860FC8" w:rsidRPr="002B7952" w:rsidRDefault="00860FC8" w:rsidP="00860FC8">
      <w:pPr>
        <w:shd w:val="clear" w:color="auto" w:fill="FFFFFF"/>
        <w:spacing w:after="0" w:line="240" w:lineRule="auto"/>
        <w:ind w:firstLine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6BB1F3B3" w14:textId="77777777" w:rsidR="002B7952" w:rsidRPr="002B7952" w:rsidRDefault="002B7952" w:rsidP="002B795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Identifiers can be which of the following (choose all that apply)?</w:t>
      </w:r>
    </w:p>
    <w:p w14:paraId="24DF0E8B" w14:textId="77777777" w:rsidR="002B7952" w:rsidRDefault="002B7952" w:rsidP="00860FC8">
      <w:pPr>
        <w:shd w:val="clear" w:color="auto" w:fill="FFFFFF"/>
        <w:spacing w:after="0" w:line="240" w:lineRule="auto"/>
        <w:ind w:left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user-defined data types starting with a letter</w:t>
      </w: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user-defined variables</w:t>
      </w: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subroutines</w:t>
      </w: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keywords</w:t>
      </w:r>
    </w:p>
    <w:p w14:paraId="23A0ACCF" w14:textId="77777777" w:rsidR="00860FC8" w:rsidRPr="002B7952" w:rsidRDefault="00860FC8" w:rsidP="00860FC8">
      <w:pPr>
        <w:shd w:val="clear" w:color="auto" w:fill="FFFFFF"/>
        <w:spacing w:after="0" w:line="240" w:lineRule="auto"/>
        <w:ind w:left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1C3DAF5C" w14:textId="77777777" w:rsidR="002B7952" w:rsidRPr="002B7952" w:rsidRDefault="002B7952" w:rsidP="002B795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There are three composite generalized data types: records, objects, and collections.</w:t>
      </w:r>
    </w:p>
    <w:p w14:paraId="057D0D21" w14:textId="77777777" w:rsidR="002B7952" w:rsidRDefault="002B7952" w:rsidP="00860FC8">
      <w:pPr>
        <w:shd w:val="clear" w:color="auto" w:fill="FFFFFF"/>
        <w:spacing w:after="0" w:line="240" w:lineRule="auto"/>
        <w:ind w:firstLine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True</w:t>
      </w:r>
    </w:p>
    <w:p w14:paraId="661239EB" w14:textId="77777777" w:rsidR="00860FC8" w:rsidRPr="002B7952" w:rsidRDefault="00860FC8" w:rsidP="00860FC8">
      <w:pPr>
        <w:shd w:val="clear" w:color="auto" w:fill="FFFFFF"/>
        <w:spacing w:after="0" w:line="240" w:lineRule="auto"/>
        <w:ind w:firstLine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296D6103" w14:textId="77777777" w:rsidR="002B7952" w:rsidRPr="002B7952" w:rsidRDefault="002B7952" w:rsidP="002B795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Which of the following are default date masks within Oracle (choose all that apply)?</w:t>
      </w:r>
    </w:p>
    <w:p w14:paraId="642F8881" w14:textId="77777777" w:rsidR="002B7952" w:rsidRDefault="002B7952" w:rsidP="00860FC8">
      <w:pPr>
        <w:shd w:val="clear" w:color="auto" w:fill="FFFFFF"/>
        <w:spacing w:after="0" w:line="240" w:lineRule="auto"/>
        <w:ind w:left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DD-MON-RR</w:t>
      </w: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DD-MON-YYYY</w:t>
      </w:r>
    </w:p>
    <w:p w14:paraId="6444D977" w14:textId="77777777" w:rsidR="00860FC8" w:rsidRPr="002B7952" w:rsidRDefault="00860FC8" w:rsidP="00860FC8">
      <w:pPr>
        <w:shd w:val="clear" w:color="auto" w:fill="FFFFFF"/>
        <w:spacing w:after="0" w:line="240" w:lineRule="auto"/>
        <w:ind w:left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0E94A398" w14:textId="77777777" w:rsidR="002B7952" w:rsidRPr="002B7952" w:rsidRDefault="002B7952" w:rsidP="002B795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You can't develop lexical units by combining valid characters and symbols.</w:t>
      </w:r>
    </w:p>
    <w:p w14:paraId="7754B2D1" w14:textId="4057960D" w:rsidR="002B7952" w:rsidRDefault="002B7952" w:rsidP="00860FC8">
      <w:pPr>
        <w:shd w:val="clear" w:color="auto" w:fill="FFFFFF"/>
        <w:tabs>
          <w:tab w:val="left" w:pos="1803"/>
        </w:tabs>
        <w:spacing w:after="0" w:line="240" w:lineRule="auto"/>
        <w:ind w:firstLine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False</w:t>
      </w:r>
      <w:r w:rsidR="00860FC8">
        <w:rPr>
          <w:rFonts w:ascii="Arial" w:eastAsia="Times New Roman" w:hAnsi="Arial" w:cs="Arial"/>
          <w:color w:val="455358"/>
          <w:sz w:val="24"/>
          <w:szCs w:val="24"/>
          <w:lang w:eastAsia="en-US"/>
        </w:rPr>
        <w:tab/>
      </w:r>
    </w:p>
    <w:p w14:paraId="7B24592B" w14:textId="77777777" w:rsidR="00860FC8" w:rsidRPr="002B7952" w:rsidRDefault="00860FC8" w:rsidP="00860FC8">
      <w:pPr>
        <w:shd w:val="clear" w:color="auto" w:fill="FFFFFF"/>
        <w:tabs>
          <w:tab w:val="left" w:pos="1803"/>
        </w:tabs>
        <w:spacing w:after="0" w:line="240" w:lineRule="auto"/>
        <w:ind w:firstLine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075CE966" w14:textId="77777777" w:rsidR="002B7952" w:rsidRPr="002B7952" w:rsidRDefault="002B7952" w:rsidP="002B795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Scalar variables can hold many things at the same time.</w:t>
      </w:r>
    </w:p>
    <w:p w14:paraId="1272B012" w14:textId="77777777" w:rsidR="002B7952" w:rsidRDefault="002B7952" w:rsidP="00860FC8">
      <w:pPr>
        <w:shd w:val="clear" w:color="auto" w:fill="FFFFFF"/>
        <w:spacing w:after="0" w:line="240" w:lineRule="auto"/>
        <w:ind w:firstLine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False</w:t>
      </w:r>
    </w:p>
    <w:p w14:paraId="417210B1" w14:textId="77777777" w:rsidR="00860FC8" w:rsidRDefault="00860FC8" w:rsidP="00860FC8">
      <w:pPr>
        <w:shd w:val="clear" w:color="auto" w:fill="FFFFFF"/>
        <w:spacing w:after="0" w:line="240" w:lineRule="auto"/>
        <w:ind w:firstLine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4FF727D2" w14:textId="77777777" w:rsidR="00860FC8" w:rsidRPr="002B7952" w:rsidRDefault="00860FC8" w:rsidP="00860FC8">
      <w:pPr>
        <w:shd w:val="clear" w:color="auto" w:fill="FFFFFF"/>
        <w:spacing w:after="0" w:line="240" w:lineRule="auto"/>
        <w:ind w:firstLine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54D956FD" w14:textId="77777777" w:rsidR="002B7952" w:rsidRPr="002B7952" w:rsidRDefault="002B7952" w:rsidP="002B795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lastRenderedPageBreak/>
        <w:t>The NCHAR data type is a Unicode equivalent to the VARCHAR2 data type.</w:t>
      </w:r>
    </w:p>
    <w:p w14:paraId="30EB0772" w14:textId="77777777" w:rsidR="002B7952" w:rsidRDefault="002B7952" w:rsidP="00860FC8">
      <w:pPr>
        <w:shd w:val="clear" w:color="auto" w:fill="FFFFFF"/>
        <w:spacing w:after="0" w:line="240" w:lineRule="auto"/>
        <w:ind w:firstLine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False</w:t>
      </w:r>
    </w:p>
    <w:p w14:paraId="57BF951B" w14:textId="77777777" w:rsidR="00860FC8" w:rsidRPr="002B7952" w:rsidRDefault="00860FC8" w:rsidP="00860FC8">
      <w:pPr>
        <w:shd w:val="clear" w:color="auto" w:fill="FFFFFF"/>
        <w:spacing w:after="0" w:line="240" w:lineRule="auto"/>
        <w:ind w:firstLine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43896A98" w14:textId="77777777" w:rsidR="002B7952" w:rsidRPr="002B7952" w:rsidRDefault="002B7952" w:rsidP="002B795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Which of the following is/are association operator(s) (choose all that apply)?</w:t>
      </w:r>
    </w:p>
    <w:p w14:paraId="09CB1C51" w14:textId="77777777" w:rsidR="002B7952" w:rsidRDefault="002B7952" w:rsidP="00860FC8">
      <w:pPr>
        <w:shd w:val="clear" w:color="auto" w:fill="FFFFFF"/>
        <w:spacing w:after="0" w:line="240" w:lineRule="auto"/>
        <w:ind w:left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&amp; </w:t>
      </w: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=&gt; </w:t>
      </w: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: </w:t>
      </w: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%</w:t>
      </w:r>
    </w:p>
    <w:p w14:paraId="6BC80346" w14:textId="77777777" w:rsidR="00860FC8" w:rsidRPr="002B7952" w:rsidRDefault="00860FC8" w:rsidP="00860FC8">
      <w:pPr>
        <w:shd w:val="clear" w:color="auto" w:fill="FFFFFF"/>
        <w:spacing w:after="0" w:line="240" w:lineRule="auto"/>
        <w:ind w:left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500A13C2" w14:textId="77777777" w:rsidR="002B7952" w:rsidRPr="002B7952" w:rsidRDefault="002B7952" w:rsidP="002B795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Lexical units are the building blocks in programming languages.</w:t>
      </w:r>
    </w:p>
    <w:p w14:paraId="2DA4EC7E" w14:textId="77777777" w:rsidR="002B7952" w:rsidRDefault="002B7952" w:rsidP="00860FC8">
      <w:pPr>
        <w:shd w:val="clear" w:color="auto" w:fill="FFFFFF"/>
        <w:spacing w:after="0" w:line="240" w:lineRule="auto"/>
        <w:ind w:firstLine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True</w:t>
      </w:r>
    </w:p>
    <w:p w14:paraId="733285CB" w14:textId="77777777" w:rsidR="00860FC8" w:rsidRPr="002B7952" w:rsidRDefault="00860FC8" w:rsidP="00860FC8">
      <w:pPr>
        <w:shd w:val="clear" w:color="auto" w:fill="FFFFFF"/>
        <w:spacing w:after="0" w:line="240" w:lineRule="auto"/>
        <w:ind w:firstLine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2B1170A5" w14:textId="77777777" w:rsidR="002B7952" w:rsidRPr="002B7952" w:rsidRDefault="002B7952" w:rsidP="002B795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Which of the following are steps that explicit cursors must run to access data (choose all that apply)?</w:t>
      </w:r>
    </w:p>
    <w:p w14:paraId="571B3FBC" w14:textId="77777777" w:rsidR="002B7952" w:rsidRDefault="002B7952" w:rsidP="00860FC8">
      <w:pPr>
        <w:shd w:val="clear" w:color="auto" w:fill="FFFFFF"/>
        <w:spacing w:after="0" w:line="240" w:lineRule="auto"/>
        <w:ind w:left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Fetch records from a cursor</w:t>
      </w: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Open the cursor</w:t>
      </w: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Close the cursor</w:t>
      </w:r>
    </w:p>
    <w:p w14:paraId="7443B634" w14:textId="77777777" w:rsidR="00860FC8" w:rsidRPr="002B7952" w:rsidRDefault="00860FC8" w:rsidP="00860FC8">
      <w:pPr>
        <w:shd w:val="clear" w:color="auto" w:fill="FFFFFF"/>
        <w:spacing w:after="0" w:line="240" w:lineRule="auto"/>
        <w:ind w:left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4B68E850" w14:textId="77777777" w:rsidR="002B7952" w:rsidRPr="002B7952" w:rsidRDefault="002B7952" w:rsidP="002B795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The PL/SQL language supports both simple and searched CASE statements.</w:t>
      </w:r>
    </w:p>
    <w:p w14:paraId="12A516D0" w14:textId="77777777" w:rsidR="002B7952" w:rsidRDefault="002B7952" w:rsidP="00860FC8">
      <w:pPr>
        <w:shd w:val="clear" w:color="auto" w:fill="FFFFFF"/>
        <w:spacing w:after="0" w:line="240" w:lineRule="auto"/>
        <w:ind w:firstLine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True</w:t>
      </w:r>
    </w:p>
    <w:p w14:paraId="64B1D3A9" w14:textId="77777777" w:rsidR="00860FC8" w:rsidRPr="002B7952" w:rsidRDefault="00860FC8" w:rsidP="00860FC8">
      <w:pPr>
        <w:shd w:val="clear" w:color="auto" w:fill="FFFFFF"/>
        <w:spacing w:after="0" w:line="240" w:lineRule="auto"/>
        <w:ind w:firstLine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6268E38E" w14:textId="77777777" w:rsidR="002B7952" w:rsidRPr="002B7952" w:rsidRDefault="002B7952" w:rsidP="002B795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$$PLSQL_UNIT returns the database user who owns the current program unit, and it is a new predefined inquiry directive with Oracle Database 12c.</w:t>
      </w:r>
    </w:p>
    <w:p w14:paraId="6CEEAF0D" w14:textId="77777777" w:rsidR="002B7952" w:rsidRDefault="002B7952" w:rsidP="00860FC8">
      <w:pPr>
        <w:shd w:val="clear" w:color="auto" w:fill="FFFFFF"/>
        <w:spacing w:after="0" w:line="240" w:lineRule="auto"/>
        <w:ind w:firstLine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False</w:t>
      </w:r>
    </w:p>
    <w:p w14:paraId="1511F475" w14:textId="77777777" w:rsidR="00860FC8" w:rsidRPr="002B7952" w:rsidRDefault="00860FC8" w:rsidP="00860FC8">
      <w:pPr>
        <w:shd w:val="clear" w:color="auto" w:fill="FFFFFF"/>
        <w:spacing w:after="0" w:line="240" w:lineRule="auto"/>
        <w:ind w:firstLine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1BBE7837" w14:textId="77777777" w:rsidR="002B7952" w:rsidRPr="002B7952" w:rsidRDefault="002B7952" w:rsidP="002B795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Which of the following is a guard on exit loop (choose all that apply)?</w:t>
      </w:r>
    </w:p>
    <w:p w14:paraId="75169E6F" w14:textId="77777777" w:rsidR="002B7952" w:rsidRDefault="002B7952" w:rsidP="00860FC8">
      <w:pPr>
        <w:shd w:val="clear" w:color="auto" w:fill="FFFFFF"/>
        <w:spacing w:after="0" w:line="240" w:lineRule="auto"/>
        <w:ind w:left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a FOR loop</w:t>
      </w: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a simple loop</w:t>
      </w:r>
    </w:p>
    <w:p w14:paraId="6CDBDBDB" w14:textId="77777777" w:rsidR="00860FC8" w:rsidRPr="002B7952" w:rsidRDefault="00860FC8" w:rsidP="00860FC8">
      <w:pPr>
        <w:shd w:val="clear" w:color="auto" w:fill="FFFFFF"/>
        <w:spacing w:after="0" w:line="240" w:lineRule="auto"/>
        <w:ind w:left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7FC8FAF6" w14:textId="77777777" w:rsidR="002B7952" w:rsidRPr="002B7952" w:rsidRDefault="002B7952" w:rsidP="002B795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The IF statement supports ONLY multiple-branching statements.</w:t>
      </w:r>
    </w:p>
    <w:p w14:paraId="5C50AC45" w14:textId="77777777" w:rsidR="002B7952" w:rsidRDefault="002B7952" w:rsidP="00860FC8">
      <w:pPr>
        <w:shd w:val="clear" w:color="auto" w:fill="FFFFFF"/>
        <w:spacing w:after="0" w:line="240" w:lineRule="auto"/>
        <w:ind w:firstLine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False</w:t>
      </w:r>
    </w:p>
    <w:p w14:paraId="498E58F8" w14:textId="77777777" w:rsidR="00860FC8" w:rsidRPr="002B7952" w:rsidRDefault="00860FC8" w:rsidP="00860FC8">
      <w:pPr>
        <w:shd w:val="clear" w:color="auto" w:fill="FFFFFF"/>
        <w:spacing w:after="0" w:line="240" w:lineRule="auto"/>
        <w:ind w:firstLine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1DEDCB7B" w14:textId="77777777" w:rsidR="002B7952" w:rsidRPr="002B7952" w:rsidRDefault="002B7952" w:rsidP="002B795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Control structures let you make which of the following (choose all that apply)?</w:t>
      </w:r>
    </w:p>
    <w:p w14:paraId="46A3DD30" w14:textId="77777777" w:rsidR="002B7952" w:rsidRDefault="002B7952" w:rsidP="00860FC8">
      <w:pPr>
        <w:shd w:val="clear" w:color="auto" w:fill="FFFFFF"/>
        <w:spacing w:after="0" w:line="240" w:lineRule="auto"/>
        <w:ind w:left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repeatable operations</w:t>
      </w: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conditional choices</w:t>
      </w: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access data</w:t>
      </w:r>
    </w:p>
    <w:p w14:paraId="74F7F809" w14:textId="77777777" w:rsidR="00860FC8" w:rsidRPr="002B7952" w:rsidRDefault="00860FC8" w:rsidP="00860FC8">
      <w:pPr>
        <w:shd w:val="clear" w:color="auto" w:fill="FFFFFF"/>
        <w:spacing w:after="0" w:line="240" w:lineRule="auto"/>
        <w:ind w:left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17695A6C" w14:textId="77777777" w:rsidR="002B7952" w:rsidRPr="002B7952" w:rsidRDefault="002B7952" w:rsidP="002B795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Simple CASE statement selectors are variables that use or functions that return valid data types other than Boolean data types.</w:t>
      </w:r>
    </w:p>
    <w:p w14:paraId="3FBEAEDC" w14:textId="77777777" w:rsidR="002B7952" w:rsidRDefault="002B7952" w:rsidP="00860FC8">
      <w:pPr>
        <w:shd w:val="clear" w:color="auto" w:fill="FFFFFF"/>
        <w:spacing w:after="0" w:line="240" w:lineRule="auto"/>
        <w:ind w:firstLine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True</w:t>
      </w:r>
    </w:p>
    <w:p w14:paraId="67F35838" w14:textId="77777777" w:rsidR="00860FC8" w:rsidRPr="002B7952" w:rsidRDefault="00860FC8" w:rsidP="00860FC8">
      <w:pPr>
        <w:shd w:val="clear" w:color="auto" w:fill="FFFFFF"/>
        <w:spacing w:after="0" w:line="240" w:lineRule="auto"/>
        <w:ind w:firstLine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11470EA8" w14:textId="77777777" w:rsidR="002B7952" w:rsidRPr="002B7952" w:rsidRDefault="002B7952" w:rsidP="002B795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Guard-on-exit loops don't let you run the code once before checking whether you should run it again.</w:t>
      </w:r>
    </w:p>
    <w:p w14:paraId="6E0A099C" w14:textId="77777777" w:rsidR="002B7952" w:rsidRDefault="002B7952" w:rsidP="00860FC8">
      <w:pPr>
        <w:shd w:val="clear" w:color="auto" w:fill="FFFFFF"/>
        <w:spacing w:after="0" w:line="240" w:lineRule="auto"/>
        <w:ind w:firstLine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False</w:t>
      </w:r>
    </w:p>
    <w:p w14:paraId="0A5A5478" w14:textId="77777777" w:rsidR="00860FC8" w:rsidRPr="002B7952" w:rsidRDefault="00860FC8" w:rsidP="00860FC8">
      <w:pPr>
        <w:shd w:val="clear" w:color="auto" w:fill="FFFFFF"/>
        <w:spacing w:after="0" w:line="240" w:lineRule="auto"/>
        <w:ind w:firstLine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121FA9EC" w14:textId="77777777" w:rsidR="002B7952" w:rsidRPr="002B7952" w:rsidRDefault="002B7952" w:rsidP="002B795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The SELECT-INTO statement is a single-row implicit cursor.</w:t>
      </w:r>
    </w:p>
    <w:p w14:paraId="63C68D23" w14:textId="77777777" w:rsidR="002B7952" w:rsidRDefault="002B7952" w:rsidP="00860FC8">
      <w:pPr>
        <w:shd w:val="clear" w:color="auto" w:fill="FFFFFF"/>
        <w:spacing w:after="0" w:line="240" w:lineRule="auto"/>
        <w:ind w:firstLine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True</w:t>
      </w:r>
    </w:p>
    <w:p w14:paraId="46673A90" w14:textId="77777777" w:rsidR="00860FC8" w:rsidRPr="002B7952" w:rsidRDefault="00860FC8" w:rsidP="00860FC8">
      <w:pPr>
        <w:shd w:val="clear" w:color="auto" w:fill="FFFFFF"/>
        <w:spacing w:after="0" w:line="240" w:lineRule="auto"/>
        <w:ind w:firstLine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53215FB7" w14:textId="77777777" w:rsidR="002B7952" w:rsidRPr="002B7952" w:rsidRDefault="002B7952" w:rsidP="002B795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lastRenderedPageBreak/>
        <w:t>Three-valued logic occurs where an expression may return true, false, or null.</w:t>
      </w:r>
    </w:p>
    <w:p w14:paraId="4261CDD1" w14:textId="77777777" w:rsidR="002B7952" w:rsidRDefault="002B7952" w:rsidP="00860FC8">
      <w:pPr>
        <w:shd w:val="clear" w:color="auto" w:fill="FFFFFF"/>
        <w:spacing w:after="0" w:line="240" w:lineRule="auto"/>
        <w:ind w:firstLine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True</w:t>
      </w:r>
    </w:p>
    <w:p w14:paraId="013E7E48" w14:textId="77777777" w:rsidR="00860FC8" w:rsidRPr="002B7952" w:rsidRDefault="00860FC8" w:rsidP="00860FC8">
      <w:pPr>
        <w:shd w:val="clear" w:color="auto" w:fill="FFFFFF"/>
        <w:spacing w:after="0" w:line="240" w:lineRule="auto"/>
        <w:ind w:firstLine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3D2198B4" w14:textId="77777777" w:rsidR="002B7952" w:rsidRPr="002B7952" w:rsidRDefault="002B7952" w:rsidP="002B795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Which statement lets you change a current session to enable conditional compilation statements (choose all that apply)?</w:t>
      </w:r>
    </w:p>
    <w:p w14:paraId="4CEBF9B2" w14:textId="77777777" w:rsidR="002B7952" w:rsidRDefault="002B7952" w:rsidP="00860FC8">
      <w:pPr>
        <w:shd w:val="clear" w:color="auto" w:fill="FFFFFF"/>
        <w:spacing w:after="0" w:line="240" w:lineRule="auto"/>
        <w:ind w:firstLine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Alter</w:t>
      </w:r>
    </w:p>
    <w:p w14:paraId="557F4D12" w14:textId="77777777" w:rsidR="00860FC8" w:rsidRPr="002B7952" w:rsidRDefault="00860FC8" w:rsidP="00860FC8">
      <w:pPr>
        <w:shd w:val="clear" w:color="auto" w:fill="FFFFFF"/>
        <w:spacing w:after="0" w:line="240" w:lineRule="auto"/>
        <w:ind w:firstLine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13D7065F" w14:textId="77777777" w:rsidR="002B7952" w:rsidRPr="002B7952" w:rsidRDefault="002B7952" w:rsidP="002B795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Which of the following can be used as a selector in a CASE statement (choose all that apply)?</w:t>
      </w:r>
    </w:p>
    <w:p w14:paraId="3B1C22C9" w14:textId="77777777" w:rsidR="002B7952" w:rsidRDefault="002B7952" w:rsidP="00860FC8">
      <w:pPr>
        <w:shd w:val="clear" w:color="auto" w:fill="FFFFFF"/>
        <w:spacing w:after="0" w:line="240" w:lineRule="auto"/>
        <w:ind w:left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CHAR </w:t>
      </w: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VARCHAR2 </w:t>
      </w: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NCHAR </w:t>
      </w: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NUMBER</w:t>
      </w:r>
    </w:p>
    <w:p w14:paraId="0FBC9F3C" w14:textId="77777777" w:rsidR="00860FC8" w:rsidRPr="002B7952" w:rsidRDefault="00860FC8" w:rsidP="00860FC8">
      <w:pPr>
        <w:shd w:val="clear" w:color="auto" w:fill="FFFFFF"/>
        <w:spacing w:after="0" w:line="240" w:lineRule="auto"/>
        <w:ind w:left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416F3C4E" w14:textId="77777777" w:rsidR="002B7952" w:rsidRPr="002B7952" w:rsidRDefault="002B7952" w:rsidP="002B795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PL/SQL index-by tables differ from the varray and table object types in which key ways (choose those that apply)?</w:t>
      </w:r>
    </w:p>
    <w:p w14:paraId="63695A85" w14:textId="77777777" w:rsidR="002B7952" w:rsidRDefault="002B7952" w:rsidP="00860FC8">
      <w:pPr>
        <w:shd w:val="clear" w:color="auto" w:fill="FFFFFF"/>
        <w:spacing w:after="0" w:line="240" w:lineRule="auto"/>
        <w:ind w:left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Index</w:t>
      </w: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Assignment</w:t>
      </w: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Initialization</w:t>
      </w: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Base data types</w:t>
      </w:r>
    </w:p>
    <w:p w14:paraId="52356AC2" w14:textId="77777777" w:rsidR="00860FC8" w:rsidRPr="002B7952" w:rsidRDefault="00860FC8" w:rsidP="00860FC8">
      <w:pPr>
        <w:shd w:val="clear" w:color="auto" w:fill="FFFFFF"/>
        <w:spacing w:after="0" w:line="240" w:lineRule="auto"/>
        <w:ind w:left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5BC28684" w14:textId="77777777" w:rsidR="002B7952" w:rsidRPr="002B7952" w:rsidRDefault="002B7952" w:rsidP="002B795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Which of the following types of collections work with the Oracle Collection API's PRIOR method (choose all that apply)?</w:t>
      </w:r>
    </w:p>
    <w:p w14:paraId="50AF6CDD" w14:textId="77777777" w:rsidR="002B7952" w:rsidRDefault="002B7952" w:rsidP="00860FC8">
      <w:pPr>
        <w:shd w:val="clear" w:color="auto" w:fill="FFFFFF"/>
        <w:spacing w:after="0" w:line="240" w:lineRule="auto"/>
        <w:ind w:left="720"/>
        <w:textAlignment w:val="top"/>
        <w:rPr>
          <w:rFonts w:ascii="Arial" w:eastAsia="Times New Roman" w:hAnsi="Arial" w:cs="Arial"/>
          <w:color w:val="2D3639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2D3639"/>
          <w:sz w:val="24"/>
          <w:szCs w:val="24"/>
          <w:lang w:eastAsia="en-US"/>
        </w:rPr>
        <w:t>Table collections that use scalar data types as their base data types</w:t>
      </w:r>
      <w:r w:rsidRPr="002B7952">
        <w:rPr>
          <w:rFonts w:ascii="Arial" w:eastAsia="Times New Roman" w:hAnsi="Arial" w:cs="Arial"/>
          <w:color w:val="2D3639"/>
          <w:sz w:val="24"/>
          <w:szCs w:val="24"/>
          <w:lang w:eastAsia="en-US"/>
        </w:rPr>
        <w:br/>
      </w:r>
      <w:r w:rsidRPr="002B7952">
        <w:rPr>
          <w:rFonts w:ascii="Arial" w:eastAsia="Times New Roman" w:hAnsi="Arial" w:cs="Arial"/>
          <w:color w:val="2D3639"/>
          <w:sz w:val="24"/>
          <w:szCs w:val="24"/>
          <w:lang w:eastAsia="en-US"/>
        </w:rPr>
        <w:br/>
        <w:t>Associative arrays that use scalar data types as their base data types</w:t>
      </w:r>
      <w:r w:rsidRPr="002B7952">
        <w:rPr>
          <w:rFonts w:ascii="Arial" w:eastAsia="Times New Roman" w:hAnsi="Arial" w:cs="Arial"/>
          <w:color w:val="2D3639"/>
          <w:sz w:val="24"/>
          <w:szCs w:val="24"/>
          <w:lang w:eastAsia="en-US"/>
        </w:rPr>
        <w:br/>
      </w:r>
      <w:r w:rsidRPr="002B7952">
        <w:rPr>
          <w:rFonts w:ascii="Arial" w:eastAsia="Times New Roman" w:hAnsi="Arial" w:cs="Arial"/>
          <w:color w:val="2D3639"/>
          <w:sz w:val="24"/>
          <w:szCs w:val="24"/>
          <w:lang w:eastAsia="en-US"/>
        </w:rPr>
        <w:br/>
        <w:t>Varray collections that use scalar data types as their base data types</w:t>
      </w:r>
      <w:r w:rsidRPr="002B7952">
        <w:rPr>
          <w:rFonts w:ascii="Arial" w:eastAsia="Times New Roman" w:hAnsi="Arial" w:cs="Arial"/>
          <w:color w:val="2D3639"/>
          <w:sz w:val="24"/>
          <w:szCs w:val="24"/>
          <w:lang w:eastAsia="en-US"/>
        </w:rPr>
        <w:br/>
      </w:r>
      <w:r w:rsidRPr="002B7952">
        <w:rPr>
          <w:rFonts w:ascii="Arial" w:eastAsia="Times New Roman" w:hAnsi="Arial" w:cs="Arial"/>
          <w:color w:val="2D3639"/>
          <w:sz w:val="24"/>
          <w:szCs w:val="24"/>
          <w:lang w:eastAsia="en-US"/>
        </w:rPr>
        <w:br/>
        <w:t>Table collections that use composite data types as their base data types</w:t>
      </w:r>
      <w:r w:rsidRPr="002B7952">
        <w:rPr>
          <w:rFonts w:ascii="Arial" w:eastAsia="Times New Roman" w:hAnsi="Arial" w:cs="Arial"/>
          <w:color w:val="2D3639"/>
          <w:sz w:val="24"/>
          <w:szCs w:val="24"/>
          <w:lang w:eastAsia="en-US"/>
        </w:rPr>
        <w:br/>
      </w:r>
      <w:r w:rsidRPr="002B7952">
        <w:rPr>
          <w:rFonts w:ascii="Arial" w:eastAsia="Times New Roman" w:hAnsi="Arial" w:cs="Arial"/>
          <w:color w:val="2D3639"/>
          <w:sz w:val="24"/>
          <w:szCs w:val="24"/>
          <w:lang w:eastAsia="en-US"/>
        </w:rPr>
        <w:br/>
        <w:t>Associative arrays that use composite data types as their base data types</w:t>
      </w:r>
    </w:p>
    <w:p w14:paraId="664D6386" w14:textId="77777777" w:rsidR="00860FC8" w:rsidRPr="002B7952" w:rsidRDefault="00860FC8" w:rsidP="00860FC8">
      <w:pPr>
        <w:shd w:val="clear" w:color="auto" w:fill="FFFFFF"/>
        <w:spacing w:after="0" w:line="240" w:lineRule="auto"/>
        <w:ind w:left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74F03E3D" w14:textId="77777777" w:rsidR="002B7952" w:rsidRPr="002B7952" w:rsidRDefault="002B7952" w:rsidP="002B795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Table collections are multi-dimensional structures that always have a limit on the number of elements that they hold.</w:t>
      </w:r>
    </w:p>
    <w:p w14:paraId="3F908FD7" w14:textId="77777777" w:rsidR="002B7952" w:rsidRDefault="002B7952" w:rsidP="00860FC8">
      <w:pPr>
        <w:shd w:val="clear" w:color="auto" w:fill="FFFFFF"/>
        <w:spacing w:after="0" w:line="240" w:lineRule="auto"/>
        <w:ind w:firstLine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False</w:t>
      </w:r>
    </w:p>
    <w:p w14:paraId="41EFFDB9" w14:textId="77777777" w:rsidR="00860FC8" w:rsidRPr="002B7952" w:rsidRDefault="00860FC8" w:rsidP="00860FC8">
      <w:pPr>
        <w:shd w:val="clear" w:color="auto" w:fill="FFFFFF"/>
        <w:spacing w:after="0" w:line="240" w:lineRule="auto"/>
        <w:ind w:firstLine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27EAF151" w14:textId="77777777" w:rsidR="002B7952" w:rsidRPr="002B7952" w:rsidRDefault="002B7952" w:rsidP="002B795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An asymmetrical list is a collection of a fixed number of elements that share the same scalar data types.</w:t>
      </w:r>
    </w:p>
    <w:p w14:paraId="7B386B77" w14:textId="77777777" w:rsidR="002B7952" w:rsidRDefault="002B7952" w:rsidP="00860FC8">
      <w:pPr>
        <w:shd w:val="clear" w:color="auto" w:fill="FFFFFF"/>
        <w:spacing w:after="0" w:line="240" w:lineRule="auto"/>
        <w:ind w:firstLine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False</w:t>
      </w:r>
    </w:p>
    <w:p w14:paraId="2EE56738" w14:textId="77777777" w:rsidR="00860FC8" w:rsidRPr="002B7952" w:rsidRDefault="00860FC8" w:rsidP="00860FC8">
      <w:pPr>
        <w:shd w:val="clear" w:color="auto" w:fill="FFFFFF"/>
        <w:spacing w:after="0" w:line="240" w:lineRule="auto"/>
        <w:ind w:firstLine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16E2C7ED" w14:textId="77777777" w:rsidR="00860FC8" w:rsidRDefault="002B7952" w:rsidP="00860FC8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SELECT column_value AS "Character"</w:t>
      </w: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FROM TABLE(something('On</w:t>
      </w:r>
      <w:r w:rsidR="00860FC8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e','Two','Three'))</w:t>
      </w:r>
      <w:r w:rsidR="00860FC8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ORDER BY 1;</w:t>
      </w:r>
    </w:p>
    <w:p w14:paraId="69B0ABEA" w14:textId="77777777" w:rsidR="00860FC8" w:rsidRDefault="002B7952" w:rsidP="00860FC8">
      <w:pPr>
        <w:shd w:val="clear" w:color="auto" w:fill="FFFFFF"/>
        <w:spacing w:after="0" w:line="240" w:lineRule="auto"/>
        <w:ind w:firstLine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How many rows are returned by the preceding query?</w:t>
      </w:r>
      <w:r w:rsidR="00860FC8">
        <w:rPr>
          <w:rFonts w:ascii="Arial" w:eastAsia="Times New Roman" w:hAnsi="Arial" w:cs="Arial"/>
          <w:color w:val="455358"/>
          <w:sz w:val="24"/>
          <w:szCs w:val="24"/>
          <w:lang w:eastAsia="en-US"/>
        </w:rPr>
        <w:t xml:space="preserve"> </w:t>
      </w:r>
    </w:p>
    <w:p w14:paraId="44FD4F47" w14:textId="39C01B9B" w:rsidR="002B7952" w:rsidRDefault="002B7952" w:rsidP="00860FC8">
      <w:pPr>
        <w:shd w:val="clear" w:color="auto" w:fill="FFFFFF"/>
        <w:spacing w:after="0" w:line="240" w:lineRule="auto"/>
        <w:ind w:firstLine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3</w:t>
      </w:r>
    </w:p>
    <w:p w14:paraId="19EFE852" w14:textId="77777777" w:rsidR="00860FC8" w:rsidRPr="002B7952" w:rsidRDefault="00860FC8" w:rsidP="00860FC8">
      <w:pPr>
        <w:shd w:val="clear" w:color="auto" w:fill="FFFFFF"/>
        <w:spacing w:after="0" w:line="240" w:lineRule="auto"/>
        <w:ind w:firstLine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44D72B76" w14:textId="77777777" w:rsidR="002B7952" w:rsidRPr="002B7952" w:rsidRDefault="002B7952" w:rsidP="002B795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lastRenderedPageBreak/>
        <w:t>Oracle Database 8i forward provides how many types of collections (choose those that apply)?</w:t>
      </w:r>
    </w:p>
    <w:p w14:paraId="0DAB3173" w14:textId="77777777" w:rsidR="002B7952" w:rsidRDefault="002B7952" w:rsidP="00860FC8">
      <w:pPr>
        <w:shd w:val="clear" w:color="auto" w:fill="FFFFFF"/>
        <w:spacing w:after="0" w:line="240" w:lineRule="auto"/>
        <w:ind w:firstLine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3</w:t>
      </w:r>
    </w:p>
    <w:p w14:paraId="23B0518E" w14:textId="77777777" w:rsidR="00860FC8" w:rsidRPr="002B7952" w:rsidRDefault="00860FC8" w:rsidP="00860FC8">
      <w:pPr>
        <w:shd w:val="clear" w:color="auto" w:fill="FFFFFF"/>
        <w:spacing w:after="0" w:line="240" w:lineRule="auto"/>
        <w:ind w:firstLine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7B94CB9C" w14:textId="77777777" w:rsidR="002B7952" w:rsidRPr="002B7952" w:rsidRDefault="002B7952" w:rsidP="002B795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Which of the following types of values can be an index in an associative array (choose all that apply)?</w:t>
      </w:r>
    </w:p>
    <w:p w14:paraId="165420C7" w14:textId="77777777" w:rsidR="002B7952" w:rsidRDefault="002B7952" w:rsidP="00860FC8">
      <w:pPr>
        <w:shd w:val="clear" w:color="auto" w:fill="FFFFFF"/>
        <w:spacing w:after="0" w:line="240" w:lineRule="auto"/>
        <w:ind w:left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Positive integer</w:t>
      </w: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Negative integer</w:t>
      </w: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Integer</w:t>
      </w: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String</w:t>
      </w:r>
    </w:p>
    <w:p w14:paraId="3E357E2A" w14:textId="77777777" w:rsidR="00860FC8" w:rsidRPr="002B7952" w:rsidRDefault="00860FC8" w:rsidP="00860FC8">
      <w:pPr>
        <w:shd w:val="clear" w:color="auto" w:fill="FFFFFF"/>
        <w:spacing w:after="0" w:line="240" w:lineRule="auto"/>
        <w:ind w:left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347A2492" w14:textId="77777777" w:rsidR="002B7952" w:rsidRPr="002B7952" w:rsidRDefault="002B7952" w:rsidP="002B795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Which of the following are general patterns for error messages (choose all that apply)?</w:t>
      </w:r>
    </w:p>
    <w:p w14:paraId="4CD9CA4F" w14:textId="77777777" w:rsidR="002B7952" w:rsidRDefault="002B7952" w:rsidP="00860FC8">
      <w:pPr>
        <w:shd w:val="clear" w:color="auto" w:fill="FFFFFF"/>
        <w:spacing w:after="0" w:line="240" w:lineRule="auto"/>
        <w:ind w:left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Declaration errors</w:t>
      </w: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Current line errors</w:t>
      </w: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Prior line errors</w:t>
      </w:r>
    </w:p>
    <w:p w14:paraId="2535F956" w14:textId="77777777" w:rsidR="00860FC8" w:rsidRPr="002B7952" w:rsidRDefault="00860FC8" w:rsidP="00860FC8">
      <w:pPr>
        <w:shd w:val="clear" w:color="auto" w:fill="FFFFFF"/>
        <w:spacing w:after="0" w:line="240" w:lineRule="auto"/>
        <w:ind w:left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5A33074C" w14:textId="77777777" w:rsidR="002B7952" w:rsidRPr="002B7952" w:rsidRDefault="002B7952" w:rsidP="002B795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Which of the following are built-in exception management functions (choose all that apply)?</w:t>
      </w:r>
    </w:p>
    <w:p w14:paraId="72ABDD33" w14:textId="77777777" w:rsidR="002B7952" w:rsidRDefault="002B7952" w:rsidP="00860FC8">
      <w:pPr>
        <w:shd w:val="clear" w:color="auto" w:fill="FFFFFF"/>
        <w:spacing w:after="0" w:line="240" w:lineRule="auto"/>
        <w:ind w:left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INVALID_NUMBER</w:t>
      </w: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INVALID_CURSOR</w:t>
      </w: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CASE_NOT_FOUND</w:t>
      </w:r>
    </w:p>
    <w:p w14:paraId="22AB172F" w14:textId="77777777" w:rsidR="00860FC8" w:rsidRPr="002B7952" w:rsidRDefault="00860FC8" w:rsidP="00860FC8">
      <w:pPr>
        <w:shd w:val="clear" w:color="auto" w:fill="FFFFFF"/>
        <w:spacing w:after="0" w:line="240" w:lineRule="auto"/>
        <w:ind w:left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4651F1A0" w14:textId="77777777" w:rsidR="002B7952" w:rsidRPr="002B7952" w:rsidRDefault="002B7952" w:rsidP="002B795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You map an error code to a user-defined exception by using a PRAGMA or precompiler instruction.</w:t>
      </w:r>
    </w:p>
    <w:p w14:paraId="50AF69F4" w14:textId="77777777" w:rsidR="002B7952" w:rsidRDefault="002B7952" w:rsidP="00860FC8">
      <w:pPr>
        <w:shd w:val="clear" w:color="auto" w:fill="FFFFFF"/>
        <w:spacing w:after="0" w:line="240" w:lineRule="auto"/>
        <w:ind w:firstLine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True</w:t>
      </w:r>
    </w:p>
    <w:p w14:paraId="18A52FBB" w14:textId="77777777" w:rsidR="00860FC8" w:rsidRPr="002B7952" w:rsidRDefault="00860FC8" w:rsidP="00860FC8">
      <w:pPr>
        <w:shd w:val="clear" w:color="auto" w:fill="FFFFFF"/>
        <w:spacing w:after="0" w:line="240" w:lineRule="auto"/>
        <w:ind w:firstLine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7480A5E1" w14:textId="77777777" w:rsidR="002B7952" w:rsidRPr="002B7952" w:rsidRDefault="002B7952" w:rsidP="002B795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You can't call stored functions from SQL when they return a system reference cursor data type.</w:t>
      </w:r>
    </w:p>
    <w:p w14:paraId="0668ACB1" w14:textId="77777777" w:rsidR="002B7952" w:rsidRDefault="002B7952" w:rsidP="00860FC8">
      <w:pPr>
        <w:shd w:val="clear" w:color="auto" w:fill="FFFFFF"/>
        <w:spacing w:after="0" w:line="240" w:lineRule="auto"/>
        <w:ind w:firstLine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True</w:t>
      </w:r>
    </w:p>
    <w:p w14:paraId="1424E19E" w14:textId="77777777" w:rsidR="00860FC8" w:rsidRPr="002B7952" w:rsidRDefault="00860FC8" w:rsidP="00860FC8">
      <w:pPr>
        <w:shd w:val="clear" w:color="auto" w:fill="FFFFFF"/>
        <w:spacing w:after="0" w:line="240" w:lineRule="auto"/>
        <w:ind w:firstLine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78B5B0D4" w14:textId="77777777" w:rsidR="002B7952" w:rsidRPr="002B7952" w:rsidRDefault="002B7952" w:rsidP="002B795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You can create a lexical error with which of the following (choose all that apply)?</w:t>
      </w:r>
    </w:p>
    <w:p w14:paraId="6D4DAD7F" w14:textId="77777777" w:rsidR="002B7952" w:rsidRDefault="002B7952" w:rsidP="00860FC8">
      <w:pPr>
        <w:shd w:val="clear" w:color="auto" w:fill="FFFFFF"/>
        <w:spacing w:after="0" w:line="240" w:lineRule="auto"/>
        <w:ind w:left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Forget a semicolon</w:t>
      </w: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Comment out a lexical value</w:t>
      </w: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Failure to enclose a string literal in beginning and ending quotes</w:t>
      </w: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Misspell an identifier</w:t>
      </w:r>
    </w:p>
    <w:p w14:paraId="65F02537" w14:textId="77777777" w:rsidR="00860FC8" w:rsidRPr="002B7952" w:rsidRDefault="00860FC8" w:rsidP="00860FC8">
      <w:pPr>
        <w:shd w:val="clear" w:color="auto" w:fill="FFFFFF"/>
        <w:spacing w:after="0" w:line="240" w:lineRule="auto"/>
        <w:ind w:left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5805E456" w14:textId="77777777" w:rsidR="002B7952" w:rsidRPr="002B7952" w:rsidRDefault="002B7952" w:rsidP="002B795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The RAISE statement lets you throw an exception.</w:t>
      </w:r>
    </w:p>
    <w:p w14:paraId="7515932D" w14:textId="77777777" w:rsidR="002B7952" w:rsidRDefault="002B7952" w:rsidP="00860FC8">
      <w:pPr>
        <w:shd w:val="clear" w:color="auto" w:fill="FFFFFF"/>
        <w:spacing w:after="0" w:line="240" w:lineRule="auto"/>
        <w:ind w:firstLine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True</w:t>
      </w:r>
    </w:p>
    <w:p w14:paraId="48D09F5F" w14:textId="77777777" w:rsidR="00860FC8" w:rsidRPr="002B7952" w:rsidRDefault="00860FC8" w:rsidP="00860FC8">
      <w:pPr>
        <w:shd w:val="clear" w:color="auto" w:fill="FFFFFF"/>
        <w:spacing w:after="0" w:line="240" w:lineRule="auto"/>
        <w:ind w:firstLine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57BC20AE" w14:textId="77777777" w:rsidR="002B7952" w:rsidRPr="002B7952" w:rsidRDefault="002B7952" w:rsidP="002B795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Which of the following methods let you call a function from another schema that works with local data (choose all that apply)?</w:t>
      </w:r>
    </w:p>
    <w:p w14:paraId="673E8C73" w14:textId="77777777" w:rsidR="002B7952" w:rsidRDefault="002B7952" w:rsidP="00860FC8">
      <w:pPr>
        <w:shd w:val="clear" w:color="auto" w:fill="FFFFFF"/>
        <w:spacing w:after="0" w:line="240" w:lineRule="auto"/>
        <w:ind w:firstLine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Invoker rights</w:t>
      </w:r>
    </w:p>
    <w:p w14:paraId="067EEB0A" w14:textId="77777777" w:rsidR="00860FC8" w:rsidRPr="002B7952" w:rsidRDefault="00860FC8" w:rsidP="00860FC8">
      <w:pPr>
        <w:shd w:val="clear" w:color="auto" w:fill="FFFFFF"/>
        <w:spacing w:after="0" w:line="240" w:lineRule="auto"/>
        <w:ind w:firstLine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659EFE6D" w14:textId="77777777" w:rsidR="002B7952" w:rsidRPr="002B7952" w:rsidRDefault="002B7952" w:rsidP="002B795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Pass-by-value procedures are black boxes that perform tasks by consuming inputs without returning a result.</w:t>
      </w:r>
    </w:p>
    <w:p w14:paraId="1F9395F5" w14:textId="77777777" w:rsidR="002B7952" w:rsidRDefault="002B7952" w:rsidP="00860FC8">
      <w:pPr>
        <w:shd w:val="clear" w:color="auto" w:fill="FFFFFF"/>
        <w:spacing w:after="0" w:line="240" w:lineRule="auto"/>
        <w:ind w:firstLine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True</w:t>
      </w:r>
    </w:p>
    <w:p w14:paraId="4E0B84D9" w14:textId="77777777" w:rsidR="00860FC8" w:rsidRPr="002B7952" w:rsidRDefault="00860FC8" w:rsidP="00860FC8">
      <w:pPr>
        <w:shd w:val="clear" w:color="auto" w:fill="FFFFFF"/>
        <w:spacing w:after="0" w:line="240" w:lineRule="auto"/>
        <w:ind w:firstLine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7BECA33B" w14:textId="77777777" w:rsidR="002B7952" w:rsidRPr="002B7952" w:rsidRDefault="002B7952" w:rsidP="002B795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lastRenderedPageBreak/>
        <w:t>You should not implement a pass-by-value function when you want to produce a result by consuming the input.</w:t>
      </w:r>
    </w:p>
    <w:p w14:paraId="403EF65C" w14:textId="77777777" w:rsidR="002B7952" w:rsidRDefault="002B7952" w:rsidP="00860FC8">
      <w:pPr>
        <w:shd w:val="clear" w:color="auto" w:fill="FFFFFF"/>
        <w:spacing w:after="0" w:line="240" w:lineRule="auto"/>
        <w:ind w:firstLine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False</w:t>
      </w:r>
    </w:p>
    <w:p w14:paraId="2AF444BC" w14:textId="77777777" w:rsidR="00860FC8" w:rsidRPr="002B7952" w:rsidRDefault="00860FC8" w:rsidP="00860FC8">
      <w:pPr>
        <w:shd w:val="clear" w:color="auto" w:fill="FFFFFF"/>
        <w:spacing w:after="0" w:line="240" w:lineRule="auto"/>
        <w:ind w:firstLine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4A7DFEDD" w14:textId="77777777" w:rsidR="002B7952" w:rsidRPr="002B7952" w:rsidRDefault="002B7952" w:rsidP="002B795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You can call a function that returns a PL/SQL system reference cursor inside any query.</w:t>
      </w:r>
    </w:p>
    <w:p w14:paraId="5EA73D26" w14:textId="77777777" w:rsidR="002B7952" w:rsidRDefault="002B7952" w:rsidP="00860FC8">
      <w:pPr>
        <w:shd w:val="clear" w:color="auto" w:fill="FFFFFF"/>
        <w:spacing w:after="0" w:line="240" w:lineRule="auto"/>
        <w:ind w:firstLine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False</w:t>
      </w:r>
    </w:p>
    <w:p w14:paraId="77FDBA35" w14:textId="77777777" w:rsidR="00860FC8" w:rsidRPr="002B7952" w:rsidRDefault="00860FC8" w:rsidP="00860FC8">
      <w:pPr>
        <w:shd w:val="clear" w:color="auto" w:fill="FFFFFF"/>
        <w:spacing w:after="0" w:line="240" w:lineRule="auto"/>
        <w:ind w:firstLine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50E1C4FA" w14:textId="77777777" w:rsidR="002B7952" w:rsidRPr="002B7952" w:rsidRDefault="002B7952" w:rsidP="002B795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Which of the following is the default parameter mode in a pass-by-value function (choose all that apply)?</w:t>
      </w:r>
    </w:p>
    <w:p w14:paraId="004E936D" w14:textId="77777777" w:rsidR="002B7952" w:rsidRDefault="002B7952" w:rsidP="00860FC8">
      <w:pPr>
        <w:shd w:val="clear" w:color="auto" w:fill="FFFFFF"/>
        <w:spacing w:after="0" w:line="240" w:lineRule="auto"/>
        <w:ind w:firstLine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IN</w:t>
      </w:r>
    </w:p>
    <w:p w14:paraId="5BDD8242" w14:textId="77777777" w:rsidR="00860FC8" w:rsidRPr="002B7952" w:rsidRDefault="00860FC8" w:rsidP="00860FC8">
      <w:pPr>
        <w:shd w:val="clear" w:color="auto" w:fill="FFFFFF"/>
        <w:spacing w:after="0" w:line="240" w:lineRule="auto"/>
        <w:ind w:firstLine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617A5F96" w14:textId="77777777" w:rsidR="002B7952" w:rsidRPr="002B7952" w:rsidRDefault="002B7952" w:rsidP="002B795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Which types of variables can a function return (choose all that apply)?</w:t>
      </w:r>
    </w:p>
    <w:p w14:paraId="2EB1F707" w14:textId="77777777" w:rsidR="002B7952" w:rsidRDefault="002B7952" w:rsidP="00860FC8">
      <w:pPr>
        <w:shd w:val="clear" w:color="auto" w:fill="FFFFFF"/>
        <w:spacing w:after="0" w:line="240" w:lineRule="auto"/>
        <w:ind w:left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CLOB</w:t>
      </w: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VARCHAR2</w:t>
      </w: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Object Table</w:t>
      </w: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INTEGER Associate Array</w:t>
      </w: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NUMBER</w:t>
      </w:r>
    </w:p>
    <w:p w14:paraId="5BDAF352" w14:textId="77777777" w:rsidR="00860FC8" w:rsidRPr="002B7952" w:rsidRDefault="00860FC8" w:rsidP="00860FC8">
      <w:pPr>
        <w:shd w:val="clear" w:color="auto" w:fill="FFFFFF"/>
        <w:spacing w:after="0" w:line="240" w:lineRule="auto"/>
        <w:ind w:left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7C5EA13B" w14:textId="77777777" w:rsidR="002B7952" w:rsidRPr="002B7952" w:rsidRDefault="002B7952" w:rsidP="002B795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Which of the following methods let you call a function from another schema that works with data in the same schema (choose all that apply)?</w:t>
      </w:r>
    </w:p>
    <w:p w14:paraId="555C3E88" w14:textId="77777777" w:rsidR="002B7952" w:rsidRDefault="002B7952" w:rsidP="00860FC8">
      <w:pPr>
        <w:shd w:val="clear" w:color="auto" w:fill="FFFFFF"/>
        <w:spacing w:after="0" w:line="240" w:lineRule="auto"/>
        <w:ind w:firstLine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Definer rights</w:t>
      </w:r>
    </w:p>
    <w:p w14:paraId="79B5665B" w14:textId="77777777" w:rsidR="00860FC8" w:rsidRPr="002B7952" w:rsidRDefault="00860FC8" w:rsidP="00860FC8">
      <w:pPr>
        <w:shd w:val="clear" w:color="auto" w:fill="FFFFFF"/>
        <w:spacing w:after="0" w:line="240" w:lineRule="auto"/>
        <w:ind w:firstLine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4ED7C90A" w14:textId="77777777" w:rsidR="002B7952" w:rsidRPr="002B7952" w:rsidRDefault="002B7952" w:rsidP="002B795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Any attempt to call a non-autonomous function inside a query fails when the function contains any DML statement.</w:t>
      </w:r>
    </w:p>
    <w:p w14:paraId="4748521C" w14:textId="77777777" w:rsidR="002B7952" w:rsidRDefault="002B7952" w:rsidP="00860FC8">
      <w:pPr>
        <w:shd w:val="clear" w:color="auto" w:fill="FFFFFF"/>
        <w:spacing w:after="0" w:line="240" w:lineRule="auto"/>
        <w:ind w:firstLine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True</w:t>
      </w:r>
    </w:p>
    <w:p w14:paraId="3F249B88" w14:textId="77777777" w:rsidR="00860FC8" w:rsidRPr="002B7952" w:rsidRDefault="00860FC8" w:rsidP="00860FC8">
      <w:pPr>
        <w:shd w:val="clear" w:color="auto" w:fill="FFFFFF"/>
        <w:spacing w:after="0" w:line="240" w:lineRule="auto"/>
        <w:ind w:firstLine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3C82CEF8" w14:textId="77777777" w:rsidR="002B7952" w:rsidRPr="002B7952" w:rsidRDefault="002B7952" w:rsidP="002B795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You can use the SQL*Plus DESCRIBE command to see the functions and procedures inside a package.</w:t>
      </w:r>
    </w:p>
    <w:p w14:paraId="014ACEEC" w14:textId="77777777" w:rsidR="002B7952" w:rsidRDefault="002B7952" w:rsidP="00860FC8">
      <w:pPr>
        <w:shd w:val="clear" w:color="auto" w:fill="FFFFFF"/>
        <w:spacing w:after="0" w:line="240" w:lineRule="auto"/>
        <w:ind w:firstLine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True</w:t>
      </w:r>
    </w:p>
    <w:p w14:paraId="7A6F8E96" w14:textId="77777777" w:rsidR="00860FC8" w:rsidRPr="002B7952" w:rsidRDefault="00860FC8" w:rsidP="00860FC8">
      <w:pPr>
        <w:shd w:val="clear" w:color="auto" w:fill="FFFFFF"/>
        <w:spacing w:after="0" w:line="240" w:lineRule="auto"/>
        <w:ind w:firstLine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2DF0EA82" w14:textId="77777777" w:rsidR="002B7952" w:rsidRPr="002B7952" w:rsidRDefault="002B7952" w:rsidP="002B795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As a rule of thumb, package specification variables should never be constants.</w:t>
      </w:r>
    </w:p>
    <w:p w14:paraId="0E614E9A" w14:textId="77777777" w:rsidR="002B7952" w:rsidRDefault="002B7952" w:rsidP="00860FC8">
      <w:pPr>
        <w:shd w:val="clear" w:color="auto" w:fill="FFFFFF"/>
        <w:spacing w:after="0" w:line="240" w:lineRule="auto"/>
        <w:ind w:firstLine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False</w:t>
      </w:r>
    </w:p>
    <w:p w14:paraId="24BE1D0F" w14:textId="77777777" w:rsidR="00860FC8" w:rsidRPr="002B7952" w:rsidRDefault="00860FC8" w:rsidP="00860FC8">
      <w:pPr>
        <w:shd w:val="clear" w:color="auto" w:fill="FFFFFF"/>
        <w:spacing w:after="0" w:line="240" w:lineRule="auto"/>
        <w:ind w:firstLine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461132F6" w14:textId="77777777" w:rsidR="002B7952" w:rsidRPr="002B7952" w:rsidRDefault="002B7952" w:rsidP="002B795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Which of the following are schema-level programs (choose all that apply)?</w:t>
      </w:r>
    </w:p>
    <w:p w14:paraId="1CDCF4BA" w14:textId="77777777" w:rsidR="002B7952" w:rsidRDefault="002B7952" w:rsidP="00860FC8">
      <w:pPr>
        <w:shd w:val="clear" w:color="auto" w:fill="FFFFFF"/>
        <w:spacing w:after="0" w:line="240" w:lineRule="auto"/>
        <w:ind w:left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stored functions</w:t>
      </w: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stored packages</w:t>
      </w: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stored procedures</w:t>
      </w: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objects</w:t>
      </w:r>
    </w:p>
    <w:p w14:paraId="2C6D9900" w14:textId="77777777" w:rsidR="00860FC8" w:rsidRPr="002B7952" w:rsidRDefault="00860FC8" w:rsidP="00860FC8">
      <w:pPr>
        <w:shd w:val="clear" w:color="auto" w:fill="FFFFFF"/>
        <w:spacing w:after="0" w:line="240" w:lineRule="auto"/>
        <w:ind w:left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63A54E32" w14:textId="77777777" w:rsidR="002B7952" w:rsidRPr="002B7952" w:rsidRDefault="002B7952" w:rsidP="002B795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Data types are typically PL/SQL structures, collections, reference cursors, and cursors. All of these can be dynamic or static data types.</w:t>
      </w:r>
    </w:p>
    <w:p w14:paraId="57B5D112" w14:textId="77777777" w:rsidR="002B7952" w:rsidRDefault="002B7952" w:rsidP="00860FC8">
      <w:pPr>
        <w:shd w:val="clear" w:color="auto" w:fill="FFFFFF"/>
        <w:spacing w:after="0" w:line="240" w:lineRule="auto"/>
        <w:ind w:firstLine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True</w:t>
      </w:r>
    </w:p>
    <w:p w14:paraId="03935298" w14:textId="77777777" w:rsidR="00860FC8" w:rsidRDefault="00860FC8" w:rsidP="00860FC8">
      <w:pPr>
        <w:shd w:val="clear" w:color="auto" w:fill="FFFFFF"/>
        <w:spacing w:after="0" w:line="240" w:lineRule="auto"/>
        <w:ind w:firstLine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45D45088" w14:textId="77777777" w:rsidR="00860FC8" w:rsidRDefault="00860FC8" w:rsidP="00860FC8">
      <w:pPr>
        <w:shd w:val="clear" w:color="auto" w:fill="FFFFFF"/>
        <w:spacing w:after="0" w:line="240" w:lineRule="auto"/>
        <w:ind w:firstLine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7D225DE6" w14:textId="77777777" w:rsidR="00860FC8" w:rsidRDefault="00860FC8" w:rsidP="00860FC8">
      <w:pPr>
        <w:shd w:val="clear" w:color="auto" w:fill="FFFFFF"/>
        <w:spacing w:after="0" w:line="240" w:lineRule="auto"/>
        <w:ind w:firstLine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2A79415C" w14:textId="77777777" w:rsidR="00860FC8" w:rsidRDefault="00860FC8" w:rsidP="00860FC8">
      <w:pPr>
        <w:shd w:val="clear" w:color="auto" w:fill="FFFFFF"/>
        <w:spacing w:after="0" w:line="240" w:lineRule="auto"/>
        <w:ind w:firstLine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08CD2331" w14:textId="77777777" w:rsidR="00860FC8" w:rsidRPr="002B7952" w:rsidRDefault="00860FC8" w:rsidP="00860FC8">
      <w:pPr>
        <w:shd w:val="clear" w:color="auto" w:fill="FFFFFF"/>
        <w:spacing w:after="0" w:line="240" w:lineRule="auto"/>
        <w:ind w:firstLine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75227182" w14:textId="77777777" w:rsidR="002B7952" w:rsidRPr="002B7952" w:rsidRDefault="002B7952" w:rsidP="002B795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lastRenderedPageBreak/>
        <w:t>Which of the following types of modules let you white list their callers (choose all that apply)?</w:t>
      </w:r>
    </w:p>
    <w:p w14:paraId="45697D7D" w14:textId="77777777" w:rsidR="002B7952" w:rsidRDefault="002B7952" w:rsidP="00860FC8">
      <w:pPr>
        <w:shd w:val="clear" w:color="auto" w:fill="FFFFFF"/>
        <w:spacing w:after="0" w:line="240" w:lineRule="auto"/>
        <w:ind w:left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Procedures</w:t>
      </w: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Objects</w:t>
      </w: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Package specifications</w:t>
      </w: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Functions</w:t>
      </w:r>
    </w:p>
    <w:p w14:paraId="40CBCE31" w14:textId="77777777" w:rsidR="00860FC8" w:rsidRPr="002B7952" w:rsidRDefault="00860FC8" w:rsidP="00860FC8">
      <w:pPr>
        <w:shd w:val="clear" w:color="auto" w:fill="FFFFFF"/>
        <w:spacing w:after="0" w:line="240" w:lineRule="auto"/>
        <w:ind w:left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7B000896" w14:textId="77777777" w:rsidR="002B7952" w:rsidRPr="002B7952" w:rsidRDefault="002B7952" w:rsidP="002B795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Which of the following can access a function written inside a package body (choose all that apply)?</w:t>
      </w:r>
    </w:p>
    <w:p w14:paraId="4B565D13" w14:textId="77777777" w:rsidR="002B7952" w:rsidRDefault="002B7952" w:rsidP="00860FC8">
      <w:pPr>
        <w:shd w:val="clear" w:color="auto" w:fill="FFFFFF"/>
        <w:spacing w:after="0" w:line="240" w:lineRule="auto"/>
        <w:ind w:left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a package-level procedure</w:t>
      </w: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a package-level function</w:t>
      </w:r>
    </w:p>
    <w:p w14:paraId="65B1FAE6" w14:textId="77777777" w:rsidR="00860FC8" w:rsidRPr="002B7952" w:rsidRDefault="00860FC8" w:rsidP="00860FC8">
      <w:pPr>
        <w:shd w:val="clear" w:color="auto" w:fill="FFFFFF"/>
        <w:spacing w:after="0" w:line="240" w:lineRule="auto"/>
        <w:ind w:left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4B3D8209" w14:textId="77777777" w:rsidR="002B7952" w:rsidRPr="002B7952" w:rsidRDefault="002B7952" w:rsidP="002B795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A definer rights model does not dictate that all declared catalog objects must be owned by the same schema as the package owner.</w:t>
      </w:r>
    </w:p>
    <w:p w14:paraId="11B26ED6" w14:textId="77777777" w:rsidR="002B7952" w:rsidRDefault="002B7952" w:rsidP="00860FC8">
      <w:pPr>
        <w:shd w:val="clear" w:color="auto" w:fill="FFFFFF"/>
        <w:spacing w:after="0" w:line="240" w:lineRule="auto"/>
        <w:ind w:firstLine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True</w:t>
      </w:r>
    </w:p>
    <w:p w14:paraId="77F3463B" w14:textId="77777777" w:rsidR="00860FC8" w:rsidRPr="002B7952" w:rsidRDefault="00860FC8" w:rsidP="00860FC8">
      <w:pPr>
        <w:shd w:val="clear" w:color="auto" w:fill="FFFFFF"/>
        <w:spacing w:after="0" w:line="240" w:lineRule="auto"/>
        <w:ind w:firstLine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0552B9E0" w14:textId="77777777" w:rsidR="002B7952" w:rsidRPr="002B7952" w:rsidRDefault="002B7952" w:rsidP="002B795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The dbfs_link_generate_path function returns a globally unique file path name that you can use for archiving CLOB, NCLOB, or BLOB columns.</w:t>
      </w:r>
    </w:p>
    <w:p w14:paraId="51B16758" w14:textId="77777777" w:rsidR="002B7952" w:rsidRDefault="002B7952" w:rsidP="00860FC8">
      <w:pPr>
        <w:shd w:val="clear" w:color="auto" w:fill="FFFFFF"/>
        <w:spacing w:after="0" w:line="240" w:lineRule="auto"/>
        <w:ind w:firstLine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True</w:t>
      </w:r>
    </w:p>
    <w:p w14:paraId="4ADA4F3A" w14:textId="77777777" w:rsidR="00860FC8" w:rsidRPr="002B7952" w:rsidRDefault="00860FC8" w:rsidP="00860FC8">
      <w:pPr>
        <w:shd w:val="clear" w:color="auto" w:fill="FFFFFF"/>
        <w:spacing w:after="0" w:line="240" w:lineRule="auto"/>
        <w:ind w:firstLine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1DD671D0" w14:textId="77777777" w:rsidR="002B7952" w:rsidRPr="002B7952" w:rsidRDefault="002B7952" w:rsidP="002B795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Which of the following make possible the upload of data into a LOB column (choose all that apply)?</w:t>
      </w:r>
    </w:p>
    <w:p w14:paraId="46D9000B" w14:textId="77777777" w:rsidR="002B7952" w:rsidRDefault="002B7952" w:rsidP="00860FC8">
      <w:pPr>
        <w:shd w:val="clear" w:color="auto" w:fill="FFFFFF"/>
        <w:spacing w:after="0" w:line="240" w:lineRule="auto"/>
        <w:ind w:left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Call locator </w:t>
      </w: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INTO clause </w:t>
      </w: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RETURNING clause</w:t>
      </w: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Return locator</w:t>
      </w:r>
    </w:p>
    <w:p w14:paraId="341E3F69" w14:textId="77777777" w:rsidR="00860FC8" w:rsidRPr="002B7952" w:rsidRDefault="00860FC8" w:rsidP="00860FC8">
      <w:pPr>
        <w:shd w:val="clear" w:color="auto" w:fill="FFFFFF"/>
        <w:spacing w:after="0" w:line="240" w:lineRule="auto"/>
        <w:ind w:left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0DE38AC7" w14:textId="77777777" w:rsidR="002B7952" w:rsidRPr="002B7952" w:rsidRDefault="002B7952" w:rsidP="002B795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Which of the following describes a BFILE data type (choose all that apply)?</w:t>
      </w:r>
    </w:p>
    <w:p w14:paraId="6D4FB388" w14:textId="77777777" w:rsidR="002B7952" w:rsidRDefault="002B7952" w:rsidP="00860FC8">
      <w:pPr>
        <w:shd w:val="clear" w:color="auto" w:fill="FFFFFF"/>
        <w:spacing w:after="0" w:line="240" w:lineRule="auto"/>
        <w:ind w:left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are physically stored externally from the database</w:t>
      </w: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rely on virtual directories</w:t>
      </w:r>
    </w:p>
    <w:p w14:paraId="077362BC" w14:textId="77777777" w:rsidR="00860FC8" w:rsidRPr="002B7952" w:rsidRDefault="00860FC8" w:rsidP="00860FC8">
      <w:pPr>
        <w:shd w:val="clear" w:color="auto" w:fill="FFFFFF"/>
        <w:spacing w:after="0" w:line="240" w:lineRule="auto"/>
        <w:ind w:left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25A74DF0" w14:textId="77777777" w:rsidR="002B7952" w:rsidRPr="002B7952" w:rsidRDefault="002B7952" w:rsidP="002B795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Large objects (LOBs) are powerful data structures that let you store text, images, music, and video in the database.</w:t>
      </w:r>
    </w:p>
    <w:p w14:paraId="1E65A876" w14:textId="77777777" w:rsidR="002B7952" w:rsidRDefault="002B7952" w:rsidP="001D382D">
      <w:pPr>
        <w:shd w:val="clear" w:color="auto" w:fill="FFFFFF"/>
        <w:spacing w:after="0" w:line="240" w:lineRule="auto"/>
        <w:ind w:firstLine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True</w:t>
      </w:r>
    </w:p>
    <w:p w14:paraId="48C06717" w14:textId="77777777" w:rsidR="001D382D" w:rsidRPr="002B7952" w:rsidRDefault="001D382D" w:rsidP="001D382D">
      <w:pPr>
        <w:shd w:val="clear" w:color="auto" w:fill="FFFFFF"/>
        <w:spacing w:after="0" w:line="240" w:lineRule="auto"/>
        <w:ind w:firstLine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3CFC7A27" w14:textId="77777777" w:rsidR="002B7952" w:rsidRPr="002B7952" w:rsidRDefault="002B7952" w:rsidP="002B795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You call the fileclose procedures to close a BFILE.</w:t>
      </w:r>
    </w:p>
    <w:p w14:paraId="3CE7085A" w14:textId="77777777" w:rsidR="002B7952" w:rsidRDefault="002B7952" w:rsidP="001D382D">
      <w:pPr>
        <w:shd w:val="clear" w:color="auto" w:fill="FFFFFF"/>
        <w:spacing w:after="0" w:line="240" w:lineRule="auto"/>
        <w:ind w:firstLine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True</w:t>
      </w:r>
    </w:p>
    <w:p w14:paraId="183FAAFC" w14:textId="77777777" w:rsidR="001D382D" w:rsidRPr="002B7952" w:rsidRDefault="001D382D" w:rsidP="001D382D">
      <w:pPr>
        <w:shd w:val="clear" w:color="auto" w:fill="FFFFFF"/>
        <w:spacing w:after="0" w:line="240" w:lineRule="auto"/>
        <w:ind w:firstLine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06384AE7" w14:textId="77777777" w:rsidR="002B7952" w:rsidRPr="002B7952" w:rsidRDefault="002B7952" w:rsidP="002B795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Which of the dbms_lob functions and procedures are introspection methods (choose all that apply)?</w:t>
      </w:r>
    </w:p>
    <w:p w14:paraId="389E2A1A" w14:textId="77777777" w:rsidR="002B7952" w:rsidRDefault="002B7952" w:rsidP="001D382D">
      <w:pPr>
        <w:shd w:val="clear" w:color="auto" w:fill="FFFFFF"/>
        <w:spacing w:after="0" w:line="240" w:lineRule="auto"/>
        <w:ind w:left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getchunksize</w:t>
      </w: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instr </w:t>
      </w: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getlength </w:t>
      </w: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compare</w:t>
      </w:r>
    </w:p>
    <w:p w14:paraId="5D8F3FEA" w14:textId="77777777" w:rsidR="001D382D" w:rsidRPr="002B7952" w:rsidRDefault="001D382D" w:rsidP="001D382D">
      <w:pPr>
        <w:shd w:val="clear" w:color="auto" w:fill="FFFFFF"/>
        <w:spacing w:after="0" w:line="240" w:lineRule="auto"/>
        <w:ind w:left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26C20B67" w14:textId="77777777" w:rsidR="002B7952" w:rsidRPr="002B7952" w:rsidRDefault="002B7952" w:rsidP="002B795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Which of the following describes a BLOB data type (choose all that apply)?</w:t>
      </w:r>
    </w:p>
    <w:p w14:paraId="7D3C2DBB" w14:textId="77777777" w:rsidR="002B7952" w:rsidRPr="002B7952" w:rsidRDefault="002B7952" w:rsidP="001D382D">
      <w:pPr>
        <w:shd w:val="clear" w:color="auto" w:fill="FFFFFF"/>
        <w:spacing w:after="0" w:line="240" w:lineRule="auto"/>
        <w:ind w:left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rely on the db_block_size value</w:t>
      </w: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are physically stored in the database</w:t>
      </w:r>
    </w:p>
    <w:p w14:paraId="08B34B6F" w14:textId="77777777" w:rsidR="002B7952" w:rsidRPr="002B7952" w:rsidRDefault="002B7952" w:rsidP="002B795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lastRenderedPageBreak/>
        <w:t>Many of the procedures in the dbms_lob package are pass-by-reference.</w:t>
      </w:r>
    </w:p>
    <w:p w14:paraId="61619566" w14:textId="77777777" w:rsidR="002B7952" w:rsidRDefault="002B7952" w:rsidP="001D382D">
      <w:pPr>
        <w:shd w:val="clear" w:color="auto" w:fill="FFFFFF"/>
        <w:spacing w:after="0" w:line="240" w:lineRule="auto"/>
        <w:ind w:firstLine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True</w:t>
      </w:r>
    </w:p>
    <w:p w14:paraId="5B93E0F4" w14:textId="77777777" w:rsidR="001D382D" w:rsidRPr="002B7952" w:rsidRDefault="001D382D" w:rsidP="001D382D">
      <w:pPr>
        <w:shd w:val="clear" w:color="auto" w:fill="FFFFFF"/>
        <w:spacing w:after="0" w:line="240" w:lineRule="auto"/>
        <w:ind w:firstLine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77AD4D1B" w14:textId="77777777" w:rsidR="002B7952" w:rsidRPr="002B7952" w:rsidRDefault="002B7952" w:rsidP="002B795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Which are default behaviors an object type (choose all that apply)?</w:t>
      </w:r>
    </w:p>
    <w:p w14:paraId="4E7409F5" w14:textId="77777777" w:rsidR="002B7952" w:rsidRDefault="002B7952" w:rsidP="001D382D">
      <w:pPr>
        <w:shd w:val="clear" w:color="auto" w:fill="FFFFFF"/>
        <w:spacing w:after="0" w:line="240" w:lineRule="auto"/>
        <w:ind w:left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INSTANTIABLE</w:t>
      </w: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FINAL</w:t>
      </w:r>
    </w:p>
    <w:p w14:paraId="5329CE86" w14:textId="77777777" w:rsidR="001D382D" w:rsidRPr="002B7952" w:rsidRDefault="001D382D" w:rsidP="001D382D">
      <w:pPr>
        <w:shd w:val="clear" w:color="auto" w:fill="FFFFFF"/>
        <w:spacing w:after="0" w:line="240" w:lineRule="auto"/>
        <w:ind w:left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54AECD4D" w14:textId="77777777" w:rsidR="002B7952" w:rsidRPr="002B7952" w:rsidRDefault="002B7952" w:rsidP="002B795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You can instantiate a VARRAY or table collection as an attribute of an object type inside a CONSTRUCTOR function.</w:t>
      </w:r>
    </w:p>
    <w:p w14:paraId="5106DFE2" w14:textId="77777777" w:rsidR="002B7952" w:rsidRDefault="002B7952" w:rsidP="001D382D">
      <w:pPr>
        <w:shd w:val="clear" w:color="auto" w:fill="FFFFFF"/>
        <w:spacing w:after="0" w:line="240" w:lineRule="auto"/>
        <w:ind w:firstLine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True</w:t>
      </w:r>
    </w:p>
    <w:p w14:paraId="05E4DB60" w14:textId="77777777" w:rsidR="001D382D" w:rsidRPr="002B7952" w:rsidRDefault="001D382D" w:rsidP="001D382D">
      <w:pPr>
        <w:shd w:val="clear" w:color="auto" w:fill="FFFFFF"/>
        <w:spacing w:after="0" w:line="240" w:lineRule="auto"/>
        <w:ind w:firstLine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0FC7C3EF" w14:textId="77777777" w:rsidR="002B7952" w:rsidRPr="002B7952" w:rsidRDefault="002B7952" w:rsidP="002B795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Organized groups of functions are modules, and the process of grouping them together is modularization.</w:t>
      </w:r>
    </w:p>
    <w:p w14:paraId="7DB471B3" w14:textId="77777777" w:rsidR="002B7952" w:rsidRDefault="002B7952" w:rsidP="001D382D">
      <w:pPr>
        <w:shd w:val="clear" w:color="auto" w:fill="FFFFFF"/>
        <w:spacing w:after="0" w:line="240" w:lineRule="auto"/>
        <w:ind w:firstLine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True</w:t>
      </w:r>
    </w:p>
    <w:p w14:paraId="37C0AC8B" w14:textId="77777777" w:rsidR="001D382D" w:rsidRPr="002B7952" w:rsidRDefault="001D382D" w:rsidP="001D382D">
      <w:pPr>
        <w:shd w:val="clear" w:color="auto" w:fill="FFFFFF"/>
        <w:spacing w:after="0" w:line="240" w:lineRule="auto"/>
        <w:ind w:firstLine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0E7AE3FB" w14:textId="77777777" w:rsidR="002B7952" w:rsidRPr="002B7952" w:rsidRDefault="002B7952" w:rsidP="002B795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Getters and setters are common OOP (Object Oriented Programming) terms indicating that you get or set a class instance variable.</w:t>
      </w:r>
    </w:p>
    <w:p w14:paraId="1B88C2B7" w14:textId="77777777" w:rsidR="002B7952" w:rsidRDefault="002B7952" w:rsidP="001D382D">
      <w:pPr>
        <w:shd w:val="clear" w:color="auto" w:fill="FFFFFF"/>
        <w:spacing w:after="0" w:line="240" w:lineRule="auto"/>
        <w:ind w:firstLine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True</w:t>
      </w:r>
    </w:p>
    <w:p w14:paraId="75A832F3" w14:textId="77777777" w:rsidR="001D382D" w:rsidRPr="002B7952" w:rsidRDefault="001D382D" w:rsidP="001D382D">
      <w:pPr>
        <w:shd w:val="clear" w:color="auto" w:fill="FFFFFF"/>
        <w:spacing w:after="0" w:line="240" w:lineRule="auto"/>
        <w:ind w:firstLine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68A2B89A" w14:textId="77777777" w:rsidR="002B7952" w:rsidRPr="002B7952" w:rsidRDefault="002B7952" w:rsidP="002B795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Which of the following data types is possible as a return type from the MAP function of an object type (choose all that apply)?</w:t>
      </w:r>
    </w:p>
    <w:p w14:paraId="4590C8C8" w14:textId="77777777" w:rsidR="002B7952" w:rsidRDefault="002B7952" w:rsidP="001D382D">
      <w:pPr>
        <w:shd w:val="clear" w:color="auto" w:fill="FFFFFF"/>
        <w:spacing w:after="0" w:line="240" w:lineRule="auto"/>
        <w:ind w:left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NUMBER </w:t>
      </w: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DATE </w:t>
      </w: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VARCHAR2</w:t>
      </w: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CHAR</w:t>
      </w:r>
    </w:p>
    <w:p w14:paraId="50B7880A" w14:textId="77777777" w:rsidR="001D382D" w:rsidRPr="002B7952" w:rsidRDefault="001D382D" w:rsidP="001D382D">
      <w:pPr>
        <w:shd w:val="clear" w:color="auto" w:fill="FFFFFF"/>
        <w:spacing w:after="0" w:line="240" w:lineRule="auto"/>
        <w:ind w:left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5E737C84" w14:textId="77777777" w:rsidR="002B7952" w:rsidRPr="002B7952" w:rsidRDefault="002B7952" w:rsidP="002B795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An object instance is represented inside the object body as ORDER.</w:t>
      </w:r>
    </w:p>
    <w:p w14:paraId="0F7CC852" w14:textId="77777777" w:rsidR="002B7952" w:rsidRDefault="002B7952" w:rsidP="001D382D">
      <w:pPr>
        <w:shd w:val="clear" w:color="auto" w:fill="FFFFFF"/>
        <w:spacing w:after="0" w:line="240" w:lineRule="auto"/>
        <w:ind w:firstLine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False</w:t>
      </w:r>
    </w:p>
    <w:p w14:paraId="2BEAD9E6" w14:textId="77777777" w:rsidR="001D382D" w:rsidRPr="002B7952" w:rsidRDefault="001D382D" w:rsidP="001D382D">
      <w:pPr>
        <w:shd w:val="clear" w:color="auto" w:fill="FFFFFF"/>
        <w:spacing w:after="0" w:line="240" w:lineRule="auto"/>
        <w:ind w:firstLine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411DA8A3" w14:textId="77777777" w:rsidR="002B7952" w:rsidRPr="002B7952" w:rsidRDefault="002B7952" w:rsidP="002B795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Which of the following structures can you implement in object type methods (choose all that apply)?</w:t>
      </w:r>
    </w:p>
    <w:p w14:paraId="29DB4D8F" w14:textId="77777777" w:rsidR="002B7952" w:rsidRDefault="002B7952" w:rsidP="001D382D">
      <w:pPr>
        <w:shd w:val="clear" w:color="auto" w:fill="FFFFFF"/>
        <w:spacing w:after="0" w:line="240" w:lineRule="auto"/>
        <w:ind w:left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CURSOR </w:t>
      </w: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OBJECT </w:t>
      </w: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TYPE </w:t>
      </w: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VARRAY collection </w:t>
      </w: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TABLE collection</w:t>
      </w:r>
    </w:p>
    <w:p w14:paraId="6BB62677" w14:textId="77777777" w:rsidR="001D382D" w:rsidRPr="002B7952" w:rsidRDefault="001D382D" w:rsidP="001D382D">
      <w:pPr>
        <w:shd w:val="clear" w:color="auto" w:fill="FFFFFF"/>
        <w:spacing w:after="0" w:line="240" w:lineRule="auto"/>
        <w:ind w:left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5D3B2058" w14:textId="234913A6" w:rsidR="002B7952" w:rsidRPr="002B7952" w:rsidRDefault="002B7952" w:rsidP="002B795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 xml:space="preserve">Which of the following are valid parts of a database trigger </w:t>
      </w:r>
      <w:r w:rsidR="001D382D"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declaration?</w:t>
      </w:r>
    </w:p>
    <w:p w14:paraId="4054AF0E" w14:textId="77777777" w:rsidR="002B7952" w:rsidRDefault="002B7952" w:rsidP="001D382D">
      <w:pPr>
        <w:shd w:val="clear" w:color="auto" w:fill="FFFFFF"/>
        <w:spacing w:after="0" w:line="240" w:lineRule="auto"/>
        <w:ind w:left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an action</w:t>
      </w: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a statement</w:t>
      </w: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a restriction</w:t>
      </w: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a trigger name</w:t>
      </w:r>
    </w:p>
    <w:p w14:paraId="45EEA23C" w14:textId="77777777" w:rsidR="001D382D" w:rsidRPr="002B7952" w:rsidRDefault="001D382D" w:rsidP="001D382D">
      <w:pPr>
        <w:shd w:val="clear" w:color="auto" w:fill="FFFFFF"/>
        <w:spacing w:after="0" w:line="240" w:lineRule="auto"/>
        <w:ind w:left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0BCC72D2" w14:textId="77777777" w:rsidR="002B7952" w:rsidRPr="002B7952" w:rsidRDefault="002B7952" w:rsidP="002B795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Compound triggers enable you to stop performance of a DML statement against one table, and redirect the DML statement to another table.</w:t>
      </w:r>
    </w:p>
    <w:p w14:paraId="3D5DA7C0" w14:textId="77777777" w:rsidR="002B7952" w:rsidRDefault="002B7952" w:rsidP="001D382D">
      <w:pPr>
        <w:shd w:val="clear" w:color="auto" w:fill="FFFFFF"/>
        <w:spacing w:after="0" w:line="240" w:lineRule="auto"/>
        <w:ind w:firstLine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False</w:t>
      </w:r>
    </w:p>
    <w:p w14:paraId="45838B90" w14:textId="77777777" w:rsidR="001D382D" w:rsidRDefault="001D382D" w:rsidP="001D382D">
      <w:pPr>
        <w:shd w:val="clear" w:color="auto" w:fill="FFFFFF"/>
        <w:spacing w:after="0" w:line="240" w:lineRule="auto"/>
        <w:ind w:firstLine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628DFF5B" w14:textId="77777777" w:rsidR="001D382D" w:rsidRPr="002B7952" w:rsidRDefault="001D382D" w:rsidP="001D382D">
      <w:pPr>
        <w:shd w:val="clear" w:color="auto" w:fill="FFFFFF"/>
        <w:spacing w:after="0" w:line="240" w:lineRule="auto"/>
        <w:ind w:firstLine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4CF932D6" w14:textId="77777777" w:rsidR="002B7952" w:rsidRPr="002B7952" w:rsidRDefault="002B7952" w:rsidP="002B795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lastRenderedPageBreak/>
        <w:t>Which type of SQL statements fire DDL statements (choose all that apply)?</w:t>
      </w:r>
    </w:p>
    <w:p w14:paraId="0F201D87" w14:textId="77777777" w:rsidR="002B7952" w:rsidRDefault="002B7952" w:rsidP="001D382D">
      <w:pPr>
        <w:shd w:val="clear" w:color="auto" w:fill="FFFFFF"/>
        <w:spacing w:after="0" w:line="240" w:lineRule="auto"/>
        <w:ind w:left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COMMENT statement</w:t>
      </w: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TRUNCATE statement</w:t>
      </w: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CREATE statement</w:t>
      </w: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ALTER statement</w:t>
      </w: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DROP statement</w:t>
      </w:r>
    </w:p>
    <w:p w14:paraId="7C8A4369" w14:textId="77777777" w:rsidR="001D382D" w:rsidRPr="002B7952" w:rsidRDefault="001D382D" w:rsidP="001D382D">
      <w:pPr>
        <w:shd w:val="clear" w:color="auto" w:fill="FFFFFF"/>
        <w:spacing w:after="0" w:line="240" w:lineRule="auto"/>
        <w:ind w:left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5E197917" w14:textId="77777777" w:rsidR="002B7952" w:rsidRPr="002B7952" w:rsidRDefault="002B7952" w:rsidP="002B795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Which of the following are available DDL events that you can manage in DDL triggers (choose all that apply)?</w:t>
      </w:r>
    </w:p>
    <w:p w14:paraId="12475847" w14:textId="77777777" w:rsidR="002B7952" w:rsidRDefault="002B7952" w:rsidP="001D382D">
      <w:pPr>
        <w:shd w:val="clear" w:color="auto" w:fill="FFFFFF"/>
        <w:spacing w:after="0" w:line="240" w:lineRule="auto"/>
        <w:ind w:left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CREATE </w:t>
      </w: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ALTER </w:t>
      </w: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GRANT </w:t>
      </w: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DDL</w:t>
      </w:r>
    </w:p>
    <w:p w14:paraId="5F490EED" w14:textId="77777777" w:rsidR="001D382D" w:rsidRPr="002B7952" w:rsidRDefault="001D382D" w:rsidP="001D382D">
      <w:pPr>
        <w:shd w:val="clear" w:color="auto" w:fill="FFFFFF"/>
        <w:spacing w:after="0" w:line="240" w:lineRule="auto"/>
        <w:ind w:left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56124501" w14:textId="77777777" w:rsidR="002B7952" w:rsidRPr="002B7952" w:rsidRDefault="002B7952" w:rsidP="002B795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Triggers can capture events that create, modify, or drop objects, and they can capture inserts to, updates of, and deletes from table or updateable views.</w:t>
      </w:r>
    </w:p>
    <w:p w14:paraId="15EE0D75" w14:textId="77777777" w:rsidR="002B7952" w:rsidRDefault="002B7952" w:rsidP="001D382D">
      <w:pPr>
        <w:shd w:val="clear" w:color="auto" w:fill="FFFFFF"/>
        <w:spacing w:after="0" w:line="240" w:lineRule="auto"/>
        <w:ind w:firstLine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True</w:t>
      </w:r>
    </w:p>
    <w:p w14:paraId="10CE76A3" w14:textId="77777777" w:rsidR="001D382D" w:rsidRPr="002B7952" w:rsidRDefault="001D382D" w:rsidP="001D382D">
      <w:pPr>
        <w:shd w:val="clear" w:color="auto" w:fill="FFFFFF"/>
        <w:spacing w:after="0" w:line="240" w:lineRule="auto"/>
        <w:ind w:firstLine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68871007" w14:textId="77777777" w:rsidR="002B7952" w:rsidRPr="002B7952" w:rsidRDefault="002B7952" w:rsidP="002B795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Which of the following can you do with triggers (choose all that apply)?</w:t>
      </w:r>
    </w:p>
    <w:p w14:paraId="207EC42C" w14:textId="77777777" w:rsidR="002B7952" w:rsidRDefault="002B7952" w:rsidP="001D382D">
      <w:pPr>
        <w:shd w:val="clear" w:color="auto" w:fill="FFFFFF"/>
        <w:spacing w:after="0" w:line="240" w:lineRule="auto"/>
        <w:ind w:left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Control the sequence of and synchronize calls to triggers</w:t>
      </w: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Enforce referential integrity, complex business rules, and security policies</w:t>
      </w: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</w: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Control the behavior of DML statements</w:t>
      </w: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Control the behavior of DDL statements</w:t>
      </w:r>
    </w:p>
    <w:p w14:paraId="5BAA0B34" w14:textId="77777777" w:rsidR="001D382D" w:rsidRPr="002B7952" w:rsidRDefault="001D382D" w:rsidP="001D382D">
      <w:pPr>
        <w:shd w:val="clear" w:color="auto" w:fill="FFFFFF"/>
        <w:spacing w:after="0" w:line="240" w:lineRule="auto"/>
        <w:ind w:left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3A38877A" w14:textId="77777777" w:rsidR="002B7952" w:rsidRPr="002B7952" w:rsidRDefault="002B7952" w:rsidP="002B795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The UPDATING event function is available in which of the following Oracle triggers (choose all that apply)?</w:t>
      </w:r>
    </w:p>
    <w:p w14:paraId="25B235B4" w14:textId="77777777" w:rsidR="002B7952" w:rsidRDefault="002B7952" w:rsidP="001D382D">
      <w:pPr>
        <w:shd w:val="clear" w:color="auto" w:fill="FFFFFF"/>
        <w:spacing w:after="0" w:line="240" w:lineRule="auto"/>
        <w:ind w:left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Instead-of triggers</w:t>
      </w: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DML statement-level triggers</w:t>
      </w: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DML row-level triggers</w:t>
      </w:r>
    </w:p>
    <w:p w14:paraId="257CA861" w14:textId="77777777" w:rsidR="001D382D" w:rsidRPr="002B7952" w:rsidRDefault="001D382D" w:rsidP="001D382D">
      <w:pPr>
        <w:shd w:val="clear" w:color="auto" w:fill="FFFFFF"/>
        <w:spacing w:after="0" w:line="240" w:lineRule="auto"/>
        <w:ind w:left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40C300D3" w14:textId="77777777" w:rsidR="002B7952" w:rsidRPr="002B7952" w:rsidRDefault="002B7952" w:rsidP="002B795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INSTEAD OF triggers enable you to audit server statup and shutdown, server errors, and user logon and logoff activities.</w:t>
      </w:r>
    </w:p>
    <w:p w14:paraId="14036E9B" w14:textId="77777777" w:rsidR="002B7952" w:rsidRDefault="002B7952" w:rsidP="001D382D">
      <w:pPr>
        <w:shd w:val="clear" w:color="auto" w:fill="FFFFFF"/>
        <w:spacing w:after="0" w:line="240" w:lineRule="auto"/>
        <w:ind w:firstLine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False</w:t>
      </w:r>
    </w:p>
    <w:p w14:paraId="3A544697" w14:textId="77777777" w:rsidR="001D382D" w:rsidRPr="002B7952" w:rsidRDefault="001D382D" w:rsidP="001D382D">
      <w:pPr>
        <w:shd w:val="clear" w:color="auto" w:fill="FFFFFF"/>
        <w:spacing w:after="0" w:line="240" w:lineRule="auto"/>
        <w:ind w:firstLine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62B6DC84" w14:textId="77777777" w:rsidR="002B7952" w:rsidRPr="002B7952" w:rsidRDefault="002B7952" w:rsidP="002B795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The WHEN clause lets you filter when a trigger fires its trigger declaration.</w:t>
      </w:r>
    </w:p>
    <w:p w14:paraId="1C36943D" w14:textId="77777777" w:rsidR="002B7952" w:rsidRDefault="002B7952" w:rsidP="001D382D">
      <w:pPr>
        <w:shd w:val="clear" w:color="auto" w:fill="FFFFFF"/>
        <w:spacing w:after="0" w:line="240" w:lineRule="auto"/>
        <w:ind w:firstLine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False</w:t>
      </w:r>
    </w:p>
    <w:p w14:paraId="4E24CEEB" w14:textId="77777777" w:rsidR="001D382D" w:rsidRPr="002B7952" w:rsidRDefault="001D382D" w:rsidP="001D382D">
      <w:pPr>
        <w:shd w:val="clear" w:color="auto" w:fill="FFFFFF"/>
        <w:spacing w:after="0" w:line="240" w:lineRule="auto"/>
        <w:ind w:firstLine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74E1AB4B" w14:textId="77777777" w:rsidR="002B7952" w:rsidRPr="002B7952" w:rsidRDefault="002B7952" w:rsidP="002B795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The is_open function checks whether a cursor is open.</w:t>
      </w:r>
    </w:p>
    <w:p w14:paraId="107552DC" w14:textId="77777777" w:rsidR="002B7952" w:rsidRDefault="002B7952" w:rsidP="001D382D">
      <w:pPr>
        <w:shd w:val="clear" w:color="auto" w:fill="FFFFFF"/>
        <w:spacing w:after="0" w:line="240" w:lineRule="auto"/>
        <w:ind w:firstLine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True</w:t>
      </w:r>
    </w:p>
    <w:p w14:paraId="7522F2D2" w14:textId="77777777" w:rsidR="001D382D" w:rsidRPr="002B7952" w:rsidRDefault="001D382D" w:rsidP="001D382D">
      <w:pPr>
        <w:shd w:val="clear" w:color="auto" w:fill="FFFFFF"/>
        <w:spacing w:after="0" w:line="240" w:lineRule="auto"/>
        <w:ind w:firstLine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7FF88A13" w14:textId="77777777" w:rsidR="002B7952" w:rsidRPr="002B7952" w:rsidRDefault="002B7952" w:rsidP="002B795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The blind_variable_rowid procedure doesn't support row-by-row DML operations.</w:t>
      </w:r>
    </w:p>
    <w:p w14:paraId="7CD5F807" w14:textId="77777777" w:rsidR="002B7952" w:rsidRDefault="002B7952" w:rsidP="001D382D">
      <w:pPr>
        <w:shd w:val="clear" w:color="auto" w:fill="FFFFFF"/>
        <w:spacing w:after="0" w:line="240" w:lineRule="auto"/>
        <w:ind w:firstLine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True</w:t>
      </w:r>
    </w:p>
    <w:p w14:paraId="58CA603E" w14:textId="77777777" w:rsidR="001D382D" w:rsidRPr="002B7952" w:rsidRDefault="001D382D" w:rsidP="001D382D">
      <w:pPr>
        <w:shd w:val="clear" w:color="auto" w:fill="FFFFFF"/>
        <w:spacing w:after="0" w:line="240" w:lineRule="auto"/>
        <w:ind w:firstLine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379931EF" w14:textId="77777777" w:rsidR="002B7952" w:rsidRPr="002B7952" w:rsidRDefault="002B7952" w:rsidP="002B795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The dbms_sql package will never require grants to access the dbms_sql and dbms_sys_sql packages.</w:t>
      </w:r>
    </w:p>
    <w:p w14:paraId="0B1D6E60" w14:textId="77777777" w:rsidR="002B7952" w:rsidRPr="002B7952" w:rsidRDefault="002B7952" w:rsidP="001D382D">
      <w:pPr>
        <w:shd w:val="clear" w:color="auto" w:fill="FFFFFF"/>
        <w:spacing w:after="0" w:line="240" w:lineRule="auto"/>
        <w:ind w:firstLine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False</w:t>
      </w:r>
    </w:p>
    <w:p w14:paraId="03201678" w14:textId="77777777" w:rsidR="002B7952" w:rsidRPr="002B7952" w:rsidRDefault="002B7952" w:rsidP="002B795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lastRenderedPageBreak/>
        <w:t>Which are the supported parameter modes of operation for the USING clause in a dynamic anonymous PL/SQL block?</w:t>
      </w:r>
    </w:p>
    <w:p w14:paraId="010AB8EA" w14:textId="77777777" w:rsidR="002B7952" w:rsidRDefault="002B7952" w:rsidP="001D382D">
      <w:pPr>
        <w:shd w:val="clear" w:color="auto" w:fill="FFFFFF"/>
        <w:spacing w:after="0" w:line="240" w:lineRule="auto"/>
        <w:ind w:left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IN</w:t>
      </w: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OUT</w:t>
      </w: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IN OUT</w:t>
      </w:r>
    </w:p>
    <w:p w14:paraId="66DB1166" w14:textId="77777777" w:rsidR="001D382D" w:rsidRPr="002B7952" w:rsidRDefault="001D382D" w:rsidP="001D382D">
      <w:pPr>
        <w:shd w:val="clear" w:color="auto" w:fill="FFFFFF"/>
        <w:spacing w:after="0" w:line="240" w:lineRule="auto"/>
        <w:ind w:left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136488C8" w14:textId="77777777" w:rsidR="002B7952" w:rsidRPr="002B7952" w:rsidRDefault="002B7952" w:rsidP="002B795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Which of the following are supported by dynamic DML statements?</w:t>
      </w:r>
    </w:p>
    <w:p w14:paraId="12E02BBB" w14:textId="77777777" w:rsidR="002B7952" w:rsidRDefault="002B7952" w:rsidP="001D382D">
      <w:pPr>
        <w:shd w:val="clear" w:color="auto" w:fill="FFFFFF"/>
        <w:spacing w:after="0" w:line="240" w:lineRule="auto"/>
        <w:ind w:left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the use of bind variables</w:t>
      </w: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the use of positional notation</w:t>
      </w: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the use of concatenation</w:t>
      </w: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the use of static strings</w:t>
      </w:r>
    </w:p>
    <w:p w14:paraId="7D375EF3" w14:textId="77777777" w:rsidR="001D382D" w:rsidRPr="002B7952" w:rsidRDefault="001D382D" w:rsidP="001D382D">
      <w:pPr>
        <w:shd w:val="clear" w:color="auto" w:fill="FFFFFF"/>
        <w:spacing w:after="0" w:line="240" w:lineRule="auto"/>
        <w:ind w:left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3CFA6BCC" w14:textId="77777777" w:rsidR="002B7952" w:rsidRPr="002B7952" w:rsidRDefault="002B7952" w:rsidP="002B795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Which of the following are constants of the dbms_sql package (choose all that apply)?</w:t>
      </w:r>
    </w:p>
    <w:p w14:paraId="6E064C5A" w14:textId="77777777" w:rsidR="002B7952" w:rsidRDefault="002B7952" w:rsidP="001D382D">
      <w:pPr>
        <w:shd w:val="clear" w:color="auto" w:fill="FFFFFF"/>
        <w:spacing w:after="0" w:line="240" w:lineRule="auto"/>
        <w:ind w:left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NATIVE</w:t>
      </w: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V6</w:t>
      </w: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V7</w:t>
      </w:r>
    </w:p>
    <w:p w14:paraId="50429BDE" w14:textId="77777777" w:rsidR="001D382D" w:rsidRPr="002B7952" w:rsidRDefault="001D382D" w:rsidP="001D382D">
      <w:pPr>
        <w:shd w:val="clear" w:color="auto" w:fill="FFFFFF"/>
        <w:spacing w:after="0" w:line="240" w:lineRule="auto"/>
        <w:ind w:left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02AC038C" w14:textId="77777777" w:rsidR="002B7952" w:rsidRPr="002B7952" w:rsidRDefault="002B7952" w:rsidP="002B795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NDS doesn't support concatenating (or gluing) strings together to make a statement.</w:t>
      </w:r>
    </w:p>
    <w:p w14:paraId="1C10C63D" w14:textId="77777777" w:rsidR="002B7952" w:rsidRDefault="002B7952" w:rsidP="001D382D">
      <w:pPr>
        <w:shd w:val="clear" w:color="auto" w:fill="FFFFFF"/>
        <w:spacing w:after="0" w:line="240" w:lineRule="auto"/>
        <w:ind w:firstLine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False</w:t>
      </w:r>
    </w:p>
    <w:p w14:paraId="26627CC6" w14:textId="77777777" w:rsidR="001D382D" w:rsidRPr="002B7952" w:rsidRDefault="001D382D" w:rsidP="001D382D">
      <w:pPr>
        <w:shd w:val="clear" w:color="auto" w:fill="FFFFFF"/>
        <w:spacing w:after="0" w:line="240" w:lineRule="auto"/>
        <w:ind w:firstLine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4A91C45D" w14:textId="77777777" w:rsidR="002B7952" w:rsidRPr="002B7952" w:rsidRDefault="002B7952" w:rsidP="002B795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SQL injection attacks are attempts to gain access to information that should be protected.</w:t>
      </w:r>
    </w:p>
    <w:p w14:paraId="55270916" w14:textId="77777777" w:rsidR="002B7952" w:rsidRDefault="002B7952" w:rsidP="001D382D">
      <w:pPr>
        <w:shd w:val="clear" w:color="auto" w:fill="FFFFFF"/>
        <w:spacing w:after="0" w:line="240" w:lineRule="auto"/>
        <w:ind w:firstLine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True</w:t>
      </w:r>
    </w:p>
    <w:p w14:paraId="25512EB7" w14:textId="77777777" w:rsidR="001D382D" w:rsidRPr="002B7952" w:rsidRDefault="001D382D" w:rsidP="001D382D">
      <w:pPr>
        <w:shd w:val="clear" w:color="auto" w:fill="FFFFFF"/>
        <w:spacing w:after="0" w:line="240" w:lineRule="auto"/>
        <w:ind w:firstLine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55948102" w14:textId="77777777" w:rsidR="002B7952" w:rsidRPr="002B7952" w:rsidRDefault="002B7952" w:rsidP="002B795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Bulk processing is often a better solution then row-by-row statements.</w:t>
      </w:r>
    </w:p>
    <w:p w14:paraId="3D2618C5" w14:textId="77777777" w:rsidR="002B7952" w:rsidRDefault="002B7952" w:rsidP="001D382D">
      <w:pPr>
        <w:shd w:val="clear" w:color="auto" w:fill="FFFFFF"/>
        <w:spacing w:after="0" w:line="240" w:lineRule="auto"/>
        <w:ind w:firstLine="720"/>
        <w:textAlignment w:val="top"/>
        <w:rPr>
          <w:rFonts w:ascii="Arial" w:eastAsia="Times New Roman" w:hAnsi="Arial" w:cs="Arial"/>
          <w:color w:val="2D3639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2D3639"/>
          <w:sz w:val="24"/>
          <w:szCs w:val="24"/>
          <w:lang w:eastAsia="en-US"/>
        </w:rPr>
        <w:t>...</w:t>
      </w:r>
    </w:p>
    <w:p w14:paraId="3679F068" w14:textId="77777777" w:rsidR="001D382D" w:rsidRPr="002B7952" w:rsidRDefault="001D382D" w:rsidP="001D382D">
      <w:pPr>
        <w:shd w:val="clear" w:color="auto" w:fill="FFFFFF"/>
        <w:spacing w:after="0" w:line="240" w:lineRule="auto"/>
        <w:ind w:firstLine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79911EBF" w14:textId="77777777" w:rsidR="002B7952" w:rsidRPr="002B7952" w:rsidRDefault="002B7952" w:rsidP="002B795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You can't override the default behavior of schema-level functions.</w:t>
      </w:r>
    </w:p>
    <w:p w14:paraId="4F5575C7" w14:textId="77777777" w:rsidR="002B7952" w:rsidRDefault="002B7952" w:rsidP="001D382D">
      <w:pPr>
        <w:shd w:val="clear" w:color="auto" w:fill="FFFFFF"/>
        <w:spacing w:after="0" w:line="240" w:lineRule="auto"/>
        <w:ind w:firstLine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True</w:t>
      </w:r>
    </w:p>
    <w:p w14:paraId="7F089C05" w14:textId="77777777" w:rsidR="001D382D" w:rsidRPr="002B7952" w:rsidRDefault="001D382D" w:rsidP="001D382D">
      <w:pPr>
        <w:shd w:val="clear" w:color="auto" w:fill="FFFFFF"/>
        <w:spacing w:after="0" w:line="240" w:lineRule="auto"/>
        <w:ind w:firstLine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1C943ED1" w14:textId="77777777" w:rsidR="002B7952" w:rsidRPr="002B7952" w:rsidRDefault="002B7952" w:rsidP="002B795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Any attempt to call a non-autonomous function inside a query fails when the function contains any DML statement</w:t>
      </w:r>
    </w:p>
    <w:p w14:paraId="7E3AA480" w14:textId="77777777" w:rsidR="002B7952" w:rsidRDefault="002B7952" w:rsidP="001D382D">
      <w:pPr>
        <w:shd w:val="clear" w:color="auto" w:fill="FFFFFF"/>
        <w:spacing w:after="0" w:line="240" w:lineRule="auto"/>
        <w:ind w:firstLine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True</w:t>
      </w:r>
    </w:p>
    <w:p w14:paraId="08566EA5" w14:textId="77777777" w:rsidR="001D382D" w:rsidRPr="002B7952" w:rsidRDefault="001D382D" w:rsidP="001D382D">
      <w:pPr>
        <w:shd w:val="clear" w:color="auto" w:fill="FFFFFF"/>
        <w:spacing w:after="0" w:line="240" w:lineRule="auto"/>
        <w:ind w:firstLine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2AC5B4C4" w14:textId="77777777" w:rsidR="002B7952" w:rsidRPr="002B7952" w:rsidRDefault="002B7952" w:rsidP="002B795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You can instantiate a VARRAY or table collection as an attribute of an object type inside a CONSTRUCTOR function</w:t>
      </w:r>
    </w:p>
    <w:p w14:paraId="7DB49D30" w14:textId="77777777" w:rsidR="002B7952" w:rsidRDefault="002B7952" w:rsidP="001D382D">
      <w:pPr>
        <w:shd w:val="clear" w:color="auto" w:fill="FFFFFF"/>
        <w:spacing w:after="0" w:line="240" w:lineRule="auto"/>
        <w:ind w:firstLine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True</w:t>
      </w:r>
    </w:p>
    <w:p w14:paraId="73D047B6" w14:textId="77777777" w:rsidR="001D382D" w:rsidRPr="002B7952" w:rsidRDefault="001D382D" w:rsidP="001D382D">
      <w:pPr>
        <w:shd w:val="clear" w:color="auto" w:fill="FFFFFF"/>
        <w:spacing w:after="0" w:line="240" w:lineRule="auto"/>
        <w:ind w:firstLine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14FF406A" w14:textId="77777777" w:rsidR="002B7952" w:rsidRPr="002B7952" w:rsidRDefault="002B7952" w:rsidP="002B795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Which of the following types of objects share the same namespace with objects (choose all that apply)?</w:t>
      </w:r>
    </w:p>
    <w:p w14:paraId="1F56CD4B" w14:textId="77777777" w:rsidR="002B7952" w:rsidRDefault="002B7952" w:rsidP="001D382D">
      <w:pPr>
        <w:shd w:val="clear" w:color="auto" w:fill="FFFFFF"/>
        <w:spacing w:after="0" w:line="240" w:lineRule="auto"/>
        <w:ind w:left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FUNCTION objects</w:t>
      </w: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VIEW objects</w:t>
      </w: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TABLE objects</w:t>
      </w: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PACKAGE objects</w:t>
      </w:r>
    </w:p>
    <w:p w14:paraId="0CB29ECC" w14:textId="77777777" w:rsidR="00EC1702" w:rsidRDefault="00EC1702" w:rsidP="001D382D">
      <w:pPr>
        <w:shd w:val="clear" w:color="auto" w:fill="FFFFFF"/>
        <w:spacing w:after="0" w:line="240" w:lineRule="auto"/>
        <w:ind w:left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3B82BBD8" w14:textId="77777777" w:rsidR="00EC1702" w:rsidRDefault="00EC1702" w:rsidP="001D382D">
      <w:pPr>
        <w:shd w:val="clear" w:color="auto" w:fill="FFFFFF"/>
        <w:spacing w:after="0" w:line="240" w:lineRule="auto"/>
        <w:ind w:left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216D2F1A" w14:textId="77777777" w:rsidR="00EC1702" w:rsidRDefault="00EC1702" w:rsidP="001D382D">
      <w:pPr>
        <w:shd w:val="clear" w:color="auto" w:fill="FFFFFF"/>
        <w:spacing w:after="0" w:line="240" w:lineRule="auto"/>
        <w:ind w:left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185C0ABB" w14:textId="77777777" w:rsidR="001D382D" w:rsidRPr="002B7952" w:rsidRDefault="001D382D" w:rsidP="001D382D">
      <w:pPr>
        <w:shd w:val="clear" w:color="auto" w:fill="FFFFFF"/>
        <w:spacing w:after="0" w:line="240" w:lineRule="auto"/>
        <w:ind w:left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600E8538" w14:textId="5C88F1D7" w:rsidR="002B7952" w:rsidRDefault="002B7952" w:rsidP="002B795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lastRenderedPageBreak/>
        <w:t>Which of the following systems are best suited to DDL triggers.</w:t>
      </w:r>
      <w:r w:rsidR="002D443D">
        <w:rPr>
          <w:rFonts w:ascii="Arial" w:eastAsia="Times New Roman" w:hAnsi="Arial" w:cs="Arial"/>
          <w:color w:val="455358"/>
          <w:sz w:val="24"/>
          <w:szCs w:val="24"/>
          <w:lang w:eastAsia="en-US"/>
        </w:rPr>
        <w:t xml:space="preserve"> (</w:t>
      </w:r>
      <w:r w:rsidR="00EC170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choose all that apply)</w:t>
      </w:r>
    </w:p>
    <w:p w14:paraId="74B4C5EB" w14:textId="7FFC8D70" w:rsidR="00EC1702" w:rsidRDefault="00EC1702" w:rsidP="002B795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>
        <w:rPr>
          <w:rFonts w:ascii="Arial" w:eastAsia="Times New Roman" w:hAnsi="Arial" w:cs="Arial"/>
          <w:color w:val="455358"/>
          <w:sz w:val="24"/>
          <w:szCs w:val="24"/>
          <w:lang w:eastAsia="en-US"/>
        </w:rPr>
        <w:tab/>
        <w:t>Production Systems</w:t>
      </w:r>
    </w:p>
    <w:p w14:paraId="35224D4F" w14:textId="16CAF54E" w:rsidR="00EC1702" w:rsidRDefault="00EC1702" w:rsidP="00EC1702">
      <w:pPr>
        <w:shd w:val="clear" w:color="auto" w:fill="FFFFFF"/>
        <w:spacing w:after="0" w:line="240" w:lineRule="auto"/>
        <w:ind w:firstLine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>
        <w:rPr>
          <w:rFonts w:ascii="Arial" w:eastAsia="Times New Roman" w:hAnsi="Arial" w:cs="Arial"/>
          <w:color w:val="455358"/>
          <w:sz w:val="24"/>
          <w:szCs w:val="24"/>
          <w:lang w:eastAsia="en-US"/>
        </w:rPr>
        <w:t>Development Systems</w:t>
      </w:r>
    </w:p>
    <w:p w14:paraId="03316F4E" w14:textId="64BC2CE1" w:rsidR="00EC1702" w:rsidRDefault="00EC1702" w:rsidP="00EC1702">
      <w:pPr>
        <w:shd w:val="clear" w:color="auto" w:fill="FFFFFF"/>
        <w:spacing w:after="0" w:line="240" w:lineRule="auto"/>
        <w:ind w:firstLine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Test Systems</w:t>
      </w:r>
    </w:p>
    <w:p w14:paraId="1A87BF22" w14:textId="2212A70E" w:rsidR="00EC1702" w:rsidRPr="002B7952" w:rsidRDefault="00EC1702" w:rsidP="00EC1702">
      <w:pPr>
        <w:shd w:val="clear" w:color="auto" w:fill="FFFFFF"/>
        <w:spacing w:after="0" w:line="240" w:lineRule="auto"/>
        <w:ind w:firstLine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>
        <w:rPr>
          <w:rFonts w:ascii="Arial" w:eastAsia="Times New Roman" w:hAnsi="Arial" w:cs="Arial"/>
          <w:color w:val="455358"/>
          <w:sz w:val="24"/>
          <w:szCs w:val="24"/>
          <w:lang w:eastAsia="en-US"/>
        </w:rPr>
        <w:t>Stage Systems</w:t>
      </w:r>
      <w:bookmarkStart w:id="0" w:name="_GoBack"/>
      <w:bookmarkEnd w:id="0"/>
    </w:p>
    <w:p w14:paraId="2819A06B" w14:textId="0912E7FF" w:rsidR="002B7952" w:rsidRPr="002B7952" w:rsidRDefault="002B7952" w:rsidP="001D382D">
      <w:pPr>
        <w:shd w:val="clear" w:color="auto" w:fill="FFFFFF"/>
        <w:spacing w:after="0" w:line="240" w:lineRule="auto"/>
        <w:ind w:firstLine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1CB8C5B2" w14:textId="51055086" w:rsidR="00922217" w:rsidRDefault="002B7952" w:rsidP="00BA06AF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B795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Which of the following methods lets you create an in memory instance of a CLOB (choose all that apply)?</w:t>
      </w:r>
    </w:p>
    <w:p w14:paraId="53EF0D0E" w14:textId="356BF5FC" w:rsidR="009F4E2D" w:rsidRPr="00BA06AF" w:rsidRDefault="009F4E2D" w:rsidP="00BA06AF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>
        <w:rPr>
          <w:rFonts w:ascii="Arial" w:eastAsia="Times New Roman" w:hAnsi="Arial" w:cs="Arial"/>
          <w:color w:val="455358"/>
          <w:sz w:val="24"/>
          <w:szCs w:val="24"/>
          <w:lang w:eastAsia="en-US"/>
        </w:rPr>
        <w:tab/>
        <w:t>Createtemporary</w:t>
      </w:r>
    </w:p>
    <w:sectPr w:rsidR="009F4E2D" w:rsidRPr="00BA06AF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028C65" w14:textId="77777777" w:rsidR="00E9081E" w:rsidRDefault="00E9081E">
      <w:r>
        <w:separator/>
      </w:r>
    </w:p>
    <w:p w14:paraId="63D0AD98" w14:textId="77777777" w:rsidR="00E9081E" w:rsidRDefault="00E9081E"/>
  </w:endnote>
  <w:endnote w:type="continuationSeparator" w:id="0">
    <w:p w14:paraId="4687F44E" w14:textId="77777777" w:rsidR="00E9081E" w:rsidRDefault="00E9081E">
      <w:r>
        <w:continuationSeparator/>
      </w:r>
    </w:p>
    <w:p w14:paraId="68B43212" w14:textId="77777777" w:rsidR="00E9081E" w:rsidRDefault="00E9081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C040F7" w14:textId="77777777" w:rsidR="00860FC8" w:rsidRDefault="00860FC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B15CAA" w14:textId="77777777" w:rsidR="00E9081E" w:rsidRDefault="00E9081E">
      <w:r>
        <w:separator/>
      </w:r>
    </w:p>
    <w:p w14:paraId="223CAFCA" w14:textId="77777777" w:rsidR="00E9081E" w:rsidRDefault="00E9081E"/>
  </w:footnote>
  <w:footnote w:type="continuationSeparator" w:id="0">
    <w:p w14:paraId="1D18AA13" w14:textId="77777777" w:rsidR="00E9081E" w:rsidRDefault="00E9081E">
      <w:r>
        <w:continuationSeparator/>
      </w:r>
    </w:p>
    <w:p w14:paraId="564166CE" w14:textId="77777777" w:rsidR="00E9081E" w:rsidRDefault="00E9081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D52F3"/>
    <w:multiLevelType w:val="hybridMultilevel"/>
    <w:tmpl w:val="5D1A4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B53DD5"/>
    <w:multiLevelType w:val="hybridMultilevel"/>
    <w:tmpl w:val="B3728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EF44D6"/>
    <w:multiLevelType w:val="hybridMultilevel"/>
    <w:tmpl w:val="D6006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91D23"/>
    <w:multiLevelType w:val="hybridMultilevel"/>
    <w:tmpl w:val="1CA2D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C46C66"/>
    <w:multiLevelType w:val="hybridMultilevel"/>
    <w:tmpl w:val="91D2B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5301C8"/>
    <w:multiLevelType w:val="hybridMultilevel"/>
    <w:tmpl w:val="AAB8F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5E0CB1"/>
    <w:multiLevelType w:val="hybridMultilevel"/>
    <w:tmpl w:val="035A0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2D61C2"/>
    <w:multiLevelType w:val="hybridMultilevel"/>
    <w:tmpl w:val="5ABAE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59153D"/>
    <w:multiLevelType w:val="hybridMultilevel"/>
    <w:tmpl w:val="B0F2B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764A56"/>
    <w:multiLevelType w:val="hybridMultilevel"/>
    <w:tmpl w:val="BCC8D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BD5E01"/>
    <w:multiLevelType w:val="hybridMultilevel"/>
    <w:tmpl w:val="1856F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B97254"/>
    <w:multiLevelType w:val="hybridMultilevel"/>
    <w:tmpl w:val="E80A7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775A42"/>
    <w:multiLevelType w:val="hybridMultilevel"/>
    <w:tmpl w:val="6074A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162F3F"/>
    <w:multiLevelType w:val="hybridMultilevel"/>
    <w:tmpl w:val="3ED25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446BC5"/>
    <w:multiLevelType w:val="hybridMultilevel"/>
    <w:tmpl w:val="D7BE1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1C49B0"/>
    <w:multiLevelType w:val="hybridMultilevel"/>
    <w:tmpl w:val="ACEEC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D72A4A"/>
    <w:multiLevelType w:val="hybridMultilevel"/>
    <w:tmpl w:val="1D382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B4314B"/>
    <w:multiLevelType w:val="hybridMultilevel"/>
    <w:tmpl w:val="9F0E4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E91798"/>
    <w:multiLevelType w:val="hybridMultilevel"/>
    <w:tmpl w:val="D1706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297363"/>
    <w:multiLevelType w:val="hybridMultilevel"/>
    <w:tmpl w:val="2730B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3D00162"/>
    <w:multiLevelType w:val="hybridMultilevel"/>
    <w:tmpl w:val="BFFA5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41D7BBE"/>
    <w:multiLevelType w:val="hybridMultilevel"/>
    <w:tmpl w:val="2A3EF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5F81E29"/>
    <w:multiLevelType w:val="hybridMultilevel"/>
    <w:tmpl w:val="05525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77F4741"/>
    <w:multiLevelType w:val="hybridMultilevel"/>
    <w:tmpl w:val="DFEE4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4A0959"/>
    <w:multiLevelType w:val="hybridMultilevel"/>
    <w:tmpl w:val="23087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9CD252C"/>
    <w:multiLevelType w:val="hybridMultilevel"/>
    <w:tmpl w:val="AF141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B2D5C6B"/>
    <w:multiLevelType w:val="hybridMultilevel"/>
    <w:tmpl w:val="0D20D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3E4703"/>
    <w:multiLevelType w:val="hybridMultilevel"/>
    <w:tmpl w:val="88222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4EF3C88"/>
    <w:multiLevelType w:val="hybridMultilevel"/>
    <w:tmpl w:val="EC3EC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84B2739"/>
    <w:multiLevelType w:val="hybridMultilevel"/>
    <w:tmpl w:val="8E76C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C4E0BB9"/>
    <w:multiLevelType w:val="hybridMultilevel"/>
    <w:tmpl w:val="87262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CCC036D"/>
    <w:multiLevelType w:val="hybridMultilevel"/>
    <w:tmpl w:val="A6D47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EDD4269"/>
    <w:multiLevelType w:val="hybridMultilevel"/>
    <w:tmpl w:val="43627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15271BD"/>
    <w:multiLevelType w:val="hybridMultilevel"/>
    <w:tmpl w:val="A9B28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28A315E"/>
    <w:multiLevelType w:val="hybridMultilevel"/>
    <w:tmpl w:val="30B4E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29A1E0F"/>
    <w:multiLevelType w:val="hybridMultilevel"/>
    <w:tmpl w:val="BFDC0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5B30D8E"/>
    <w:multiLevelType w:val="hybridMultilevel"/>
    <w:tmpl w:val="94449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700739E"/>
    <w:multiLevelType w:val="hybridMultilevel"/>
    <w:tmpl w:val="81E0F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7BB582E"/>
    <w:multiLevelType w:val="hybridMultilevel"/>
    <w:tmpl w:val="9BF46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A0234DC"/>
    <w:multiLevelType w:val="hybridMultilevel"/>
    <w:tmpl w:val="42482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C91604A"/>
    <w:multiLevelType w:val="hybridMultilevel"/>
    <w:tmpl w:val="8062A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C91749E"/>
    <w:multiLevelType w:val="hybridMultilevel"/>
    <w:tmpl w:val="35709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D206A23"/>
    <w:multiLevelType w:val="hybridMultilevel"/>
    <w:tmpl w:val="4BE60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EDB3EF4"/>
    <w:multiLevelType w:val="hybridMultilevel"/>
    <w:tmpl w:val="982C5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0427CE6"/>
    <w:multiLevelType w:val="hybridMultilevel"/>
    <w:tmpl w:val="258E1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32371EF"/>
    <w:multiLevelType w:val="hybridMultilevel"/>
    <w:tmpl w:val="C3B0B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3AA4169"/>
    <w:multiLevelType w:val="hybridMultilevel"/>
    <w:tmpl w:val="354AE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57A41AE"/>
    <w:multiLevelType w:val="hybridMultilevel"/>
    <w:tmpl w:val="C494D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69E01D4"/>
    <w:multiLevelType w:val="hybridMultilevel"/>
    <w:tmpl w:val="095A4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6A05F36"/>
    <w:multiLevelType w:val="hybridMultilevel"/>
    <w:tmpl w:val="44A83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9AC2751"/>
    <w:multiLevelType w:val="hybridMultilevel"/>
    <w:tmpl w:val="BFEC6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A422A78"/>
    <w:multiLevelType w:val="hybridMultilevel"/>
    <w:tmpl w:val="15026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C7933A1"/>
    <w:multiLevelType w:val="hybridMultilevel"/>
    <w:tmpl w:val="E1E0D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FE609E5"/>
    <w:multiLevelType w:val="hybridMultilevel"/>
    <w:tmpl w:val="2A8A4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10822D1"/>
    <w:multiLevelType w:val="hybridMultilevel"/>
    <w:tmpl w:val="2FFAE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5615CBF"/>
    <w:multiLevelType w:val="hybridMultilevel"/>
    <w:tmpl w:val="303A9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5DF410D"/>
    <w:multiLevelType w:val="hybridMultilevel"/>
    <w:tmpl w:val="4AE24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5F93183"/>
    <w:multiLevelType w:val="hybridMultilevel"/>
    <w:tmpl w:val="05AAA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7612714"/>
    <w:multiLevelType w:val="hybridMultilevel"/>
    <w:tmpl w:val="7B168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8AD47B4"/>
    <w:multiLevelType w:val="hybridMultilevel"/>
    <w:tmpl w:val="34561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1"/>
  </w:num>
  <w:num w:numId="3">
    <w:abstractNumId w:val="2"/>
  </w:num>
  <w:num w:numId="4">
    <w:abstractNumId w:val="16"/>
  </w:num>
  <w:num w:numId="5">
    <w:abstractNumId w:val="36"/>
  </w:num>
  <w:num w:numId="6">
    <w:abstractNumId w:val="44"/>
  </w:num>
  <w:num w:numId="7">
    <w:abstractNumId w:val="54"/>
  </w:num>
  <w:num w:numId="8">
    <w:abstractNumId w:val="15"/>
  </w:num>
  <w:num w:numId="9">
    <w:abstractNumId w:val="0"/>
  </w:num>
  <w:num w:numId="10">
    <w:abstractNumId w:val="25"/>
  </w:num>
  <w:num w:numId="11">
    <w:abstractNumId w:val="10"/>
  </w:num>
  <w:num w:numId="12">
    <w:abstractNumId w:val="18"/>
  </w:num>
  <w:num w:numId="13">
    <w:abstractNumId w:val="7"/>
  </w:num>
  <w:num w:numId="14">
    <w:abstractNumId w:val="60"/>
  </w:num>
  <w:num w:numId="15">
    <w:abstractNumId w:val="57"/>
  </w:num>
  <w:num w:numId="16">
    <w:abstractNumId w:val="30"/>
  </w:num>
  <w:num w:numId="17">
    <w:abstractNumId w:val="34"/>
  </w:num>
  <w:num w:numId="18">
    <w:abstractNumId w:val="43"/>
  </w:num>
  <w:num w:numId="19">
    <w:abstractNumId w:val="56"/>
  </w:num>
  <w:num w:numId="20">
    <w:abstractNumId w:val="31"/>
  </w:num>
  <w:num w:numId="21">
    <w:abstractNumId w:val="40"/>
  </w:num>
  <w:num w:numId="22">
    <w:abstractNumId w:val="55"/>
  </w:num>
  <w:num w:numId="23">
    <w:abstractNumId w:val="53"/>
  </w:num>
  <w:num w:numId="24">
    <w:abstractNumId w:val="49"/>
  </w:num>
  <w:num w:numId="25">
    <w:abstractNumId w:val="41"/>
  </w:num>
  <w:num w:numId="26">
    <w:abstractNumId w:val="61"/>
  </w:num>
  <w:num w:numId="27">
    <w:abstractNumId w:val="42"/>
  </w:num>
  <w:num w:numId="28">
    <w:abstractNumId w:val="1"/>
  </w:num>
  <w:num w:numId="29">
    <w:abstractNumId w:val="35"/>
  </w:num>
  <w:num w:numId="30">
    <w:abstractNumId w:val="48"/>
  </w:num>
  <w:num w:numId="31">
    <w:abstractNumId w:val="12"/>
  </w:num>
  <w:num w:numId="32">
    <w:abstractNumId w:val="58"/>
  </w:num>
  <w:num w:numId="33">
    <w:abstractNumId w:val="50"/>
  </w:num>
  <w:num w:numId="34">
    <w:abstractNumId w:val="47"/>
  </w:num>
  <w:num w:numId="35">
    <w:abstractNumId w:val="45"/>
  </w:num>
  <w:num w:numId="36">
    <w:abstractNumId w:val="28"/>
  </w:num>
  <w:num w:numId="37">
    <w:abstractNumId w:val="39"/>
  </w:num>
  <w:num w:numId="38">
    <w:abstractNumId w:val="21"/>
  </w:num>
  <w:num w:numId="39">
    <w:abstractNumId w:val="19"/>
  </w:num>
  <w:num w:numId="40">
    <w:abstractNumId w:val="3"/>
  </w:num>
  <w:num w:numId="41">
    <w:abstractNumId w:val="23"/>
  </w:num>
  <w:num w:numId="42">
    <w:abstractNumId w:val="59"/>
  </w:num>
  <w:num w:numId="43">
    <w:abstractNumId w:val="46"/>
  </w:num>
  <w:num w:numId="44">
    <w:abstractNumId w:val="4"/>
  </w:num>
  <w:num w:numId="45">
    <w:abstractNumId w:val="29"/>
  </w:num>
  <w:num w:numId="46">
    <w:abstractNumId w:val="32"/>
  </w:num>
  <w:num w:numId="47">
    <w:abstractNumId w:val="26"/>
  </w:num>
  <w:num w:numId="48">
    <w:abstractNumId w:val="38"/>
  </w:num>
  <w:num w:numId="49">
    <w:abstractNumId w:val="27"/>
  </w:num>
  <w:num w:numId="50">
    <w:abstractNumId w:val="11"/>
  </w:num>
  <w:num w:numId="51">
    <w:abstractNumId w:val="52"/>
  </w:num>
  <w:num w:numId="52">
    <w:abstractNumId w:val="24"/>
  </w:num>
  <w:num w:numId="53">
    <w:abstractNumId w:val="17"/>
  </w:num>
  <w:num w:numId="54">
    <w:abstractNumId w:val="6"/>
  </w:num>
  <w:num w:numId="55">
    <w:abstractNumId w:val="37"/>
  </w:num>
  <w:num w:numId="56">
    <w:abstractNumId w:val="5"/>
  </w:num>
  <w:num w:numId="57">
    <w:abstractNumId w:val="8"/>
  </w:num>
  <w:num w:numId="58">
    <w:abstractNumId w:val="22"/>
  </w:num>
  <w:num w:numId="59">
    <w:abstractNumId w:val="33"/>
  </w:num>
  <w:num w:numId="60">
    <w:abstractNumId w:val="20"/>
  </w:num>
  <w:num w:numId="61">
    <w:abstractNumId w:val="13"/>
  </w:num>
  <w:num w:numId="62">
    <w:abstractNumId w:val="9"/>
  </w:num>
  <w:numIdMacAtCleanup w:val="6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498"/>
    <w:rsid w:val="0005382E"/>
    <w:rsid w:val="001D382D"/>
    <w:rsid w:val="002B7952"/>
    <w:rsid w:val="002D443D"/>
    <w:rsid w:val="004578EC"/>
    <w:rsid w:val="0049516A"/>
    <w:rsid w:val="00502498"/>
    <w:rsid w:val="0074056B"/>
    <w:rsid w:val="00860FC8"/>
    <w:rsid w:val="008E759A"/>
    <w:rsid w:val="00922217"/>
    <w:rsid w:val="009F4E2D"/>
    <w:rsid w:val="00AA5608"/>
    <w:rsid w:val="00BA06AF"/>
    <w:rsid w:val="00D74479"/>
    <w:rsid w:val="00E31719"/>
    <w:rsid w:val="00E4035C"/>
    <w:rsid w:val="00E9081E"/>
    <w:rsid w:val="00E9522A"/>
    <w:rsid w:val="00EC1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812494"/>
  <w15:chartTrackingRefBased/>
  <w15:docId w15:val="{8AF378BC-5FD1-774B-9649-6F422647F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customStyle="1" w:styleId="msonormal0">
    <w:name w:val="msonormal"/>
    <w:basedOn w:val="Normal"/>
    <w:rsid w:val="002B7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character" w:customStyle="1" w:styleId="termtext">
    <w:name w:val="termtext"/>
    <w:basedOn w:val="DefaultParagraphFont"/>
    <w:rsid w:val="002B7952"/>
  </w:style>
  <w:style w:type="character" w:customStyle="1" w:styleId="setpageterm-star">
    <w:name w:val="setpageterm-star"/>
    <w:basedOn w:val="DefaultParagraphFont"/>
    <w:rsid w:val="002B7952"/>
  </w:style>
  <w:style w:type="character" w:customStyle="1" w:styleId="uiiconbutton">
    <w:name w:val="uiiconbutton"/>
    <w:basedOn w:val="DefaultParagraphFont"/>
    <w:rsid w:val="002B7952"/>
  </w:style>
  <w:style w:type="character" w:customStyle="1" w:styleId="uibutton-wrapper">
    <w:name w:val="uibutton-wrapper"/>
    <w:basedOn w:val="DefaultParagraphFont"/>
    <w:rsid w:val="002B7952"/>
  </w:style>
  <w:style w:type="character" w:customStyle="1" w:styleId="setpageterm-audio">
    <w:name w:val="setpageterm-audio"/>
    <w:basedOn w:val="DefaultParagraphFont"/>
    <w:rsid w:val="002B7952"/>
  </w:style>
  <w:style w:type="character" w:customStyle="1" w:styleId="setpageterm-edit">
    <w:name w:val="setpageterm-edit"/>
    <w:basedOn w:val="DefaultParagraphFont"/>
    <w:rsid w:val="002B7952"/>
  </w:style>
  <w:style w:type="character" w:customStyle="1" w:styleId="setpageterm-definitiontext">
    <w:name w:val="setpageterm-definitiontext"/>
    <w:basedOn w:val="DefaultParagraphFont"/>
    <w:rsid w:val="002B7952"/>
  </w:style>
  <w:style w:type="paragraph" w:styleId="ListParagraph">
    <w:name w:val="List Paragraph"/>
    <w:basedOn w:val="Normal"/>
    <w:uiPriority w:val="34"/>
    <w:unhideWhenUsed/>
    <w:qFormat/>
    <w:rsid w:val="002B79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17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7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79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120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412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354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4721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208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152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57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414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412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608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332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122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659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42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87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149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271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5471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874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347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94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287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060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327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135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506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250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9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7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90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251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988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4025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356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216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01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018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10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48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8832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957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443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02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34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289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179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6583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96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710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6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40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353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284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672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3024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10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486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3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16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70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517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348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5159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784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082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14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680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976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929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1191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435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719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4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10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46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257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983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7283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858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643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9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91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06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29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408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4434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541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774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0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77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90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776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042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7529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942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41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33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4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439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121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6718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3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365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5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18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77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599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880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7446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832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328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33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65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697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79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5314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30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59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0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7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1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978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674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2074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595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419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26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092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956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130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5286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226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125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87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13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580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743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9480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202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167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79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54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311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668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6077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345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967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60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153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359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8148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660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611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96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40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286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023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6508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836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305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26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54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856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71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1081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53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822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0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09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42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166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010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5517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188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044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20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59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072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938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1142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567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315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0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704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424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273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5881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578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646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0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2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946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680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209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3858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320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369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6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91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87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132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728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2954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917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979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52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669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459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9445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169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210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88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3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48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351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9525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632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712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69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50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232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497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6647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53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827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09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54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25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977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9133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450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79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873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504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632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07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486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163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5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22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424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029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4129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603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860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9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8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28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804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7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9178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506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453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2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46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801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843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0229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798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048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86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01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863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040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0381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300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103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7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91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5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792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969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7537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654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344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81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283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142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813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6938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772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19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17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819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09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7545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973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259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08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76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040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29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4892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028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496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9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85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160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889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5468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480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578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1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316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18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419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79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7183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492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971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4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02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404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689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7434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086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85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8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46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49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124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916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1596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611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29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4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752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85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188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841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1033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03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288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4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66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5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030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275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1611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998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55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76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11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002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736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9804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566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90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9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40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59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932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035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4973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689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849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99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64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576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662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9652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395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320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5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87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06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21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885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7235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667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36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1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06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06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380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600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2062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727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236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6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650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074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747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069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785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868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46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566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067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7126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948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245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56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980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467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18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3911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388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45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98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38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761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466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1315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50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918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02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24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222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058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3886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148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178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2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76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967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529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25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613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305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58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85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403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301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3014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167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164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39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11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807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380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8388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507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107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3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80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77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508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430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6959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306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762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08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61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325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211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6986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716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892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6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14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392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961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3843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775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797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51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26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261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239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7282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819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089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78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23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047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690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2928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263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30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02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558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088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731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4705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610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296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5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00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515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195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014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2758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23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584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7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4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469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719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5212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609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528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73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151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790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387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9639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411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737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77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90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674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08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3443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283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012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90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3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60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056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0482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007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828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326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356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855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1936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830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028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72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9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135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559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0913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604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534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7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087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491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234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024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7555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568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182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471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01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020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347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1969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243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399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3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59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67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911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394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9210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541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786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8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63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46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966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572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3852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785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302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88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21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101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28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7931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501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732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0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173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323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848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2543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679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926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9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331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163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055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8941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334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741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91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565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161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849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4306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561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224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50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085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933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905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4312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908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464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43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39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473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573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532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671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487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69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19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020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470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6357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181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997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2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7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201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612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7602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407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926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43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524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104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830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1391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710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724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93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763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909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990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3508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043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339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75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69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21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770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6087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242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617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0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610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239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256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8392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612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719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8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74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6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247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502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4844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593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292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2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92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76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130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423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7357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763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78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8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46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947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732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5064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868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502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03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06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99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954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0670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537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647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4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626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26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981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6765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217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416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2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6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471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8184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3143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959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691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3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287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291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5376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2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951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15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24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539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921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6828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838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48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7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352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12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625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015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583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884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10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55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673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348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511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2868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069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21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17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206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473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311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9061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768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213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75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8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333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098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3241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903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244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7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35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453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844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8309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348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59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5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09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27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194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23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4517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416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335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25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70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577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373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3497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977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43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69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03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376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842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1672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22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110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1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7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508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935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707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9730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137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782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48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8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384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608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6228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976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371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3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53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87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682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717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6597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952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537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98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505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009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637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1707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83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038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20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09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290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637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2465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002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350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2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26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21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892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383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8097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956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390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43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5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986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490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1131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922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523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96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14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334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679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0920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860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890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0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70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11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081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002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7641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246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27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12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750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837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778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6801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523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2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78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81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046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755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3974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327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107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85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350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679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2130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808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353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9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9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837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819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893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0089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954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574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43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520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750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871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0904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251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386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08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74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87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903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5267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872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675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9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34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900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394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763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1523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814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402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35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78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681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026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3597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2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21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4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62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33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506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328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2993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162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310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9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51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69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63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135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7655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353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958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1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818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21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943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491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3827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162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566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4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99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11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768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008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1273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18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005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0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05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225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423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3860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302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954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2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83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30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196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25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6104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171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385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2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48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945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04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838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3810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747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654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0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71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362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93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308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89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580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52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29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803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70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8947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369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48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28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59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138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600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76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628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559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0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68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26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899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426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1193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306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05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01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22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27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238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3461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887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781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25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08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625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746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2961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714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446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2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93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52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788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405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0325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2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230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3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616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43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10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1365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839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96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1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83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347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259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61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9925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467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821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49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347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23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306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629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640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153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0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254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133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947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678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374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370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40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91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520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105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2012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393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648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92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57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020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20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5056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111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626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39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845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363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25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0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079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059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43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09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345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665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2959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32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370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4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41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19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159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646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28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404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623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46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41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820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093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3886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726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286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45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431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169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850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7719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009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980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71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7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65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869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235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525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12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01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702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344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2487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64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802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33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92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869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516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457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255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679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9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5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384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080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354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3909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010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246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8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02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937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291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060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9938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068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848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2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919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752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358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3454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840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10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6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9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82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229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12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9724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543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655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97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12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020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623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9529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191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849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05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74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52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286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6534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812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858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35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11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941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061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3555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89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655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94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408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273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975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5034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588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005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55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083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423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787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0122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438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782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3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42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862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63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974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8357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822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018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5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9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94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277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7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7952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296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287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85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12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250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4964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9468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566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020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5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36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768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153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986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0113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145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392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21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025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388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24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224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686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01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0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951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954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927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3749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819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190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7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18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49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557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641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149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33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843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2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1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275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091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243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7059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096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414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8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9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07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34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330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025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357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985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17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606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404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3199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912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235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98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25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991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828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8791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548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98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091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83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89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904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5579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769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096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83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15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234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460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7690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388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427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38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71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730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93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9395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689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314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27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84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546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87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4107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516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340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77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749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234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307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8242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417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230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7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7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774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357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278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5052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469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013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4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3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60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625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271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6688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202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158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80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3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67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018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2342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989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56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42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95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27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676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2150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915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447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7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5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6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004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813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9043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500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489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3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64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359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487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683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7826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720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821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8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99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91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213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650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379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720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54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168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048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969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4601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328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363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40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15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127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784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6103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938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73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7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15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42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716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896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7304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62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208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07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30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60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922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0138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322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907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73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47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971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656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8810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637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341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6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52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16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343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364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739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034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536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2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84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12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71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961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0067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856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640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97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12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624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373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9663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981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677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2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10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69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491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57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1481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318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84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17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20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189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694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2578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023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65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58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05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876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445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5488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60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83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29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35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962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54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4063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348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1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3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650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188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208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567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733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175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85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05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077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533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0528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202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72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96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90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107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494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3552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798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957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1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42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63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046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138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216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271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89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2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89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44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05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871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4288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678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530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0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28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104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604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831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8238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819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345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01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31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421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085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1482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537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106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94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48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026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960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12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935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286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26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577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056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885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4241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880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564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72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46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669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991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5816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820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266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4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84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536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903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238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3392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71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413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2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71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757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576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404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6516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24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142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17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97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915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854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0161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984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030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1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15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30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009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42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4183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466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805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51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439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129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01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585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475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300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2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27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752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123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763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0373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948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770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6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9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17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354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630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5979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382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586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88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72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955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701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7593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580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706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75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2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416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043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8684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543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031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7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62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6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698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466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5771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600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484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8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77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91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547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312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8952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242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821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5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31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40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184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719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5641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113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160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82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45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75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50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8326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809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728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66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64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754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650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2319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188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465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17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48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68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363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147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235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426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6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1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307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682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580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2612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681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448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8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62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82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069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070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0266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848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630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9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42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58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531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707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846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761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136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6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8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63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562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984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56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848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7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10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368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06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512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4954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235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62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5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45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380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210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6524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566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479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59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19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877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859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7866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874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756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43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04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03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761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0263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431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114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0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37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988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282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685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4152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836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800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7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08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025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738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908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7592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95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207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003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10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676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093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6448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24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774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0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05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84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142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9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4986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237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910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2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34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628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562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089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4607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721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766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0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89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73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089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648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6172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524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711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7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93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93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422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170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999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028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114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46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47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06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411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7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056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762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14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86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850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251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9897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02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378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3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412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657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0638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229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56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23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612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257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415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6100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999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957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1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2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82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935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466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8406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44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949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36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30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906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707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1417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17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26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6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93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70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971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8798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9061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911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36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46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946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192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326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0432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430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168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1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55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83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369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670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4566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0761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782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6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67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044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674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312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513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460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576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63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71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196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01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2267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184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68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33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223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557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127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5123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06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338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0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92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347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79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8657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40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057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39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57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701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825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3046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600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954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9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92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29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503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233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3119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910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492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7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21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54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429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494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9648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0996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335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2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6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68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121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12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5877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601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001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6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95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47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69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753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7701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7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52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03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05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765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720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299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898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653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35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39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996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031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6460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46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446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80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530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593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205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3464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182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420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50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31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031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909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7479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563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749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15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47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213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9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8835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518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112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9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525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884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154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4151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674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088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46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86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276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111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4240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811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417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57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85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92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160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3550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016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366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86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86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34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838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0023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762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379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2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70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381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880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739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4896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846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302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93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43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674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794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8479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077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446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32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767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023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376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6611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505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536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29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26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927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809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4184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7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503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62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396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883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704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7049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201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114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59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33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1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316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300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986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054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69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90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04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285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8237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679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405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27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368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727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967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0931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19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454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07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34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459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81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6264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753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883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51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627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210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990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7772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605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835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5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07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58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025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571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0164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270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485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33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33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928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80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1733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220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003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60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59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061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994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9382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073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358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99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894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471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042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5593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394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190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51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516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80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879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696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611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444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8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95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722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146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802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853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751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393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4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45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62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118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569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6524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513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828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3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12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1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091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67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6124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409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453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8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69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49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972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585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5460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733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367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4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53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740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543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0487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686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087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7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97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66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159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677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8151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736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528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8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39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17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434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745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4867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318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113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39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64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192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117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5588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008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027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4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74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60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704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563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0923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879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288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79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03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661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56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0181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537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306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79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72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494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499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5155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225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457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11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247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5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181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250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876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145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56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567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234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639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9607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560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990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5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777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061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016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4591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592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947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2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85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37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75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484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3217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114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522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8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15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95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096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207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5819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316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892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95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272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517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114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6025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20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252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38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813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253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558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4426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679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184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20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27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633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641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7894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901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085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03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4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755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835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0329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32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653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7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0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3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251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979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5958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674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396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4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38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8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569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4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4013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852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152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58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421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181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278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4411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718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28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2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20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96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926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58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2948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538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344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81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53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367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783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8378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229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030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47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74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749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203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1405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376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888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1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484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221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439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5450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540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016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8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95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246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083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185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hiramtodd/Library/Containers/com.microsoft.Word/Data/Library/Application%20Support/Microsoft/Office/16.0/DTS/en-US%7bE9B8168F-7CE6-124A-903B-FEB1A1CA57A6%7d/%7b3FC9C0FF-7A29-8E41-B3BB-73C041FE14FB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{3FC9C0FF-7A29-8E41-B3BB-73C041FE14FB}tf10002086.dotx</Template>
  <TotalTime>126</TotalTime>
  <Pages>33</Pages>
  <Words>6021</Words>
  <Characters>34322</Characters>
  <Application>Microsoft Office Word</Application>
  <DocSecurity>0</DocSecurity>
  <Lines>286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AND B</dc:creator>
  <cp:keywords/>
  <dc:description/>
  <cp:lastModifiedBy>H AND B</cp:lastModifiedBy>
  <cp:revision>8</cp:revision>
  <dcterms:created xsi:type="dcterms:W3CDTF">2018-09-28T22:30:00Z</dcterms:created>
  <dcterms:modified xsi:type="dcterms:W3CDTF">2018-10-03T02:26:00Z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