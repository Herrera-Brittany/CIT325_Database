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7B91" w14:textId="2273B32A" w:rsidR="00FC190B" w:rsidRDefault="00C0245E">
      <w:pPr>
        <w:pStyle w:val="Heading1"/>
      </w:pPr>
      <w:r>
        <w:t>CIT 325 W04 Quiz – Chapter 5 Reading</w:t>
      </w:r>
    </w:p>
    <w:p w14:paraId="1CB43043" w14:textId="77777777" w:rsidR="0084343D" w:rsidRDefault="0084343D" w:rsidP="0084343D">
      <w:pPr>
        <w:pStyle w:val="ListBullet"/>
      </w:pPr>
      <w:r>
        <w:t>Which statement lets you change a current session to enable conditional compilation statements (choose all that apply)?</w:t>
      </w:r>
    </w:p>
    <w:p w14:paraId="47AC31DD" w14:textId="77777777" w:rsidR="0084343D" w:rsidRDefault="0084343D" w:rsidP="0084343D">
      <w:pPr>
        <w:pStyle w:val="ListBullet"/>
      </w:pPr>
      <w:r>
        <w:t>ALTER</w:t>
      </w:r>
      <w:bookmarkStart w:id="0" w:name="_GoBack"/>
      <w:bookmarkEnd w:id="0"/>
    </w:p>
    <w:p w14:paraId="3401B59D" w14:textId="77777777" w:rsidR="0084343D" w:rsidRDefault="0084343D" w:rsidP="0084343D">
      <w:pPr>
        <w:pStyle w:val="ListBullet"/>
      </w:pPr>
    </w:p>
    <w:p w14:paraId="40A12911" w14:textId="77777777" w:rsidR="0084343D" w:rsidRDefault="0084343D" w:rsidP="0084343D">
      <w:pPr>
        <w:pStyle w:val="ListBullet"/>
      </w:pPr>
      <w:r>
        <w:t>$$PLSQL_UNIT returns the database user who owns the current program unit, and it is a new predefined inquiry directive with Oracle Database 12c.</w:t>
      </w:r>
    </w:p>
    <w:p w14:paraId="01B153A3" w14:textId="77777777" w:rsidR="0084343D" w:rsidRDefault="0084343D" w:rsidP="0084343D">
      <w:pPr>
        <w:pStyle w:val="ListBullet"/>
      </w:pPr>
      <w:r>
        <w:t>F</w:t>
      </w:r>
    </w:p>
    <w:p w14:paraId="0AE23B42" w14:textId="77777777" w:rsidR="0084343D" w:rsidRDefault="0084343D" w:rsidP="0084343D">
      <w:pPr>
        <w:pStyle w:val="ListBullet"/>
      </w:pPr>
    </w:p>
    <w:p w14:paraId="2407F872" w14:textId="77777777" w:rsidR="0084343D" w:rsidRDefault="0084343D" w:rsidP="0084343D">
      <w:pPr>
        <w:pStyle w:val="ListBullet"/>
      </w:pPr>
      <w:r>
        <w:t>Which of the following is a guard-on-entry loop (choose all that apply)?</w:t>
      </w:r>
    </w:p>
    <w:p w14:paraId="60D2F0FD" w14:textId="77777777" w:rsidR="0084343D" w:rsidRDefault="0084343D" w:rsidP="0084343D">
      <w:pPr>
        <w:pStyle w:val="ListBullet"/>
      </w:pPr>
      <w:r>
        <w:t>WHILE loop</w:t>
      </w:r>
    </w:p>
    <w:p w14:paraId="177404B9" w14:textId="77777777" w:rsidR="0084343D" w:rsidRDefault="0084343D" w:rsidP="0084343D">
      <w:pPr>
        <w:pStyle w:val="ListBullet"/>
      </w:pPr>
    </w:p>
    <w:p w14:paraId="58E5F117" w14:textId="77777777" w:rsidR="0084343D" w:rsidRDefault="0084343D" w:rsidP="0084343D">
      <w:pPr>
        <w:pStyle w:val="ListBullet"/>
      </w:pPr>
      <w:r>
        <w:t>$$PLSQL_TYPE returns an integer for the current line number in the PL/SQL block.</w:t>
      </w:r>
    </w:p>
    <w:p w14:paraId="085EEEED" w14:textId="77777777" w:rsidR="0084343D" w:rsidRDefault="0084343D" w:rsidP="0084343D">
      <w:pPr>
        <w:pStyle w:val="ListBullet"/>
      </w:pPr>
      <w:r>
        <w:t>F</w:t>
      </w:r>
    </w:p>
    <w:p w14:paraId="3D00BF55" w14:textId="77777777" w:rsidR="0084343D" w:rsidRDefault="0084343D" w:rsidP="0084343D">
      <w:pPr>
        <w:pStyle w:val="ListBullet"/>
      </w:pPr>
    </w:p>
    <w:p w14:paraId="60B8F36C" w14:textId="77777777" w:rsidR="0084343D" w:rsidRDefault="0084343D" w:rsidP="0084343D">
      <w:pPr>
        <w:pStyle w:val="ListBullet"/>
      </w:pPr>
      <w:r>
        <w:t>Which of the following are limited to being a multiple-row implicit cursor (choose all that apply)?</w:t>
      </w:r>
    </w:p>
    <w:p w14:paraId="325F6461" w14:textId="77777777" w:rsidR="0084343D" w:rsidRDefault="0084343D" w:rsidP="0084343D">
      <w:pPr>
        <w:pStyle w:val="ListBullet"/>
      </w:pPr>
      <w:r>
        <w:t>UPDATE</w:t>
      </w:r>
    </w:p>
    <w:p w14:paraId="109AB788" w14:textId="77777777" w:rsidR="0084343D" w:rsidRDefault="0084343D" w:rsidP="0084343D">
      <w:pPr>
        <w:pStyle w:val="ListBullet"/>
      </w:pPr>
      <w:r>
        <w:t>INSERT</w:t>
      </w:r>
    </w:p>
    <w:p w14:paraId="1A7F8B2A" w14:textId="77777777" w:rsidR="0084343D" w:rsidRDefault="0084343D" w:rsidP="0084343D">
      <w:pPr>
        <w:pStyle w:val="ListBullet"/>
      </w:pPr>
      <w:r>
        <w:t>DELETE</w:t>
      </w:r>
    </w:p>
    <w:p w14:paraId="2A0A8AEC" w14:textId="77777777" w:rsidR="0084343D" w:rsidRDefault="0084343D" w:rsidP="0084343D">
      <w:pPr>
        <w:pStyle w:val="ListBullet"/>
      </w:pPr>
      <w:r>
        <w:t>MERGE</w:t>
      </w:r>
    </w:p>
    <w:p w14:paraId="71805034" w14:textId="77777777" w:rsidR="0084343D" w:rsidRDefault="0084343D" w:rsidP="0084343D">
      <w:pPr>
        <w:pStyle w:val="ListBullet"/>
      </w:pPr>
    </w:p>
    <w:p w14:paraId="6291DE3D" w14:textId="77777777" w:rsidR="0084343D" w:rsidRDefault="0084343D" w:rsidP="0084343D">
      <w:pPr>
        <w:pStyle w:val="ListBullet"/>
      </w:pPr>
      <w:r>
        <w:lastRenderedPageBreak/>
        <w:t>Which are valid loop structures in PL/SQL (choose all that apply)?</w:t>
      </w:r>
    </w:p>
    <w:p w14:paraId="1107B409" w14:textId="77777777" w:rsidR="0084343D" w:rsidRDefault="0084343D" w:rsidP="0084343D">
      <w:pPr>
        <w:pStyle w:val="ListBullet"/>
      </w:pPr>
      <w:r>
        <w:t xml:space="preserve">a simple loop </w:t>
      </w:r>
    </w:p>
    <w:p w14:paraId="6F9289FE" w14:textId="77777777" w:rsidR="0084343D" w:rsidRDefault="0084343D" w:rsidP="0084343D">
      <w:pPr>
        <w:pStyle w:val="ListBullet"/>
      </w:pPr>
      <w:r>
        <w:t>FOR loop</w:t>
      </w:r>
    </w:p>
    <w:p w14:paraId="63C4D579" w14:textId="77777777" w:rsidR="0084343D" w:rsidRDefault="0084343D" w:rsidP="0084343D">
      <w:pPr>
        <w:pStyle w:val="ListBullet"/>
      </w:pPr>
      <w:r>
        <w:t>WHILE loop</w:t>
      </w:r>
    </w:p>
    <w:p w14:paraId="113E7B12" w14:textId="77777777" w:rsidR="0084343D" w:rsidRDefault="0084343D" w:rsidP="0084343D">
      <w:pPr>
        <w:pStyle w:val="ListBullet"/>
      </w:pPr>
    </w:p>
    <w:p w14:paraId="25041B89" w14:textId="77777777" w:rsidR="0084343D" w:rsidRDefault="0084343D" w:rsidP="0084343D">
      <w:pPr>
        <w:pStyle w:val="ListBullet"/>
      </w:pPr>
    </w:p>
    <w:p w14:paraId="29A120E0" w14:textId="77777777" w:rsidR="0084343D" w:rsidRDefault="0084343D" w:rsidP="0084343D">
      <w:pPr>
        <w:pStyle w:val="ListBullet"/>
      </w:pPr>
      <w:r>
        <w:t>The PL/SQL language supports both simple and searched CASE statements.</w:t>
      </w:r>
    </w:p>
    <w:p w14:paraId="2576FD81" w14:textId="77777777" w:rsidR="0084343D" w:rsidRDefault="0084343D" w:rsidP="0084343D">
      <w:pPr>
        <w:pStyle w:val="ListBullet"/>
      </w:pPr>
      <w:r>
        <w:t>T</w:t>
      </w:r>
    </w:p>
    <w:p w14:paraId="60E80651" w14:textId="77777777" w:rsidR="0084343D" w:rsidRDefault="0084343D" w:rsidP="0084343D">
      <w:pPr>
        <w:pStyle w:val="ListBullet"/>
      </w:pPr>
    </w:p>
    <w:p w14:paraId="40474411" w14:textId="77777777" w:rsidR="0084343D" w:rsidRDefault="0084343D" w:rsidP="0084343D">
      <w:pPr>
        <w:pStyle w:val="ListBullet"/>
      </w:pPr>
      <w:r>
        <w:t>Which of the following returns an integer for the current line number in the PL/SQL block (choose all that apply)?</w:t>
      </w:r>
    </w:p>
    <w:p w14:paraId="090B1692" w14:textId="77777777" w:rsidR="0084343D" w:rsidRDefault="0084343D" w:rsidP="0084343D">
      <w:pPr>
        <w:pStyle w:val="ListBullet"/>
      </w:pPr>
      <w:r>
        <w:t>$$PLSQL_LINE</w:t>
      </w:r>
    </w:p>
    <w:p w14:paraId="096DA314" w14:textId="77777777" w:rsidR="0084343D" w:rsidRDefault="0084343D" w:rsidP="0084343D">
      <w:pPr>
        <w:pStyle w:val="ListBullet"/>
      </w:pPr>
    </w:p>
    <w:p w14:paraId="4E15E70B" w14:textId="77777777" w:rsidR="0084343D" w:rsidRDefault="0084343D" w:rsidP="0084343D">
      <w:pPr>
        <w:pStyle w:val="ListBullet"/>
      </w:pPr>
      <w:r>
        <w:t>The IF statement supports ONLY multiple-branching statements.</w:t>
      </w:r>
    </w:p>
    <w:p w14:paraId="394D745A" w14:textId="77777777" w:rsidR="0084343D" w:rsidRDefault="0084343D" w:rsidP="0084343D">
      <w:pPr>
        <w:pStyle w:val="ListBullet"/>
      </w:pPr>
      <w:r>
        <w:t>F</w:t>
      </w:r>
    </w:p>
    <w:p w14:paraId="6B7574FD" w14:textId="77777777" w:rsidR="0084343D" w:rsidRDefault="0084343D" w:rsidP="0084343D">
      <w:pPr>
        <w:pStyle w:val="ListBullet"/>
      </w:pPr>
    </w:p>
    <w:p w14:paraId="1415F504" w14:textId="77777777" w:rsidR="0084343D" w:rsidRDefault="0084343D" w:rsidP="0084343D">
      <w:pPr>
        <w:pStyle w:val="ListBullet"/>
      </w:pPr>
      <w:r>
        <w:t>Multiple-branching statements without fall-through are if-then-</w:t>
      </w:r>
      <w:proofErr w:type="spellStart"/>
      <w:r>
        <w:t>elsif</w:t>
      </w:r>
      <w:proofErr w:type="spellEnd"/>
      <w:r>
        <w:t>-then-else statements, and with fall-through they are CASE statements.</w:t>
      </w:r>
    </w:p>
    <w:p w14:paraId="29654B88" w14:textId="77777777" w:rsidR="0084343D" w:rsidRDefault="0084343D" w:rsidP="0084343D">
      <w:pPr>
        <w:pStyle w:val="ListBullet"/>
      </w:pPr>
      <w:r>
        <w:t>T</w:t>
      </w:r>
    </w:p>
    <w:p w14:paraId="2E0F7946" w14:textId="77777777" w:rsidR="0084343D" w:rsidRDefault="0084343D" w:rsidP="0084343D">
      <w:pPr>
        <w:pStyle w:val="ListBullet"/>
      </w:pPr>
    </w:p>
    <w:p w14:paraId="22AC363E" w14:textId="77777777" w:rsidR="0084343D" w:rsidRDefault="0084343D" w:rsidP="0084343D">
      <w:pPr>
        <w:pStyle w:val="ListBullet"/>
      </w:pPr>
      <w:r>
        <w:t>Three-valued logic occurs where an expression may return true, false, or null.</w:t>
      </w:r>
    </w:p>
    <w:p w14:paraId="43A9AAC3" w14:textId="77777777" w:rsidR="0084343D" w:rsidRDefault="0084343D" w:rsidP="0084343D">
      <w:pPr>
        <w:pStyle w:val="ListBullet"/>
      </w:pPr>
      <w:r>
        <w:t>T</w:t>
      </w:r>
    </w:p>
    <w:p w14:paraId="5F08C431" w14:textId="77777777" w:rsidR="0084343D" w:rsidRDefault="0084343D" w:rsidP="0084343D">
      <w:pPr>
        <w:pStyle w:val="ListBullet"/>
      </w:pPr>
    </w:p>
    <w:p w14:paraId="6E5B8555" w14:textId="77777777" w:rsidR="0084343D" w:rsidRDefault="0084343D" w:rsidP="0084343D">
      <w:pPr>
        <w:pStyle w:val="ListBullet"/>
      </w:pPr>
      <w:r>
        <w:lastRenderedPageBreak/>
        <w:t>Multiple-branching expressions require two-sided truth tables: one table for the conjunction operator, AND another for the inclusion operator, OR.</w:t>
      </w:r>
    </w:p>
    <w:p w14:paraId="4816FF8C" w14:textId="77777777" w:rsidR="0084343D" w:rsidRDefault="0084343D" w:rsidP="0084343D">
      <w:pPr>
        <w:pStyle w:val="ListBullet"/>
      </w:pPr>
      <w:r>
        <w:t>T</w:t>
      </w:r>
    </w:p>
    <w:p w14:paraId="35566677" w14:textId="77777777" w:rsidR="0084343D" w:rsidRDefault="0084343D" w:rsidP="0084343D">
      <w:pPr>
        <w:pStyle w:val="ListBullet"/>
      </w:pPr>
    </w:p>
    <w:p w14:paraId="4EA5BD72" w14:textId="77777777" w:rsidR="0084343D" w:rsidRDefault="0084343D" w:rsidP="0084343D">
      <w:pPr>
        <w:pStyle w:val="ListBullet"/>
      </w:pPr>
      <w:r>
        <w:t>Which of the following are steps that explicit cursors must run to access data (choose all that apply)?</w:t>
      </w:r>
    </w:p>
    <w:p w14:paraId="47618C90" w14:textId="77777777" w:rsidR="0084343D" w:rsidRDefault="0084343D" w:rsidP="0084343D">
      <w:pPr>
        <w:pStyle w:val="ListBullet"/>
      </w:pPr>
      <w:r>
        <w:t>Close the cursor</w:t>
      </w:r>
    </w:p>
    <w:p w14:paraId="045A5B77" w14:textId="77777777" w:rsidR="0084343D" w:rsidRDefault="0084343D" w:rsidP="0084343D">
      <w:pPr>
        <w:pStyle w:val="ListBullet"/>
      </w:pPr>
      <w:r>
        <w:t>Open the cursor</w:t>
      </w:r>
    </w:p>
    <w:p w14:paraId="19738DF8" w14:textId="77777777" w:rsidR="0084343D" w:rsidRDefault="0084343D" w:rsidP="0084343D">
      <w:pPr>
        <w:pStyle w:val="ListBullet"/>
      </w:pPr>
      <w:r>
        <w:t>Fetch records from a cursor</w:t>
      </w:r>
    </w:p>
    <w:p w14:paraId="011A1D3E" w14:textId="77777777" w:rsidR="0084343D" w:rsidRDefault="0084343D" w:rsidP="0084343D">
      <w:pPr>
        <w:pStyle w:val="ListBullet"/>
      </w:pPr>
    </w:p>
    <w:p w14:paraId="61E08533" w14:textId="77777777" w:rsidR="0084343D" w:rsidRDefault="0084343D" w:rsidP="0084343D">
      <w:pPr>
        <w:pStyle w:val="ListBullet"/>
      </w:pPr>
      <w:r>
        <w:t>A CONTINUE statement differs from the GOTO statement because it doesn't direct the program flow to a label.</w:t>
      </w:r>
    </w:p>
    <w:p w14:paraId="7D62DFC6" w14:textId="77777777" w:rsidR="0084343D" w:rsidRDefault="0084343D" w:rsidP="0084343D">
      <w:pPr>
        <w:pStyle w:val="ListBullet"/>
      </w:pPr>
      <w:r>
        <w:t>T</w:t>
      </w:r>
    </w:p>
    <w:p w14:paraId="552FA9F6" w14:textId="77777777" w:rsidR="0084343D" w:rsidRDefault="0084343D" w:rsidP="0084343D">
      <w:pPr>
        <w:pStyle w:val="ListBullet"/>
      </w:pPr>
    </w:p>
    <w:p w14:paraId="20982619" w14:textId="77777777" w:rsidR="0084343D" w:rsidRDefault="0084343D" w:rsidP="0084343D">
      <w:pPr>
        <w:pStyle w:val="ListBullet"/>
      </w:pPr>
      <w:r>
        <w:t>Which of the following can be used as a selector in a CASE statement (choose all that apply)?</w:t>
      </w:r>
    </w:p>
    <w:p w14:paraId="07FA5DDC" w14:textId="77777777" w:rsidR="0084343D" w:rsidRDefault="0084343D" w:rsidP="0084343D">
      <w:pPr>
        <w:pStyle w:val="ListBullet"/>
      </w:pPr>
      <w:r>
        <w:t>CHAR</w:t>
      </w:r>
    </w:p>
    <w:p w14:paraId="2AEF6D0E" w14:textId="77777777" w:rsidR="0084343D" w:rsidRDefault="0084343D" w:rsidP="0084343D">
      <w:pPr>
        <w:pStyle w:val="ListBullet"/>
      </w:pPr>
      <w:r>
        <w:t>NUMBER</w:t>
      </w:r>
    </w:p>
    <w:p w14:paraId="3E378B67" w14:textId="77777777" w:rsidR="0084343D" w:rsidRDefault="0084343D" w:rsidP="0084343D">
      <w:pPr>
        <w:pStyle w:val="ListBullet"/>
      </w:pPr>
      <w:r>
        <w:t>NCHAR</w:t>
      </w:r>
    </w:p>
    <w:p w14:paraId="73EBB5AC" w14:textId="77777777" w:rsidR="0084343D" w:rsidRDefault="0084343D" w:rsidP="0084343D">
      <w:pPr>
        <w:pStyle w:val="ListBullet"/>
      </w:pPr>
      <w:r>
        <w:t>VARCHAR2</w:t>
      </w:r>
    </w:p>
    <w:p w14:paraId="34A57DB9" w14:textId="77777777" w:rsidR="0084343D" w:rsidRDefault="0084343D" w:rsidP="0084343D">
      <w:pPr>
        <w:pStyle w:val="ListBullet"/>
      </w:pPr>
    </w:p>
    <w:p w14:paraId="4BD4EDF6" w14:textId="77777777" w:rsidR="0084343D" w:rsidRDefault="0084343D" w:rsidP="0084343D">
      <w:pPr>
        <w:pStyle w:val="ListBullet"/>
      </w:pPr>
      <w:r>
        <w:t>Which of the following are limited to being a single-row implicit cursor (choose all that apply)?</w:t>
      </w:r>
    </w:p>
    <w:p w14:paraId="42B9C258" w14:textId="77777777" w:rsidR="0084343D" w:rsidRDefault="0084343D" w:rsidP="0084343D">
      <w:pPr>
        <w:pStyle w:val="ListBullet"/>
      </w:pPr>
      <w:r>
        <w:t>SELECT-INTO</w:t>
      </w:r>
    </w:p>
    <w:p w14:paraId="6B618AD9" w14:textId="77777777" w:rsidR="0084343D" w:rsidRDefault="0084343D" w:rsidP="0084343D">
      <w:pPr>
        <w:pStyle w:val="ListBullet"/>
      </w:pPr>
    </w:p>
    <w:p w14:paraId="1818A1B8" w14:textId="77777777" w:rsidR="0084343D" w:rsidRDefault="0084343D" w:rsidP="0084343D">
      <w:pPr>
        <w:pStyle w:val="ListBullet"/>
      </w:pPr>
      <w:r>
        <w:lastRenderedPageBreak/>
        <w:t>A selector is a variable, function, or expression that the CASE statement attempts to match in WHEN blocks</w:t>
      </w:r>
    </w:p>
    <w:p w14:paraId="0400BF21" w14:textId="77777777" w:rsidR="0084343D" w:rsidRDefault="0084343D" w:rsidP="0084343D">
      <w:pPr>
        <w:pStyle w:val="ListBullet"/>
      </w:pPr>
      <w:r>
        <w:t>T</w:t>
      </w:r>
    </w:p>
    <w:p w14:paraId="2BB0F9B4" w14:textId="77777777" w:rsidR="0084343D" w:rsidRDefault="0084343D" w:rsidP="0084343D">
      <w:pPr>
        <w:pStyle w:val="ListBullet"/>
      </w:pPr>
    </w:p>
    <w:p w14:paraId="3F684861" w14:textId="77777777" w:rsidR="0084343D" w:rsidRDefault="0084343D" w:rsidP="0084343D">
      <w:pPr>
        <w:pStyle w:val="ListBullet"/>
      </w:pPr>
      <w:r>
        <w:t>The if-then-else-then-else statement is a single-branching statements.</w:t>
      </w:r>
    </w:p>
    <w:p w14:paraId="1EAD90D9" w14:textId="77777777" w:rsidR="0084343D" w:rsidRDefault="0084343D" w:rsidP="0084343D">
      <w:pPr>
        <w:pStyle w:val="ListBullet"/>
      </w:pPr>
      <w:r>
        <w:t>F</w:t>
      </w:r>
    </w:p>
    <w:p w14:paraId="039AA5FC" w14:textId="77777777" w:rsidR="0084343D" w:rsidRDefault="0084343D" w:rsidP="0084343D">
      <w:pPr>
        <w:pStyle w:val="ListBullet"/>
      </w:pPr>
    </w:p>
    <w:p w14:paraId="5EDE5D28" w14:textId="77777777" w:rsidR="0084343D" w:rsidRDefault="0084343D" w:rsidP="0084343D">
      <w:pPr>
        <w:pStyle w:val="ListBullet"/>
      </w:pPr>
      <w:r>
        <w:t>$$PLSQL_UNIT returns the database user who owns the current program unit, and it is a new predefined inquiry directive with Oracle Database 12c.</w:t>
      </w:r>
    </w:p>
    <w:p w14:paraId="13A8B29B" w14:textId="77777777" w:rsidR="0084343D" w:rsidRDefault="0084343D" w:rsidP="0084343D">
      <w:pPr>
        <w:pStyle w:val="ListBullet"/>
      </w:pPr>
      <w:r>
        <w:t>F</w:t>
      </w:r>
    </w:p>
    <w:p w14:paraId="49D8AD70" w14:textId="77777777" w:rsidR="0084343D" w:rsidRDefault="0084343D" w:rsidP="0084343D">
      <w:pPr>
        <w:pStyle w:val="ListBullet"/>
      </w:pPr>
    </w:p>
    <w:p w14:paraId="18828652" w14:textId="77777777" w:rsidR="0084343D" w:rsidRDefault="0084343D" w:rsidP="0084343D">
      <w:pPr>
        <w:pStyle w:val="ListBullet"/>
      </w:pPr>
      <w:r>
        <w:t>The NVL statement lets you reduce three-valued logic problems to two-valued logic in conditional statements.</w:t>
      </w:r>
    </w:p>
    <w:p w14:paraId="6267A917" w14:textId="77777777" w:rsidR="0084343D" w:rsidRDefault="0084343D" w:rsidP="0084343D">
      <w:pPr>
        <w:pStyle w:val="ListBullet"/>
      </w:pPr>
      <w:r>
        <w:t>T</w:t>
      </w:r>
    </w:p>
    <w:p w14:paraId="3DCEC520" w14:textId="77777777" w:rsidR="0084343D" w:rsidRDefault="0084343D" w:rsidP="0084343D">
      <w:pPr>
        <w:pStyle w:val="ListBullet"/>
      </w:pPr>
    </w:p>
    <w:p w14:paraId="406D3A6F" w14:textId="77777777" w:rsidR="0084343D" w:rsidRDefault="0084343D" w:rsidP="0084343D">
      <w:pPr>
        <w:pStyle w:val="ListBullet"/>
      </w:pPr>
      <w:r>
        <w:t>Which of the following is a guard on exit loop (choose all that apply)?</w:t>
      </w:r>
    </w:p>
    <w:p w14:paraId="39679E0C" w14:textId="77777777" w:rsidR="0084343D" w:rsidRDefault="0084343D" w:rsidP="0084343D">
      <w:pPr>
        <w:pStyle w:val="ListBullet"/>
      </w:pPr>
      <w:r>
        <w:t>FOR loop</w:t>
      </w:r>
    </w:p>
    <w:p w14:paraId="57271783" w14:textId="77777777" w:rsidR="0084343D" w:rsidRDefault="0084343D" w:rsidP="0084343D">
      <w:pPr>
        <w:pStyle w:val="ListBullet"/>
      </w:pPr>
      <w:r>
        <w:t>simple loop</w:t>
      </w:r>
    </w:p>
    <w:p w14:paraId="11BDDEAD" w14:textId="77777777" w:rsidR="0084343D" w:rsidRDefault="0084343D" w:rsidP="0084343D">
      <w:pPr>
        <w:pStyle w:val="ListBullet"/>
      </w:pPr>
    </w:p>
    <w:p w14:paraId="3C143D68" w14:textId="77777777" w:rsidR="0084343D" w:rsidRDefault="0084343D" w:rsidP="0084343D">
      <w:pPr>
        <w:pStyle w:val="ListBullet"/>
      </w:pPr>
      <w:r>
        <w:t>Which of the following conditional compilation statements returns an empty string for an anonymous block and the uppercase name of the function or procedure (choose all that apply)?</w:t>
      </w:r>
    </w:p>
    <w:p w14:paraId="6F849F36" w14:textId="77777777" w:rsidR="0084343D" w:rsidRDefault="0084343D" w:rsidP="0084343D">
      <w:pPr>
        <w:pStyle w:val="ListBullet"/>
      </w:pPr>
      <w:r>
        <w:t>$$PLSQL_UNIT</w:t>
      </w:r>
    </w:p>
    <w:p w14:paraId="4DDCD20D" w14:textId="77777777" w:rsidR="0084343D" w:rsidRDefault="0084343D" w:rsidP="0084343D">
      <w:pPr>
        <w:pStyle w:val="ListBullet"/>
      </w:pPr>
    </w:p>
    <w:p w14:paraId="2B732B3E" w14:textId="77777777" w:rsidR="0084343D" w:rsidRDefault="0084343D" w:rsidP="0084343D">
      <w:pPr>
        <w:pStyle w:val="ListBullet"/>
      </w:pPr>
      <w:r>
        <w:t>Which of the following are conditional statements in programming languages (choose all that apply)?</w:t>
      </w:r>
    </w:p>
    <w:p w14:paraId="7C4EC049" w14:textId="77777777" w:rsidR="0084343D" w:rsidRDefault="0084343D" w:rsidP="0084343D">
      <w:pPr>
        <w:pStyle w:val="ListBullet"/>
      </w:pPr>
      <w:r>
        <w:lastRenderedPageBreak/>
        <w:t>single-branching statements</w:t>
      </w:r>
    </w:p>
    <w:p w14:paraId="7433BDC2" w14:textId="77777777" w:rsidR="0084343D" w:rsidRDefault="0084343D" w:rsidP="0084343D">
      <w:pPr>
        <w:pStyle w:val="ListBullet"/>
      </w:pPr>
      <w:r>
        <w:t>multiple-branching statements with fall through</w:t>
      </w:r>
    </w:p>
    <w:p w14:paraId="0003A475" w14:textId="77777777" w:rsidR="0084343D" w:rsidRDefault="0084343D" w:rsidP="0084343D">
      <w:pPr>
        <w:pStyle w:val="ListBullet"/>
      </w:pPr>
      <w:r>
        <w:t>multiple-branching statements without fall through</w:t>
      </w:r>
    </w:p>
    <w:p w14:paraId="26C8BC0D" w14:textId="77777777" w:rsidR="0084343D" w:rsidRDefault="0084343D" w:rsidP="0084343D">
      <w:pPr>
        <w:pStyle w:val="ListBullet"/>
      </w:pPr>
    </w:p>
    <w:p w14:paraId="7DE30441" w14:textId="77777777" w:rsidR="0084343D" w:rsidRDefault="0084343D" w:rsidP="0084343D">
      <w:pPr>
        <w:pStyle w:val="ListBullet"/>
      </w:pPr>
      <w:r>
        <w:t>The SELECT-INTO statement is a single-row implicit cursor.</w:t>
      </w:r>
    </w:p>
    <w:p w14:paraId="09272EDC" w14:textId="77777777" w:rsidR="0084343D" w:rsidRDefault="0084343D" w:rsidP="0084343D">
      <w:pPr>
        <w:pStyle w:val="ListBullet"/>
      </w:pPr>
      <w:r>
        <w:t>T</w:t>
      </w:r>
    </w:p>
    <w:p w14:paraId="3F3D65BE" w14:textId="77777777" w:rsidR="0084343D" w:rsidRDefault="0084343D" w:rsidP="0084343D">
      <w:pPr>
        <w:pStyle w:val="ListBullet"/>
      </w:pPr>
    </w:p>
    <w:p w14:paraId="3175103A" w14:textId="77777777" w:rsidR="0084343D" w:rsidRDefault="0084343D" w:rsidP="0084343D">
      <w:pPr>
        <w:pStyle w:val="ListBullet"/>
      </w:pPr>
      <w:r>
        <w:t>Control structures let you make which of the following (choose all that apply)?</w:t>
      </w:r>
    </w:p>
    <w:p w14:paraId="72FC519E" w14:textId="77777777" w:rsidR="0084343D" w:rsidRDefault="0084343D" w:rsidP="0084343D">
      <w:pPr>
        <w:pStyle w:val="ListBullet"/>
      </w:pPr>
      <w:r>
        <w:t>conditional choices</w:t>
      </w:r>
    </w:p>
    <w:p w14:paraId="54D3FE5A" w14:textId="77777777" w:rsidR="0084343D" w:rsidRDefault="0084343D" w:rsidP="0084343D">
      <w:pPr>
        <w:pStyle w:val="ListBullet"/>
      </w:pPr>
      <w:r>
        <w:t>access data</w:t>
      </w:r>
    </w:p>
    <w:p w14:paraId="63D1A885" w14:textId="77777777" w:rsidR="0084343D" w:rsidRDefault="0084343D" w:rsidP="0084343D">
      <w:pPr>
        <w:pStyle w:val="ListBullet"/>
      </w:pPr>
      <w:r>
        <w:t>repeatable operations</w:t>
      </w:r>
    </w:p>
    <w:p w14:paraId="7D3AF0BF" w14:textId="77777777" w:rsidR="0084343D" w:rsidRDefault="0084343D" w:rsidP="0084343D">
      <w:pPr>
        <w:pStyle w:val="ListBullet"/>
      </w:pPr>
    </w:p>
    <w:p w14:paraId="5932C7F2" w14:textId="77777777" w:rsidR="0084343D" w:rsidRDefault="0084343D" w:rsidP="0084343D">
      <w:pPr>
        <w:pStyle w:val="ListBullet"/>
      </w:pPr>
      <w:r>
        <w:t>Which of the following statements let you skip the balance of the current iteration in a loop (choose all that apply)?</w:t>
      </w:r>
    </w:p>
    <w:p w14:paraId="0C2D72CC" w14:textId="77777777" w:rsidR="0084343D" w:rsidRDefault="0084343D" w:rsidP="0084343D">
      <w:pPr>
        <w:pStyle w:val="ListBullet"/>
      </w:pPr>
      <w:r>
        <w:t>Continue</w:t>
      </w:r>
    </w:p>
    <w:p w14:paraId="4699B475" w14:textId="77777777" w:rsidR="0084343D" w:rsidRDefault="0084343D" w:rsidP="0084343D">
      <w:pPr>
        <w:pStyle w:val="ListBullet"/>
      </w:pPr>
    </w:p>
    <w:p w14:paraId="11ACB6C3" w14:textId="77777777" w:rsidR="0084343D" w:rsidRDefault="0084343D" w:rsidP="0084343D">
      <w:pPr>
        <w:pStyle w:val="ListBullet"/>
      </w:pPr>
      <w:r>
        <w:t>The if-then-else-then-else statement is a single-branching statements.</w:t>
      </w:r>
    </w:p>
    <w:p w14:paraId="29EC0A8B" w14:textId="77777777" w:rsidR="0084343D" w:rsidRDefault="0084343D" w:rsidP="0084343D">
      <w:pPr>
        <w:pStyle w:val="ListBullet"/>
      </w:pPr>
      <w:r>
        <w:t>F</w:t>
      </w:r>
    </w:p>
    <w:p w14:paraId="5F5D36B5" w14:textId="77777777" w:rsidR="0084343D" w:rsidRDefault="0084343D" w:rsidP="0084343D">
      <w:pPr>
        <w:pStyle w:val="ListBullet"/>
      </w:pPr>
    </w:p>
    <w:p w14:paraId="1608B125" w14:textId="77777777" w:rsidR="0084343D" w:rsidRDefault="0084343D" w:rsidP="0084343D">
      <w:pPr>
        <w:pStyle w:val="ListBullet"/>
      </w:pPr>
      <w:r>
        <w:t>Which of the following is a guard-on-entry loop (choose all that apply)?</w:t>
      </w:r>
    </w:p>
    <w:p w14:paraId="6680A7CA" w14:textId="77777777" w:rsidR="0084343D" w:rsidRDefault="0084343D" w:rsidP="0084343D">
      <w:pPr>
        <w:pStyle w:val="ListBullet"/>
      </w:pPr>
      <w:r>
        <w:t>a WHILE loop</w:t>
      </w:r>
    </w:p>
    <w:p w14:paraId="70B1D7EE" w14:textId="77777777" w:rsidR="0084343D" w:rsidRDefault="0084343D" w:rsidP="0084343D">
      <w:pPr>
        <w:pStyle w:val="ListBullet"/>
      </w:pPr>
    </w:p>
    <w:p w14:paraId="71B5C6B6" w14:textId="77777777" w:rsidR="0084343D" w:rsidRDefault="0084343D" w:rsidP="0084343D">
      <w:pPr>
        <w:pStyle w:val="ListBullet"/>
      </w:pPr>
      <w:r>
        <w:t>$$PLSQL_UNIT returns the database user who owns the current program unit, and it is a new predefined inquiry directive with Oracle Database 12c.</w:t>
      </w:r>
    </w:p>
    <w:p w14:paraId="65951AB1" w14:textId="77777777" w:rsidR="0084343D" w:rsidRDefault="0084343D" w:rsidP="0084343D">
      <w:pPr>
        <w:pStyle w:val="ListBullet"/>
      </w:pPr>
      <w:r>
        <w:lastRenderedPageBreak/>
        <w:t>F</w:t>
      </w:r>
    </w:p>
    <w:p w14:paraId="242DEBC4" w14:textId="77777777" w:rsidR="0084343D" w:rsidRDefault="0084343D" w:rsidP="0084343D">
      <w:pPr>
        <w:pStyle w:val="ListBullet"/>
      </w:pPr>
    </w:p>
    <w:p w14:paraId="10BA9486" w14:textId="77777777" w:rsidR="0084343D" w:rsidRDefault="0084343D" w:rsidP="0084343D">
      <w:pPr>
        <w:pStyle w:val="ListBullet"/>
      </w:pPr>
      <w:r>
        <w:t>The NVL statement lets you reduce three-valued logic problems to two-valued logic in conditional statements.</w:t>
      </w:r>
    </w:p>
    <w:p w14:paraId="60E095BF" w14:textId="77777777" w:rsidR="0084343D" w:rsidRDefault="0084343D" w:rsidP="0084343D">
      <w:pPr>
        <w:pStyle w:val="ListBullet"/>
      </w:pPr>
      <w:r>
        <w:t>T</w:t>
      </w:r>
    </w:p>
    <w:p w14:paraId="22DD9BA7" w14:textId="77777777" w:rsidR="0084343D" w:rsidRDefault="0084343D" w:rsidP="0084343D">
      <w:pPr>
        <w:pStyle w:val="ListBullet"/>
      </w:pPr>
    </w:p>
    <w:p w14:paraId="2AA91249" w14:textId="77777777" w:rsidR="0084343D" w:rsidRDefault="0084343D" w:rsidP="0084343D">
      <w:pPr>
        <w:pStyle w:val="ListBullet"/>
      </w:pPr>
      <w:r>
        <w:t>Which of the following is a guard on exit loop (choose all that apply)?</w:t>
      </w:r>
    </w:p>
    <w:p w14:paraId="332F5256" w14:textId="77777777" w:rsidR="0084343D" w:rsidRDefault="0084343D" w:rsidP="0084343D">
      <w:pPr>
        <w:pStyle w:val="ListBullet"/>
      </w:pPr>
      <w:r>
        <w:t>FOR loop</w:t>
      </w:r>
    </w:p>
    <w:p w14:paraId="39768296" w14:textId="77777777" w:rsidR="0084343D" w:rsidRDefault="0084343D" w:rsidP="0084343D">
      <w:pPr>
        <w:pStyle w:val="ListBullet"/>
      </w:pPr>
      <w:r>
        <w:t>a simple loop</w:t>
      </w:r>
    </w:p>
    <w:p w14:paraId="127C8A10" w14:textId="77777777" w:rsidR="0084343D" w:rsidRDefault="0084343D" w:rsidP="0084343D">
      <w:pPr>
        <w:pStyle w:val="ListBullet"/>
      </w:pPr>
    </w:p>
    <w:p w14:paraId="4EC94BEC" w14:textId="77777777" w:rsidR="0084343D" w:rsidRDefault="0084343D" w:rsidP="0084343D">
      <w:pPr>
        <w:pStyle w:val="ListBullet"/>
      </w:pPr>
      <w:r>
        <w:t>Multiple-branching expressions require two-sided truth tables: one table for the conjunction operator, AND another for the inclusion operator, OR.</w:t>
      </w:r>
    </w:p>
    <w:p w14:paraId="1B727AD9" w14:textId="77777777" w:rsidR="0084343D" w:rsidRDefault="0084343D" w:rsidP="0084343D">
      <w:pPr>
        <w:pStyle w:val="ListBullet"/>
      </w:pPr>
      <w:r>
        <w:t>T</w:t>
      </w:r>
    </w:p>
    <w:p w14:paraId="11DF8FB5" w14:textId="77777777" w:rsidR="0084343D" w:rsidRDefault="0084343D" w:rsidP="0084343D">
      <w:pPr>
        <w:pStyle w:val="ListBullet"/>
      </w:pPr>
    </w:p>
    <w:p w14:paraId="4898C10F" w14:textId="77777777" w:rsidR="0084343D" w:rsidRDefault="0084343D" w:rsidP="0084343D">
      <w:pPr>
        <w:pStyle w:val="ListBullet"/>
      </w:pPr>
      <w:r>
        <w:t>The PL/SQL language supports both simple and searched CASE statements.</w:t>
      </w:r>
    </w:p>
    <w:p w14:paraId="27334008" w14:textId="77777777" w:rsidR="00FC190B" w:rsidRDefault="0084343D" w:rsidP="0084343D">
      <w:pPr>
        <w:pStyle w:val="ListBullet"/>
      </w:pPr>
      <w:r>
        <w:t>T</w:t>
      </w:r>
    </w:p>
    <w:p w14:paraId="742C35BD" w14:textId="77777777" w:rsidR="00FC190B" w:rsidRDefault="00FC190B">
      <w:pPr>
        <w:pStyle w:val="Heading2"/>
      </w:pPr>
    </w:p>
    <w:sectPr w:rsidR="00FC190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4E64" w14:textId="77777777" w:rsidR="00B97259" w:rsidRDefault="00B97259">
      <w:r>
        <w:separator/>
      </w:r>
    </w:p>
    <w:p w14:paraId="64E738AE" w14:textId="77777777" w:rsidR="00B97259" w:rsidRDefault="00B97259"/>
  </w:endnote>
  <w:endnote w:type="continuationSeparator" w:id="0">
    <w:p w14:paraId="75F60D60" w14:textId="77777777" w:rsidR="00B97259" w:rsidRDefault="00B97259">
      <w:r>
        <w:continuationSeparator/>
      </w:r>
    </w:p>
    <w:p w14:paraId="7B6C024C" w14:textId="77777777" w:rsidR="00B97259" w:rsidRDefault="00B97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10D58" w14:textId="77777777" w:rsidR="00FC190B" w:rsidRDefault="007A02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0A94" w14:textId="77777777" w:rsidR="00B97259" w:rsidRDefault="00B97259">
      <w:r>
        <w:separator/>
      </w:r>
    </w:p>
    <w:p w14:paraId="301B9287" w14:textId="77777777" w:rsidR="00B97259" w:rsidRDefault="00B97259"/>
  </w:footnote>
  <w:footnote w:type="continuationSeparator" w:id="0">
    <w:p w14:paraId="6CB1C03F" w14:textId="77777777" w:rsidR="00B97259" w:rsidRDefault="00B97259">
      <w:r>
        <w:continuationSeparator/>
      </w:r>
    </w:p>
    <w:p w14:paraId="7A29252C" w14:textId="77777777" w:rsidR="00B97259" w:rsidRDefault="00B972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D"/>
    <w:rsid w:val="00417480"/>
    <w:rsid w:val="007A0286"/>
    <w:rsid w:val="0084343D"/>
    <w:rsid w:val="00B97259"/>
    <w:rsid w:val="00C0245E"/>
    <w:rsid w:val="00FC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15EB"/>
  <w15:chartTrackingRefBased/>
  <w15:docId w15:val="{24D897C4-C4C3-FD4A-9DE3-2219FABE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{3FC9C0FF-7A29-8E41-B3BB-73C041FE14FB}tf10002086.dotx</Template>
  <TotalTime>9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Todd, Hiram</cp:lastModifiedBy>
  <cp:revision>2</cp:revision>
  <dcterms:created xsi:type="dcterms:W3CDTF">2018-10-08T18:18:00Z</dcterms:created>
  <dcterms:modified xsi:type="dcterms:W3CDTF">2018-10-16T18:14:00Z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